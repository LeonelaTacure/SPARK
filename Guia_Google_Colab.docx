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AD4" w:rsidRDefault="00C94AD4" w:rsidP="00BA71CE">
      <w:pPr>
        <w:jc w:val="center"/>
        <w:rPr>
          <w:rFonts w:cs="Arial"/>
          <w:sz w:val="24"/>
          <w:szCs w:val="24"/>
        </w:rPr>
      </w:pPr>
    </w:p>
    <w:p w:rsidR="00C94AD4" w:rsidRDefault="00C94AD4" w:rsidP="00BA71CE">
      <w:pPr>
        <w:jc w:val="center"/>
        <w:rPr>
          <w:rFonts w:cs="Arial"/>
          <w:sz w:val="24"/>
          <w:szCs w:val="24"/>
        </w:rPr>
      </w:pPr>
    </w:p>
    <w:p w:rsidR="00BA71CE" w:rsidRPr="007047F4" w:rsidRDefault="00C94AD4" w:rsidP="00BA71CE">
      <w:pPr>
        <w:jc w:val="center"/>
        <w:rPr>
          <w:b/>
          <w:sz w:val="28"/>
          <w:u w:val="single"/>
        </w:rPr>
      </w:pPr>
      <w:r>
        <w:rPr>
          <w:b/>
          <w:sz w:val="28"/>
          <w:u w:val="single"/>
        </w:rPr>
        <w:t xml:space="preserve">Guía Practica para Ingresar al Google </w:t>
      </w:r>
      <w:proofErr w:type="spellStart"/>
      <w:r>
        <w:rPr>
          <w:b/>
          <w:sz w:val="28"/>
          <w:u w:val="single"/>
        </w:rPr>
        <w:t>Colab</w:t>
      </w:r>
      <w:proofErr w:type="spellEnd"/>
    </w:p>
    <w:p w:rsidR="00BA71CE" w:rsidRDefault="00BA71CE" w:rsidP="000C5ADE">
      <w:pPr>
        <w:rPr>
          <w:b/>
        </w:rPr>
      </w:pPr>
    </w:p>
    <w:p w:rsidR="00BA71CE" w:rsidRDefault="00BA71CE" w:rsidP="000C5ADE">
      <w:pPr>
        <w:rPr>
          <w:b/>
        </w:rPr>
      </w:pPr>
    </w:p>
    <w:p w:rsidR="00174916" w:rsidRDefault="00174916" w:rsidP="000C5ADE">
      <w:pPr>
        <w:rPr>
          <w:b/>
        </w:rPr>
      </w:pPr>
      <w:r>
        <w:rPr>
          <w:b/>
        </w:rPr>
        <w:t>OBJETIVO</w:t>
      </w:r>
    </w:p>
    <w:p w:rsidR="00174916" w:rsidRDefault="00174916" w:rsidP="000C5ADE">
      <w:pPr>
        <w:rPr>
          <w:b/>
        </w:rPr>
      </w:pPr>
    </w:p>
    <w:p w:rsidR="00803FA4" w:rsidRDefault="001016AF" w:rsidP="00803FA4">
      <w:pPr>
        <w:jc w:val="both"/>
      </w:pPr>
      <w:r>
        <w:t>El objetivo de est</w:t>
      </w:r>
      <w:r w:rsidR="00C94AD4">
        <w:t>a guía es que se puedan familiarizar con la herramienta de  entorno colaborativo que nos brinda Google donde podemos correr nuestro código Python sin necesidad de instalar nada</w:t>
      </w:r>
      <w:r w:rsidR="00803FA4">
        <w:t>.</w:t>
      </w:r>
    </w:p>
    <w:p w:rsidR="0006058A" w:rsidRDefault="0006058A" w:rsidP="00803FA4">
      <w:pPr>
        <w:jc w:val="both"/>
      </w:pPr>
    </w:p>
    <w:p w:rsidR="00803FA4" w:rsidRDefault="00803FA4" w:rsidP="00803FA4">
      <w:pPr>
        <w:jc w:val="both"/>
      </w:pPr>
    </w:p>
    <w:p w:rsidR="000C5ADE" w:rsidRDefault="000C5ADE" w:rsidP="000C5ADE">
      <w:pPr>
        <w:rPr>
          <w:b/>
        </w:rPr>
      </w:pPr>
      <w:r>
        <w:rPr>
          <w:b/>
        </w:rPr>
        <w:t>INDICE</w:t>
      </w:r>
    </w:p>
    <w:p w:rsidR="000C5ADE" w:rsidRDefault="000C5ADE" w:rsidP="000C5ADE">
      <w:pPr>
        <w:rPr>
          <w:b/>
        </w:rPr>
      </w:pPr>
    </w:p>
    <w:p w:rsidR="000C5ADE" w:rsidRDefault="000C5ADE" w:rsidP="000C5ADE">
      <w:pPr>
        <w:rPr>
          <w:b/>
        </w:rPr>
      </w:pPr>
    </w:p>
    <w:p w:rsidR="000C5ADE" w:rsidRDefault="000C5ADE" w:rsidP="000C5ADE">
      <w:pPr>
        <w:rPr>
          <w:b/>
        </w:rPr>
      </w:pPr>
    </w:p>
    <w:bookmarkStart w:id="0" w:name="_GoBack"/>
    <w:bookmarkEnd w:id="0"/>
    <w:p w:rsidR="00D3366C" w:rsidRDefault="000C5ADE">
      <w:pPr>
        <w:pStyle w:val="TDC1"/>
        <w:tabs>
          <w:tab w:val="left" w:pos="400"/>
          <w:tab w:val="right" w:leader="dot" w:pos="9175"/>
        </w:tabs>
        <w:rPr>
          <w:rFonts w:asciiTheme="minorHAnsi" w:eastAsiaTheme="minorEastAsia" w:hAnsiTheme="minorHAnsi" w:cstheme="minorBidi"/>
          <w:noProof/>
          <w:sz w:val="22"/>
          <w:szCs w:val="22"/>
          <w:lang w:val="es-PE" w:eastAsia="es-PE"/>
        </w:rPr>
      </w:pPr>
      <w:r w:rsidRPr="000B2ACC">
        <w:fldChar w:fldCharType="begin"/>
      </w:r>
      <w:r w:rsidRPr="000B2ACC">
        <w:instrText xml:space="preserve"> TOC \o "1-2" \h \z </w:instrText>
      </w:r>
      <w:r w:rsidRPr="000B2ACC">
        <w:fldChar w:fldCharType="separate"/>
      </w:r>
      <w:hyperlink w:anchor="_Toc17752033" w:history="1">
        <w:r w:rsidR="00D3366C" w:rsidRPr="0091447D">
          <w:rPr>
            <w:rStyle w:val="Hipervnculo"/>
            <w:noProof/>
          </w:rPr>
          <w:t>1.</w:t>
        </w:r>
        <w:r w:rsidR="00D3366C">
          <w:rPr>
            <w:rFonts w:asciiTheme="minorHAnsi" w:eastAsiaTheme="minorEastAsia" w:hAnsiTheme="minorHAnsi" w:cstheme="minorBidi"/>
            <w:noProof/>
            <w:sz w:val="22"/>
            <w:szCs w:val="22"/>
            <w:lang w:val="es-PE" w:eastAsia="es-PE"/>
          </w:rPr>
          <w:tab/>
        </w:r>
        <w:r w:rsidR="00D3366C" w:rsidRPr="0091447D">
          <w:rPr>
            <w:rStyle w:val="Hipervnculo"/>
            <w:noProof/>
          </w:rPr>
          <w:t>REQUISITOS</w:t>
        </w:r>
        <w:r w:rsidR="00D3366C">
          <w:rPr>
            <w:noProof/>
            <w:webHidden/>
          </w:rPr>
          <w:tab/>
        </w:r>
        <w:r w:rsidR="00D3366C">
          <w:rPr>
            <w:noProof/>
            <w:webHidden/>
          </w:rPr>
          <w:fldChar w:fldCharType="begin"/>
        </w:r>
        <w:r w:rsidR="00D3366C">
          <w:rPr>
            <w:noProof/>
            <w:webHidden/>
          </w:rPr>
          <w:instrText xml:space="preserve"> PAGEREF _Toc17752033 \h </w:instrText>
        </w:r>
        <w:r w:rsidR="00D3366C">
          <w:rPr>
            <w:noProof/>
            <w:webHidden/>
          </w:rPr>
        </w:r>
        <w:r w:rsidR="00D3366C">
          <w:rPr>
            <w:noProof/>
            <w:webHidden/>
          </w:rPr>
          <w:fldChar w:fldCharType="separate"/>
        </w:r>
        <w:r w:rsidR="00D3366C">
          <w:rPr>
            <w:noProof/>
            <w:webHidden/>
          </w:rPr>
          <w:t>1</w:t>
        </w:r>
        <w:r w:rsidR="00D3366C">
          <w:rPr>
            <w:noProof/>
            <w:webHidden/>
          </w:rPr>
          <w:fldChar w:fldCharType="end"/>
        </w:r>
      </w:hyperlink>
    </w:p>
    <w:p w:rsidR="00D3366C" w:rsidRDefault="00D3366C">
      <w:pPr>
        <w:pStyle w:val="TDC1"/>
        <w:tabs>
          <w:tab w:val="left" w:pos="400"/>
          <w:tab w:val="right" w:leader="dot" w:pos="9175"/>
        </w:tabs>
        <w:rPr>
          <w:rFonts w:asciiTheme="minorHAnsi" w:eastAsiaTheme="minorEastAsia" w:hAnsiTheme="minorHAnsi" w:cstheme="minorBidi"/>
          <w:noProof/>
          <w:sz w:val="22"/>
          <w:szCs w:val="22"/>
          <w:lang w:val="es-PE" w:eastAsia="es-PE"/>
        </w:rPr>
      </w:pPr>
      <w:hyperlink w:anchor="_Toc17752034" w:history="1">
        <w:r w:rsidRPr="0091447D">
          <w:rPr>
            <w:rStyle w:val="Hipervnculo"/>
            <w:noProof/>
          </w:rPr>
          <w:t>2.</w:t>
        </w:r>
        <w:r>
          <w:rPr>
            <w:rFonts w:asciiTheme="minorHAnsi" w:eastAsiaTheme="minorEastAsia" w:hAnsiTheme="minorHAnsi" w:cstheme="minorBidi"/>
            <w:noProof/>
            <w:sz w:val="22"/>
            <w:szCs w:val="22"/>
            <w:lang w:val="es-PE" w:eastAsia="es-PE"/>
          </w:rPr>
          <w:tab/>
        </w:r>
        <w:r w:rsidRPr="0091447D">
          <w:rPr>
            <w:rStyle w:val="Hipervnculo"/>
            <w:rFonts w:cs="Arial"/>
            <w:noProof/>
            <w:lang w:val="es-ES"/>
          </w:rPr>
          <w:t>PRIMEROS PASOS</w:t>
        </w:r>
        <w:r>
          <w:rPr>
            <w:noProof/>
            <w:webHidden/>
          </w:rPr>
          <w:tab/>
        </w:r>
        <w:r>
          <w:rPr>
            <w:noProof/>
            <w:webHidden/>
          </w:rPr>
          <w:fldChar w:fldCharType="begin"/>
        </w:r>
        <w:r>
          <w:rPr>
            <w:noProof/>
            <w:webHidden/>
          </w:rPr>
          <w:instrText xml:space="preserve"> PAGEREF _Toc17752034 \h </w:instrText>
        </w:r>
        <w:r>
          <w:rPr>
            <w:noProof/>
            <w:webHidden/>
          </w:rPr>
        </w:r>
        <w:r>
          <w:rPr>
            <w:noProof/>
            <w:webHidden/>
          </w:rPr>
          <w:fldChar w:fldCharType="separate"/>
        </w:r>
        <w:r>
          <w:rPr>
            <w:noProof/>
            <w:webHidden/>
          </w:rPr>
          <w:t>2</w:t>
        </w:r>
        <w:r>
          <w:rPr>
            <w:noProof/>
            <w:webHidden/>
          </w:rPr>
          <w:fldChar w:fldCharType="end"/>
        </w:r>
      </w:hyperlink>
    </w:p>
    <w:p w:rsidR="00D3366C" w:rsidRDefault="00D3366C">
      <w:pPr>
        <w:pStyle w:val="TDC1"/>
        <w:tabs>
          <w:tab w:val="left" w:pos="400"/>
          <w:tab w:val="right" w:leader="dot" w:pos="9175"/>
        </w:tabs>
        <w:rPr>
          <w:rFonts w:asciiTheme="minorHAnsi" w:eastAsiaTheme="minorEastAsia" w:hAnsiTheme="minorHAnsi" w:cstheme="minorBidi"/>
          <w:noProof/>
          <w:sz w:val="22"/>
          <w:szCs w:val="22"/>
          <w:lang w:val="es-PE" w:eastAsia="es-PE"/>
        </w:rPr>
      </w:pPr>
      <w:hyperlink w:anchor="_Toc17752035" w:history="1">
        <w:r w:rsidRPr="0091447D">
          <w:rPr>
            <w:rStyle w:val="Hipervnculo"/>
            <w:noProof/>
          </w:rPr>
          <w:t>3.</w:t>
        </w:r>
        <w:r>
          <w:rPr>
            <w:rFonts w:asciiTheme="minorHAnsi" w:eastAsiaTheme="minorEastAsia" w:hAnsiTheme="minorHAnsi" w:cstheme="minorBidi"/>
            <w:noProof/>
            <w:sz w:val="22"/>
            <w:szCs w:val="22"/>
            <w:lang w:val="es-PE" w:eastAsia="es-PE"/>
          </w:rPr>
          <w:tab/>
        </w:r>
        <w:r w:rsidRPr="0091447D">
          <w:rPr>
            <w:rStyle w:val="Hipervnculo"/>
            <w:noProof/>
          </w:rPr>
          <w:t>CONOCIENDO LA HERRAMIENTA</w:t>
        </w:r>
        <w:r>
          <w:rPr>
            <w:noProof/>
            <w:webHidden/>
          </w:rPr>
          <w:tab/>
        </w:r>
        <w:r>
          <w:rPr>
            <w:noProof/>
            <w:webHidden/>
          </w:rPr>
          <w:fldChar w:fldCharType="begin"/>
        </w:r>
        <w:r>
          <w:rPr>
            <w:noProof/>
            <w:webHidden/>
          </w:rPr>
          <w:instrText xml:space="preserve"> PAGEREF _Toc17752035 \h </w:instrText>
        </w:r>
        <w:r>
          <w:rPr>
            <w:noProof/>
            <w:webHidden/>
          </w:rPr>
        </w:r>
        <w:r>
          <w:rPr>
            <w:noProof/>
            <w:webHidden/>
          </w:rPr>
          <w:fldChar w:fldCharType="separate"/>
        </w:r>
        <w:r>
          <w:rPr>
            <w:noProof/>
            <w:webHidden/>
          </w:rPr>
          <w:t>5</w:t>
        </w:r>
        <w:r>
          <w:rPr>
            <w:noProof/>
            <w:webHidden/>
          </w:rPr>
          <w:fldChar w:fldCharType="end"/>
        </w:r>
      </w:hyperlink>
    </w:p>
    <w:p w:rsidR="00D3366C" w:rsidRDefault="00D3366C">
      <w:pPr>
        <w:pStyle w:val="TDC1"/>
        <w:tabs>
          <w:tab w:val="left" w:pos="400"/>
          <w:tab w:val="right" w:leader="dot" w:pos="9175"/>
        </w:tabs>
        <w:rPr>
          <w:rFonts w:asciiTheme="minorHAnsi" w:eastAsiaTheme="minorEastAsia" w:hAnsiTheme="minorHAnsi" w:cstheme="minorBidi"/>
          <w:noProof/>
          <w:sz w:val="22"/>
          <w:szCs w:val="22"/>
          <w:lang w:val="es-PE" w:eastAsia="es-PE"/>
        </w:rPr>
      </w:pPr>
      <w:hyperlink w:anchor="_Toc17752036" w:history="1">
        <w:r w:rsidRPr="0091447D">
          <w:rPr>
            <w:rStyle w:val="Hipervnculo"/>
            <w:noProof/>
          </w:rPr>
          <w:t>4.</w:t>
        </w:r>
        <w:r>
          <w:rPr>
            <w:rFonts w:asciiTheme="minorHAnsi" w:eastAsiaTheme="minorEastAsia" w:hAnsiTheme="minorHAnsi" w:cstheme="minorBidi"/>
            <w:noProof/>
            <w:sz w:val="22"/>
            <w:szCs w:val="22"/>
            <w:lang w:val="es-PE" w:eastAsia="es-PE"/>
          </w:rPr>
          <w:tab/>
        </w:r>
        <w:r w:rsidRPr="0091447D">
          <w:rPr>
            <w:rStyle w:val="Hipervnculo"/>
            <w:noProof/>
          </w:rPr>
          <w:t>Recomendaciones</w:t>
        </w:r>
        <w:r>
          <w:rPr>
            <w:noProof/>
            <w:webHidden/>
          </w:rPr>
          <w:tab/>
        </w:r>
        <w:r>
          <w:rPr>
            <w:noProof/>
            <w:webHidden/>
          </w:rPr>
          <w:fldChar w:fldCharType="begin"/>
        </w:r>
        <w:r>
          <w:rPr>
            <w:noProof/>
            <w:webHidden/>
          </w:rPr>
          <w:instrText xml:space="preserve"> PAGEREF _Toc17752036 \h </w:instrText>
        </w:r>
        <w:r>
          <w:rPr>
            <w:noProof/>
            <w:webHidden/>
          </w:rPr>
        </w:r>
        <w:r>
          <w:rPr>
            <w:noProof/>
            <w:webHidden/>
          </w:rPr>
          <w:fldChar w:fldCharType="separate"/>
        </w:r>
        <w:r>
          <w:rPr>
            <w:noProof/>
            <w:webHidden/>
          </w:rPr>
          <w:t>6</w:t>
        </w:r>
        <w:r>
          <w:rPr>
            <w:noProof/>
            <w:webHidden/>
          </w:rPr>
          <w:fldChar w:fldCharType="end"/>
        </w:r>
      </w:hyperlink>
    </w:p>
    <w:p w:rsidR="00C5055A" w:rsidRDefault="000C5ADE" w:rsidP="000C5ADE">
      <w:pPr>
        <w:jc w:val="both"/>
      </w:pPr>
      <w:r w:rsidRPr="000B2ACC">
        <w:fldChar w:fldCharType="end"/>
      </w:r>
    </w:p>
    <w:p w:rsidR="000B2ACC" w:rsidRDefault="000B2ACC" w:rsidP="005F2F91">
      <w:pPr>
        <w:jc w:val="both"/>
        <w:rPr>
          <w:b/>
        </w:rPr>
      </w:pPr>
    </w:p>
    <w:p w:rsidR="00B2437C" w:rsidRDefault="00B2437C" w:rsidP="005F2F91">
      <w:pPr>
        <w:jc w:val="both"/>
        <w:rPr>
          <w:b/>
        </w:rPr>
      </w:pPr>
    </w:p>
    <w:p w:rsidR="00B2437C" w:rsidRDefault="00B2437C" w:rsidP="005F2F91">
      <w:pPr>
        <w:jc w:val="both"/>
        <w:rPr>
          <w:b/>
        </w:rPr>
      </w:pPr>
    </w:p>
    <w:p w:rsidR="00823FDC" w:rsidRDefault="00C94AD4" w:rsidP="005F2F91">
      <w:pPr>
        <w:pStyle w:val="Ttulo1"/>
        <w:jc w:val="both"/>
      </w:pPr>
      <w:bookmarkStart w:id="1" w:name="_Toc17752033"/>
      <w:r>
        <w:t>REQUISITOS</w:t>
      </w:r>
      <w:bookmarkEnd w:id="1"/>
      <w:r w:rsidR="002F498C">
        <w:t xml:space="preserve"> </w:t>
      </w:r>
    </w:p>
    <w:p w:rsidR="00E97D52" w:rsidRPr="00CF079D" w:rsidRDefault="00E97D52" w:rsidP="005F2F91">
      <w:pPr>
        <w:jc w:val="both"/>
      </w:pPr>
    </w:p>
    <w:p w:rsidR="00EA55EF" w:rsidRDefault="001016AF" w:rsidP="001016AF">
      <w:pPr>
        <w:jc w:val="both"/>
      </w:pPr>
      <w:r>
        <w:t>C</w:t>
      </w:r>
      <w:r w:rsidR="00C94AD4">
        <w:t xml:space="preserve">omo requisitos básicos para poder acceder a la herramienta colaborativa de Google es tener una PC con conexión a internet, tener instalado algún navegador web de preferencia Google Chrome y tener una cuenta de </w:t>
      </w:r>
      <w:proofErr w:type="spellStart"/>
      <w:r w:rsidR="00C94AD4">
        <w:t>gmail</w:t>
      </w:r>
      <w:proofErr w:type="spellEnd"/>
      <w:r>
        <w:t>.</w:t>
      </w:r>
    </w:p>
    <w:p w:rsidR="00EA55EF" w:rsidRDefault="00EA55EF">
      <w:pPr>
        <w:spacing w:before="0"/>
      </w:pPr>
      <w:r>
        <w:br w:type="page"/>
      </w:r>
    </w:p>
    <w:p w:rsidR="0086233C" w:rsidRDefault="0086233C" w:rsidP="001016AF">
      <w:pPr>
        <w:jc w:val="both"/>
      </w:pPr>
    </w:p>
    <w:p w:rsidR="001016AF" w:rsidRPr="001016AF" w:rsidRDefault="001016AF" w:rsidP="001016AF">
      <w:pPr>
        <w:jc w:val="both"/>
      </w:pPr>
    </w:p>
    <w:p w:rsidR="0086233C" w:rsidRPr="002F498C" w:rsidRDefault="00C94AD4" w:rsidP="005F2F91">
      <w:pPr>
        <w:pStyle w:val="Ttulo1"/>
        <w:jc w:val="both"/>
        <w:rPr>
          <w:color w:val="FF0000"/>
        </w:rPr>
      </w:pPr>
      <w:bookmarkStart w:id="2" w:name="_Toc17752034"/>
      <w:r>
        <w:rPr>
          <w:rFonts w:cs="Arial"/>
          <w:lang w:val="es-ES"/>
        </w:rPr>
        <w:t>PRIMEROS PASOS</w:t>
      </w:r>
      <w:bookmarkEnd w:id="2"/>
    </w:p>
    <w:p w:rsidR="00EA55EF" w:rsidRDefault="00EA55EF" w:rsidP="005F2F91">
      <w:pPr>
        <w:jc w:val="both"/>
      </w:pPr>
    </w:p>
    <w:p w:rsidR="00C94AD4" w:rsidRDefault="001016AF" w:rsidP="005F2F91">
      <w:pPr>
        <w:jc w:val="both"/>
      </w:pPr>
      <w:r>
        <w:t xml:space="preserve">Para </w:t>
      </w:r>
      <w:r w:rsidR="00C94AD4">
        <w:t>poder acceder por primera vez a la herramienta colaborativa vamos a ingresar desde nuestro navegador web al siguiente link:</w:t>
      </w:r>
    </w:p>
    <w:p w:rsidR="00C94AD4" w:rsidRDefault="00C94AD4" w:rsidP="005F2F91">
      <w:pPr>
        <w:jc w:val="both"/>
      </w:pPr>
    </w:p>
    <w:p w:rsidR="00C94AD4" w:rsidRDefault="00C94AD4" w:rsidP="00C94AD4">
      <w:pPr>
        <w:jc w:val="center"/>
      </w:pPr>
      <w:hyperlink r:id="rId8" w:history="1">
        <w:r>
          <w:rPr>
            <w:rStyle w:val="Hipervnculo"/>
          </w:rPr>
          <w:t>https://colab.research.google.com</w:t>
        </w:r>
      </w:hyperlink>
    </w:p>
    <w:p w:rsidR="00C94AD4" w:rsidRDefault="00C94AD4" w:rsidP="00C94AD4">
      <w:pPr>
        <w:jc w:val="center"/>
      </w:pPr>
    </w:p>
    <w:p w:rsidR="00C94AD4" w:rsidRDefault="00C94AD4" w:rsidP="00C94AD4">
      <w:r>
        <w:t>una vez que entremos al link se nos mostrará la pantalla de inicio de la herramienta:</w:t>
      </w:r>
    </w:p>
    <w:p w:rsidR="00C94AD4" w:rsidRDefault="00C94AD4" w:rsidP="00C94AD4"/>
    <w:p w:rsidR="00C94AD4" w:rsidRDefault="00C94AD4" w:rsidP="00C94AD4">
      <w:r>
        <w:rPr>
          <w:noProof/>
        </w:rPr>
        <w:drawing>
          <wp:inline distT="0" distB="0" distL="0" distR="0" wp14:anchorId="59BA9A01" wp14:editId="7AE6BC3D">
            <wp:extent cx="5832475" cy="2801620"/>
            <wp:effectExtent l="76200" t="76200" r="130175" b="132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2475" cy="2801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47F4" w:rsidRDefault="0086233C" w:rsidP="005F2F91">
      <w:pPr>
        <w:jc w:val="both"/>
      </w:pPr>
      <w:r w:rsidRPr="00C1197D">
        <w:t>.</w:t>
      </w:r>
    </w:p>
    <w:p w:rsidR="00EA55EF" w:rsidRDefault="00C94AD4" w:rsidP="005F2F91">
      <w:pPr>
        <w:jc w:val="both"/>
      </w:pPr>
      <w:r>
        <w:t xml:space="preserve">En esta pantalla tenemos explicada de una manera sencilla todo lo que se puede hacer con la herramienta desde correr código en Python hasta algunos ejemplos de Machine </w:t>
      </w:r>
      <w:proofErr w:type="spellStart"/>
      <w:r>
        <w:t>Learning</w:t>
      </w:r>
      <w:proofErr w:type="spellEnd"/>
      <w:r w:rsidR="007047F4">
        <w:t>.</w:t>
      </w:r>
    </w:p>
    <w:p w:rsidR="003106A5" w:rsidRDefault="003106A5" w:rsidP="005F2F91">
      <w:pPr>
        <w:jc w:val="both"/>
      </w:pPr>
    </w:p>
    <w:p w:rsidR="003106A5" w:rsidRDefault="003106A5" w:rsidP="005F2F91">
      <w:pPr>
        <w:jc w:val="both"/>
      </w:pPr>
      <w:r>
        <w:t>Si queremos desplegar un notebook de Python en la barra de herramientas le damos a la opción “Archivo” donde podremos elegir entre un notebook de Python 2 o Python 3 tal como se ve en la siguiente imagen:</w:t>
      </w:r>
    </w:p>
    <w:p w:rsidR="003106A5" w:rsidRDefault="003106A5" w:rsidP="005F2F91">
      <w:pPr>
        <w:jc w:val="both"/>
      </w:pPr>
    </w:p>
    <w:p w:rsidR="003106A5" w:rsidRDefault="003106A5" w:rsidP="005F2F91">
      <w:pPr>
        <w:jc w:val="both"/>
      </w:pPr>
      <w:r>
        <w:rPr>
          <w:noProof/>
        </w:rPr>
        <w:lastRenderedPageBreak/>
        <w:drawing>
          <wp:inline distT="0" distB="0" distL="0" distR="0" wp14:anchorId="16C5539C" wp14:editId="5D07667D">
            <wp:extent cx="5832475" cy="3279140"/>
            <wp:effectExtent l="76200" t="76200" r="130175" b="130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2475" cy="3279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106A5" w:rsidRDefault="003106A5" w:rsidP="005F2F91">
      <w:pPr>
        <w:jc w:val="both"/>
      </w:pPr>
    </w:p>
    <w:p w:rsidR="003106A5" w:rsidRDefault="003106A5" w:rsidP="005F2F91">
      <w:pPr>
        <w:jc w:val="both"/>
      </w:pPr>
      <w:r>
        <w:t>Una vez que le demos clic a la opción que deseemos nos pedirá que nos registremos con nuestra cuenta de Gmail tal y como se ve en la siguiente imagen:</w:t>
      </w:r>
    </w:p>
    <w:p w:rsidR="003106A5" w:rsidRDefault="003106A5" w:rsidP="005F2F91">
      <w:pPr>
        <w:jc w:val="both"/>
      </w:pPr>
    </w:p>
    <w:p w:rsidR="003106A5" w:rsidRDefault="003106A5" w:rsidP="003106A5">
      <w:pPr>
        <w:jc w:val="center"/>
      </w:pPr>
      <w:r>
        <w:rPr>
          <w:noProof/>
        </w:rPr>
        <w:drawing>
          <wp:inline distT="0" distB="0" distL="0" distR="0" wp14:anchorId="652D4244" wp14:editId="38136926">
            <wp:extent cx="3695700" cy="1619250"/>
            <wp:effectExtent l="76200" t="76200" r="133350" b="133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062" t="10925" r="4556" b="17647"/>
                    <a:stretch/>
                  </pic:blipFill>
                  <pic:spPr bwMode="auto">
                    <a:xfrm>
                      <a:off x="0" y="0"/>
                      <a:ext cx="3695700" cy="1619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106A5" w:rsidRDefault="003106A5" w:rsidP="003106A5">
      <w:pPr>
        <w:jc w:val="center"/>
      </w:pPr>
    </w:p>
    <w:p w:rsidR="003106A5" w:rsidRDefault="003106A5" w:rsidP="003106A5">
      <w:proofErr w:type="spellStart"/>
      <w:r>
        <w:t>Despues</w:t>
      </w:r>
      <w:proofErr w:type="spellEnd"/>
      <w:r>
        <w:t xml:space="preserve"> de darle clic en “ACERPTAR” tendremos que iniciar sesión con nuestras credenciales de Gmail, una vez hecho esto se nos desplegará el notebook del entorno colaborativo que es muy similar a los notebook de la suite de anaconda:</w:t>
      </w:r>
    </w:p>
    <w:p w:rsidR="003106A5" w:rsidRDefault="003106A5" w:rsidP="003106A5"/>
    <w:p w:rsidR="003106A5" w:rsidRDefault="003106A5">
      <w:pPr>
        <w:spacing w:before="0"/>
      </w:pPr>
      <w:r>
        <w:rPr>
          <w:noProof/>
        </w:rPr>
        <w:lastRenderedPageBreak/>
        <w:drawing>
          <wp:inline distT="0" distB="0" distL="0" distR="0">
            <wp:extent cx="5832475" cy="2453640"/>
            <wp:effectExtent l="76200" t="76200" r="130175" b="13716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D012FD.tmp"/>
                    <pic:cNvPicPr/>
                  </pic:nvPicPr>
                  <pic:blipFill>
                    <a:blip r:embed="rId12">
                      <a:extLst>
                        <a:ext uri="{28A0092B-C50C-407E-A947-70E740481C1C}">
                          <a14:useLocalDpi xmlns:a14="http://schemas.microsoft.com/office/drawing/2010/main" val="0"/>
                        </a:ext>
                      </a:extLst>
                    </a:blip>
                    <a:stretch>
                      <a:fillRect/>
                    </a:stretch>
                  </pic:blipFill>
                  <pic:spPr>
                    <a:xfrm>
                      <a:off x="0" y="0"/>
                      <a:ext cx="5832475" cy="2453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106A5" w:rsidRDefault="003106A5">
      <w:pPr>
        <w:spacing w:before="0"/>
      </w:pPr>
    </w:p>
    <w:p w:rsidR="00EA55EF" w:rsidRDefault="003106A5">
      <w:pPr>
        <w:spacing w:before="0"/>
      </w:pPr>
      <w:r>
        <w:t>Una vez desplegado el notebook podremos ejecutar el código Python que deseemos.</w:t>
      </w:r>
      <w:r w:rsidR="00EA55EF">
        <w:br w:type="page"/>
      </w:r>
    </w:p>
    <w:p w:rsidR="003106A5" w:rsidRDefault="003106A5">
      <w:pPr>
        <w:spacing w:before="0"/>
      </w:pPr>
    </w:p>
    <w:p w:rsidR="003106A5" w:rsidRDefault="003106A5">
      <w:pPr>
        <w:spacing w:before="0"/>
      </w:pPr>
    </w:p>
    <w:p w:rsidR="00EA55EF" w:rsidRPr="00C1197D" w:rsidRDefault="00EA55EF" w:rsidP="005F2F91">
      <w:pPr>
        <w:jc w:val="both"/>
      </w:pPr>
    </w:p>
    <w:p w:rsidR="008F4317" w:rsidRDefault="008F4317" w:rsidP="00BA71CE">
      <w:pPr>
        <w:jc w:val="both"/>
      </w:pPr>
    </w:p>
    <w:p w:rsidR="00DA6C6A" w:rsidRPr="00CF079D" w:rsidRDefault="003106A5" w:rsidP="005F2F91">
      <w:pPr>
        <w:pStyle w:val="Ttulo1"/>
        <w:jc w:val="both"/>
      </w:pPr>
      <w:bookmarkStart w:id="3" w:name="_Toc17752035"/>
      <w:r>
        <w:t>CONOCIENDO LA HERRAMIENTA</w:t>
      </w:r>
      <w:bookmarkEnd w:id="3"/>
    </w:p>
    <w:p w:rsidR="00EA55EF" w:rsidRDefault="00EA55EF" w:rsidP="00950C86">
      <w:pPr>
        <w:jc w:val="both"/>
      </w:pPr>
    </w:p>
    <w:p w:rsidR="003106A5" w:rsidRDefault="005F2F91" w:rsidP="003106A5">
      <w:pPr>
        <w:jc w:val="both"/>
      </w:pPr>
      <w:r>
        <w:t>En</w:t>
      </w:r>
      <w:r w:rsidR="003106A5">
        <w:t xml:space="preserve"> este apartado veremos </w:t>
      </w:r>
      <w:r w:rsidR="00D3366C">
        <w:t>lo fácil que es utilizar la interfaz del entorno colaborativo, lo más importante es manejar las opciones “+ código” y “+ texto”, con estas dos opciones podremos codificar sin contratiempos nuestros scripts en Python.</w:t>
      </w:r>
    </w:p>
    <w:p w:rsidR="00D3366C" w:rsidRDefault="00D3366C" w:rsidP="003106A5">
      <w:pPr>
        <w:jc w:val="both"/>
      </w:pPr>
    </w:p>
    <w:p w:rsidR="00D3366C" w:rsidRDefault="00D3366C" w:rsidP="003106A5">
      <w:pPr>
        <w:jc w:val="both"/>
      </w:pPr>
      <w:r>
        <w:t>La opción “+ código” nos permitirá añadir una línea de código donde podremos ejecutar nuestros comandos en Python y la opción “+ texto” nos permitirá agregar una línea donde podremos comentar lo que va haciendo nuestro código</w:t>
      </w:r>
    </w:p>
    <w:p w:rsidR="003B6D03" w:rsidRDefault="003B6D03" w:rsidP="001D5ED9">
      <w:r>
        <w:t>.</w:t>
      </w:r>
    </w:p>
    <w:p w:rsidR="003B6D03" w:rsidRDefault="003B6D03" w:rsidP="001D5ED9"/>
    <w:p w:rsidR="003B6D03" w:rsidRDefault="003B6D03">
      <w:pPr>
        <w:spacing w:before="0"/>
      </w:pPr>
      <w:r>
        <w:br w:type="page"/>
      </w:r>
    </w:p>
    <w:p w:rsidR="003B6D03" w:rsidRPr="00CF079D" w:rsidRDefault="003B6D03" w:rsidP="003B6D03">
      <w:pPr>
        <w:pStyle w:val="Ttulo1"/>
        <w:jc w:val="both"/>
      </w:pPr>
      <w:bookmarkStart w:id="4" w:name="_Toc17752036"/>
      <w:r>
        <w:lastRenderedPageBreak/>
        <w:t>Recomendaciones</w:t>
      </w:r>
      <w:bookmarkEnd w:id="4"/>
    </w:p>
    <w:p w:rsidR="003B6D03" w:rsidRDefault="003B6D03" w:rsidP="001D5ED9"/>
    <w:p w:rsidR="003B6D03" w:rsidRDefault="00D3366C" w:rsidP="001D5ED9">
      <w:r>
        <w:t xml:space="preserve">Como recomendación hay que resaltar que exploren la página de inicio de la herramienta con el fin de descubrir todo el abanico de herramientas que nos proporciona el entorno colaborativo de </w:t>
      </w:r>
      <w:proofErr w:type="spellStart"/>
      <w:r>
        <w:t>google</w:t>
      </w:r>
      <w:proofErr w:type="spellEnd"/>
    </w:p>
    <w:sectPr w:rsidR="003B6D03" w:rsidSect="00395C27">
      <w:footerReference w:type="default" r:id="rId13"/>
      <w:type w:val="continuous"/>
      <w:pgSz w:w="11906" w:h="16838"/>
      <w:pgMar w:top="448" w:right="1133" w:bottom="1440" w:left="1588"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CA6" w:rsidRDefault="007B2CA6">
      <w:r>
        <w:separator/>
      </w:r>
    </w:p>
  </w:endnote>
  <w:endnote w:type="continuationSeparator" w:id="0">
    <w:p w:rsidR="007B2CA6" w:rsidRDefault="007B2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g Sans Light">
    <w:altName w:val="Arial"/>
    <w:panose1 w:val="00000000000000000000"/>
    <w:charset w:val="00"/>
    <w:family w:val="swiss"/>
    <w:notTrueType/>
    <w:pitch w:val="variable"/>
    <w:sig w:usb0="00000087" w:usb1="00000000"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ABA" w:rsidRDefault="00ED0ABA">
    <w:pPr>
      <w:pStyle w:val="Encabezado"/>
    </w:pPr>
  </w:p>
  <w:tbl>
    <w:tblPr>
      <w:tblW w:w="0" w:type="auto"/>
      <w:jc w:val="center"/>
      <w:tblBorders>
        <w:top w:val="double" w:sz="4" w:space="0" w:color="auto"/>
      </w:tblBorders>
      <w:tblLayout w:type="fixed"/>
      <w:tblLook w:val="0000" w:firstRow="0" w:lastRow="0" w:firstColumn="0" w:lastColumn="0" w:noHBand="0" w:noVBand="0"/>
    </w:tblPr>
    <w:tblGrid>
      <w:gridCol w:w="4879"/>
      <w:gridCol w:w="3900"/>
    </w:tblGrid>
    <w:tr w:rsidR="00ED0ABA">
      <w:trPr>
        <w:cantSplit/>
        <w:trHeight w:hRule="exact" w:val="738"/>
        <w:jc w:val="center"/>
      </w:trPr>
      <w:tc>
        <w:tcPr>
          <w:tcW w:w="4879" w:type="dxa"/>
        </w:tcPr>
        <w:p w:rsidR="00ED0ABA" w:rsidRPr="00C62573" w:rsidRDefault="00C94AD4" w:rsidP="00C31835">
          <w:pPr>
            <w:pStyle w:val="Piedepgina"/>
            <w:spacing w:before="120" w:after="60"/>
            <w:rPr>
              <w:rStyle w:val="Nmerodepgina"/>
              <w:i/>
              <w:snapToGrid w:val="0"/>
              <w:sz w:val="18"/>
              <w:lang w:val="en-GB" w:eastAsia="en-US"/>
            </w:rPr>
          </w:pPr>
          <w:proofErr w:type="spellStart"/>
          <w:r>
            <w:rPr>
              <w:rStyle w:val="Nmerodepgina"/>
              <w:i/>
              <w:snapToGrid w:val="0"/>
              <w:sz w:val="18"/>
              <w:lang w:val="en-GB" w:eastAsia="en-US"/>
            </w:rPr>
            <w:t>Guía</w:t>
          </w:r>
          <w:proofErr w:type="spellEnd"/>
          <w:r>
            <w:rPr>
              <w:rStyle w:val="Nmerodepgina"/>
              <w:i/>
              <w:snapToGrid w:val="0"/>
              <w:sz w:val="18"/>
              <w:lang w:val="en-GB" w:eastAsia="en-US"/>
            </w:rPr>
            <w:t xml:space="preserve"> Google </w:t>
          </w:r>
          <w:proofErr w:type="spellStart"/>
          <w:r>
            <w:rPr>
              <w:rStyle w:val="Nmerodepgina"/>
              <w:i/>
              <w:snapToGrid w:val="0"/>
              <w:sz w:val="18"/>
              <w:lang w:val="en-GB" w:eastAsia="en-US"/>
            </w:rPr>
            <w:t>Colab</w:t>
          </w:r>
          <w:proofErr w:type="spellEnd"/>
        </w:p>
        <w:p w:rsidR="00ED0ABA" w:rsidRPr="00C62573" w:rsidRDefault="00ED0ABA">
          <w:pPr>
            <w:pStyle w:val="Piedepgina"/>
            <w:spacing w:before="120" w:after="60"/>
            <w:rPr>
              <w:rStyle w:val="Nmerodepgina"/>
              <w:i/>
              <w:snapToGrid w:val="0"/>
              <w:sz w:val="18"/>
              <w:lang w:val="en-GB" w:eastAsia="en-US"/>
            </w:rPr>
          </w:pPr>
        </w:p>
        <w:p w:rsidR="00ED0ABA" w:rsidRPr="00C62573" w:rsidRDefault="00ED0ABA">
          <w:pPr>
            <w:pStyle w:val="Piedepgina"/>
            <w:spacing w:before="120" w:after="60"/>
            <w:rPr>
              <w:rStyle w:val="Nmerodepgina"/>
              <w:i/>
              <w:snapToGrid w:val="0"/>
              <w:sz w:val="18"/>
              <w:lang w:val="en-GB" w:eastAsia="en-US"/>
            </w:rPr>
          </w:pPr>
        </w:p>
      </w:tc>
      <w:tc>
        <w:tcPr>
          <w:tcW w:w="3900" w:type="dxa"/>
        </w:tcPr>
        <w:p w:rsidR="00ED0ABA" w:rsidRDefault="00ED0ABA">
          <w:pPr>
            <w:pStyle w:val="Piedepgina"/>
            <w:spacing w:before="120" w:after="60"/>
            <w:jc w:val="right"/>
            <w:rPr>
              <w:rStyle w:val="Nmerodepgina"/>
              <w:i/>
              <w:snapToGrid w:val="0"/>
              <w:sz w:val="18"/>
              <w:lang w:eastAsia="en-US"/>
            </w:rPr>
          </w:pPr>
          <w:r>
            <w:rPr>
              <w:rStyle w:val="Nmerodepgina"/>
              <w:i/>
              <w:snapToGrid w:val="0"/>
              <w:sz w:val="18"/>
              <w:lang w:eastAsia="en-US"/>
            </w:rPr>
            <w:t xml:space="preserve">Página </w:t>
          </w:r>
          <w:r>
            <w:rPr>
              <w:rStyle w:val="Nmerodepgina"/>
              <w:i/>
              <w:snapToGrid w:val="0"/>
              <w:sz w:val="18"/>
              <w:lang w:eastAsia="en-US"/>
            </w:rPr>
            <w:fldChar w:fldCharType="begin"/>
          </w:r>
          <w:r>
            <w:rPr>
              <w:rStyle w:val="Nmerodepgina"/>
              <w:i/>
              <w:snapToGrid w:val="0"/>
              <w:sz w:val="18"/>
              <w:lang w:eastAsia="en-US"/>
            </w:rPr>
            <w:instrText xml:space="preserve"> PAGE </w:instrText>
          </w:r>
          <w:r>
            <w:rPr>
              <w:rStyle w:val="Nmerodepgina"/>
              <w:i/>
              <w:snapToGrid w:val="0"/>
              <w:sz w:val="18"/>
              <w:lang w:eastAsia="en-US"/>
            </w:rPr>
            <w:fldChar w:fldCharType="separate"/>
          </w:r>
          <w:r w:rsidR="00852453">
            <w:rPr>
              <w:rStyle w:val="Nmerodepgina"/>
              <w:i/>
              <w:noProof/>
              <w:snapToGrid w:val="0"/>
              <w:sz w:val="18"/>
              <w:lang w:eastAsia="en-US"/>
            </w:rPr>
            <w:t>10</w:t>
          </w:r>
          <w:r>
            <w:rPr>
              <w:rStyle w:val="Nmerodepgina"/>
              <w:i/>
              <w:snapToGrid w:val="0"/>
              <w:sz w:val="18"/>
              <w:lang w:eastAsia="en-US"/>
            </w:rPr>
            <w:fldChar w:fldCharType="end"/>
          </w:r>
          <w:r>
            <w:rPr>
              <w:rStyle w:val="Nmerodepgina"/>
              <w:i/>
              <w:snapToGrid w:val="0"/>
              <w:sz w:val="18"/>
              <w:lang w:eastAsia="en-US"/>
            </w:rPr>
            <w:t xml:space="preserve"> de </w:t>
          </w:r>
          <w:r>
            <w:rPr>
              <w:rStyle w:val="Nmerodepgina"/>
              <w:i/>
              <w:sz w:val="18"/>
            </w:rPr>
            <w:fldChar w:fldCharType="begin"/>
          </w:r>
          <w:r>
            <w:rPr>
              <w:rStyle w:val="Nmerodepgina"/>
              <w:i/>
              <w:sz w:val="18"/>
            </w:rPr>
            <w:instrText xml:space="preserve"> NUMPAGES </w:instrText>
          </w:r>
          <w:r>
            <w:rPr>
              <w:rStyle w:val="Nmerodepgina"/>
              <w:i/>
              <w:sz w:val="18"/>
            </w:rPr>
            <w:fldChar w:fldCharType="separate"/>
          </w:r>
          <w:r w:rsidR="00852453">
            <w:rPr>
              <w:rStyle w:val="Nmerodepgina"/>
              <w:i/>
              <w:noProof/>
              <w:sz w:val="18"/>
            </w:rPr>
            <w:t>10</w:t>
          </w:r>
          <w:r>
            <w:rPr>
              <w:rStyle w:val="Nmerodepgina"/>
              <w:i/>
              <w:sz w:val="18"/>
            </w:rPr>
            <w:fldChar w:fldCharType="end"/>
          </w:r>
        </w:p>
      </w:tc>
    </w:tr>
  </w:tbl>
  <w:p w:rsidR="00ED0ABA" w:rsidRDefault="00ED0ABA">
    <w:pPr>
      <w:pStyle w:val="Piedepgina"/>
      <w:tabs>
        <w:tab w:val="center" w:pos="4253"/>
      </w:tabs>
      <w:rPr>
        <w:rStyle w:val="Nmerodepgina"/>
        <w:i/>
        <w:snapToGrid w:val="0"/>
        <w:sz w:val="18"/>
        <w:lang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CA6" w:rsidRDefault="007B2CA6">
      <w:r>
        <w:separator/>
      </w:r>
    </w:p>
  </w:footnote>
  <w:footnote w:type="continuationSeparator" w:id="0">
    <w:p w:rsidR="007B2CA6" w:rsidRDefault="007B2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21939"/>
    <w:multiLevelType w:val="multilevel"/>
    <w:tmpl w:val="B84A8D1E"/>
    <w:lvl w:ilvl="0">
      <w:start w:val="1"/>
      <w:numFmt w:val="decimal"/>
      <w:pStyle w:val="n"/>
      <w:lvlText w:val="%1."/>
      <w:lvlJc w:val="left"/>
      <w:pPr>
        <w:tabs>
          <w:tab w:val="num" w:pos="1080"/>
        </w:tabs>
        <w:ind w:left="720" w:hanging="360"/>
      </w:pPr>
    </w:lvl>
    <w:lvl w:ilvl="1">
      <w:start w:val="1"/>
      <w:numFmt w:val="decimal"/>
      <w:lvlText w:val="%1.%2."/>
      <w:lvlJc w:val="left"/>
      <w:pPr>
        <w:tabs>
          <w:tab w:val="num" w:pos="2160"/>
        </w:tabs>
        <w:ind w:left="1152" w:hanging="432"/>
      </w:pPr>
    </w:lvl>
    <w:lvl w:ilvl="2">
      <w:start w:val="1"/>
      <w:numFmt w:val="decimal"/>
      <w:lvlText w:val="%1.%2.%3."/>
      <w:lvlJc w:val="left"/>
      <w:pPr>
        <w:tabs>
          <w:tab w:val="num" w:pos="2880"/>
        </w:tabs>
        <w:ind w:left="1584" w:hanging="504"/>
      </w:pPr>
    </w:lvl>
    <w:lvl w:ilvl="3">
      <w:start w:val="1"/>
      <w:numFmt w:val="decimal"/>
      <w:lvlText w:val="%1.%2.%3.%4."/>
      <w:lvlJc w:val="left"/>
      <w:pPr>
        <w:tabs>
          <w:tab w:val="num" w:pos="3960"/>
        </w:tabs>
        <w:ind w:left="2088" w:hanging="648"/>
      </w:pPr>
    </w:lvl>
    <w:lvl w:ilvl="4">
      <w:start w:val="1"/>
      <w:numFmt w:val="decimal"/>
      <w:lvlText w:val="%1.%2.%3.%4.%5."/>
      <w:lvlJc w:val="left"/>
      <w:pPr>
        <w:tabs>
          <w:tab w:val="num" w:pos="5040"/>
        </w:tabs>
        <w:ind w:left="2592" w:hanging="792"/>
      </w:pPr>
    </w:lvl>
    <w:lvl w:ilvl="5">
      <w:start w:val="1"/>
      <w:numFmt w:val="decimal"/>
      <w:lvlText w:val="%1.%2.%3.%4.%5.%6."/>
      <w:lvlJc w:val="left"/>
      <w:pPr>
        <w:tabs>
          <w:tab w:val="num" w:pos="5760"/>
        </w:tabs>
        <w:ind w:left="3096" w:hanging="936"/>
      </w:pPr>
    </w:lvl>
    <w:lvl w:ilvl="6">
      <w:start w:val="1"/>
      <w:numFmt w:val="decimal"/>
      <w:lvlText w:val="%1.%2.%3.%4.%5.%6.%7."/>
      <w:lvlJc w:val="left"/>
      <w:pPr>
        <w:tabs>
          <w:tab w:val="num" w:pos="6840"/>
        </w:tabs>
        <w:ind w:left="3600" w:hanging="1080"/>
      </w:pPr>
    </w:lvl>
    <w:lvl w:ilvl="7">
      <w:start w:val="1"/>
      <w:numFmt w:val="decimal"/>
      <w:lvlText w:val="%1.%2.%3.%4.%5.%6.%7.%8."/>
      <w:lvlJc w:val="left"/>
      <w:pPr>
        <w:tabs>
          <w:tab w:val="num" w:pos="7920"/>
        </w:tabs>
        <w:ind w:left="4104" w:hanging="1224"/>
      </w:pPr>
    </w:lvl>
    <w:lvl w:ilvl="8">
      <w:start w:val="1"/>
      <w:numFmt w:val="decimal"/>
      <w:lvlText w:val="%1.%2.%3.%4.%5.%6.%7.%8.%9."/>
      <w:lvlJc w:val="left"/>
      <w:pPr>
        <w:tabs>
          <w:tab w:val="num" w:pos="8640"/>
        </w:tabs>
        <w:ind w:left="4680" w:hanging="1440"/>
      </w:pPr>
    </w:lvl>
  </w:abstractNum>
  <w:abstractNum w:abstractNumId="1" w15:restartNumberingAfterBreak="0">
    <w:nsid w:val="2E094F64"/>
    <w:multiLevelType w:val="hybridMultilevel"/>
    <w:tmpl w:val="40B03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08496A"/>
    <w:multiLevelType w:val="hybridMultilevel"/>
    <w:tmpl w:val="6F92A3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AD53E8"/>
    <w:multiLevelType w:val="multilevel"/>
    <w:tmpl w:val="CFBAA8D2"/>
    <w:lvl w:ilvl="0">
      <w:start w:val="1"/>
      <w:numFmt w:val="decimal"/>
      <w:pStyle w:val="Ttulo1"/>
      <w:lvlText w:val="%1."/>
      <w:lvlJc w:val="left"/>
      <w:pPr>
        <w:tabs>
          <w:tab w:val="num" w:pos="360"/>
        </w:tabs>
        <w:ind w:left="0" w:firstLine="0"/>
      </w:pPr>
      <w:rPr>
        <w:rFonts w:hint="default"/>
        <w:b/>
        <w:i w:val="0"/>
      </w:rPr>
    </w:lvl>
    <w:lvl w:ilvl="1">
      <w:start w:val="1"/>
      <w:numFmt w:val="decimal"/>
      <w:lvlText w:val="%1.%2."/>
      <w:lvlJc w:val="left"/>
      <w:pPr>
        <w:tabs>
          <w:tab w:val="num" w:pos="792"/>
        </w:tabs>
        <w:ind w:left="792" w:hanging="792"/>
      </w:pPr>
      <w:rPr>
        <w:rFonts w:hint="default"/>
      </w:rPr>
    </w:lvl>
    <w:lvl w:ilvl="2">
      <w:start w:val="1"/>
      <w:numFmt w:val="decimal"/>
      <w:lvlText w:val="%3)"/>
      <w:lvlJc w:val="left"/>
      <w:pPr>
        <w:tabs>
          <w:tab w:val="num" w:pos="3119"/>
        </w:tabs>
        <w:ind w:left="3492" w:hanging="1224"/>
      </w:pPr>
      <w:rPr>
        <w:rFonts w:hint="default"/>
      </w:rPr>
    </w:lvl>
    <w:lvl w:ilvl="3">
      <w:start w:val="1"/>
      <w:numFmt w:val="upperLetter"/>
      <w:pStyle w:val="Ttulo4"/>
      <w:lvlText w:val="%4."/>
      <w:lvlJc w:val="left"/>
      <w:pPr>
        <w:tabs>
          <w:tab w:val="num" w:pos="1134"/>
        </w:tabs>
        <w:ind w:left="1728" w:hanging="1161"/>
      </w:pPr>
      <w:rPr>
        <w:rFonts w:hint="default"/>
      </w:rPr>
    </w:lvl>
    <w:lvl w:ilvl="4">
      <w:start w:val="1"/>
      <w:numFmt w:val="decimal"/>
      <w:lvlText w:val="%5)"/>
      <w:lvlJc w:val="left"/>
      <w:pPr>
        <w:tabs>
          <w:tab w:val="num" w:pos="2520"/>
        </w:tabs>
        <w:ind w:left="2232" w:hanging="792"/>
      </w:pPr>
      <w:rPr>
        <w:rFonts w:hint="default"/>
      </w:rPr>
    </w:lvl>
    <w:lvl w:ilvl="5">
      <w:start w:val="1"/>
      <w:numFmt w:val="bullet"/>
      <w:lvlText w:val=""/>
      <w:lvlJc w:val="left"/>
      <w:pPr>
        <w:tabs>
          <w:tab w:val="num" w:pos="3240"/>
        </w:tabs>
        <w:ind w:left="2736" w:hanging="936"/>
      </w:pPr>
      <w:rPr>
        <w:rFonts w:ascii="Wingdings" w:hAnsi="Wingdings"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62077175"/>
    <w:multiLevelType w:val="multilevel"/>
    <w:tmpl w:val="D63091C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upperLetter"/>
      <w:lvlText w:val="%4"/>
      <w:lvlJc w:val="left"/>
      <w:pPr>
        <w:tabs>
          <w:tab w:val="num" w:pos="0"/>
        </w:tabs>
        <w:ind w:left="0" w:firstLine="0"/>
      </w:pPr>
      <w:rPr>
        <w:rFonts w:hint="default"/>
      </w:rPr>
    </w:lvl>
    <w:lvl w:ilvl="4">
      <w:start w:val="1"/>
      <w:numFmt w:val="decimal"/>
      <w:pStyle w:val="Ttulo5"/>
      <w:lvlText w:val="%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5" w15:restartNumberingAfterBreak="0">
    <w:nsid w:val="67D104A1"/>
    <w:multiLevelType w:val="hybridMultilevel"/>
    <w:tmpl w:val="05F283B0"/>
    <w:lvl w:ilvl="0" w:tplc="798A0ADC">
      <w:start w:val="1"/>
      <w:numFmt w:val="decimal"/>
      <w:pStyle w:val="Ttulo3"/>
      <w:lvlText w:val="%1."/>
      <w:lvlJc w:val="left"/>
      <w:pPr>
        <w:ind w:left="928" w:hanging="360"/>
      </w:pPr>
      <w:rPr>
        <w:rFonts w:hint="default"/>
      </w:rPr>
    </w:lvl>
    <w:lvl w:ilvl="1" w:tplc="077A2AAE">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0C42A0"/>
    <w:multiLevelType w:val="hybridMultilevel"/>
    <w:tmpl w:val="E3445AF6"/>
    <w:lvl w:ilvl="0" w:tplc="0C0A000B">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7" w15:restartNumberingAfterBreak="0">
    <w:nsid w:val="78AB1023"/>
    <w:multiLevelType w:val="hybridMultilevel"/>
    <w:tmpl w:val="20CA4024"/>
    <w:lvl w:ilvl="0" w:tplc="9D38EC6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6415D9"/>
    <w:multiLevelType w:val="hybridMultilevel"/>
    <w:tmpl w:val="23AE3424"/>
    <w:lvl w:ilvl="0" w:tplc="4CF25582">
      <w:start w:val="1"/>
      <w:numFmt w:val="upperRoman"/>
      <w:lvlText w:val="%1."/>
      <w:lvlJc w:val="left"/>
      <w:pPr>
        <w:ind w:left="1080" w:hanging="1080"/>
      </w:pPr>
      <w:rPr>
        <w:rFonts w:cs="Times New Roman" w:hint="default"/>
      </w:rPr>
    </w:lvl>
    <w:lvl w:ilvl="1" w:tplc="0C0A0003">
      <w:start w:val="1"/>
      <w:numFmt w:val="bullet"/>
      <w:lvlText w:val=""/>
      <w:lvlJc w:val="left"/>
      <w:pPr>
        <w:tabs>
          <w:tab w:val="num" w:pos="436"/>
        </w:tabs>
        <w:ind w:left="720" w:hanging="284"/>
      </w:pPr>
      <w:rPr>
        <w:rFonts w:ascii="Wingdings" w:hAnsi="Wingdings" w:hint="default"/>
        <w:caps w:val="0"/>
        <w:strike w:val="0"/>
        <w:dstrike w:val="0"/>
        <w:vanish w:val="0"/>
        <w:color w:val="auto"/>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C0A0005">
      <w:start w:val="44"/>
      <w:numFmt w:val="bullet"/>
      <w:lvlText w:val=""/>
      <w:lvlJc w:val="left"/>
      <w:pPr>
        <w:tabs>
          <w:tab w:val="num" w:pos="1696"/>
        </w:tabs>
        <w:ind w:left="1620" w:hanging="284"/>
      </w:pPr>
      <w:rPr>
        <w:rFonts w:ascii="Wingdings" w:hAnsi="Wingdings" w:hint="default"/>
        <w:color w:val="auto"/>
      </w:rPr>
    </w:lvl>
    <w:lvl w:ilvl="3" w:tplc="0C0A0001">
      <w:start w:val="1"/>
      <w:numFmt w:val="bullet"/>
      <w:lvlText w:val=""/>
      <w:lvlJc w:val="left"/>
      <w:pPr>
        <w:tabs>
          <w:tab w:val="num" w:pos="2236"/>
        </w:tabs>
        <w:ind w:left="2236" w:hanging="360"/>
      </w:pPr>
      <w:rPr>
        <w:rFonts w:ascii="Symbol" w:hAnsi="Symbol" w:hint="default"/>
      </w:rPr>
    </w:lvl>
    <w:lvl w:ilvl="4" w:tplc="0C0A0003">
      <w:start w:val="1"/>
      <w:numFmt w:val="lowerLetter"/>
      <w:lvlText w:val="%5."/>
      <w:lvlJc w:val="left"/>
      <w:pPr>
        <w:ind w:left="2956" w:hanging="360"/>
      </w:pPr>
      <w:rPr>
        <w:rFonts w:cs="Times New Roman"/>
      </w:rPr>
    </w:lvl>
    <w:lvl w:ilvl="5" w:tplc="38465A1A">
      <w:start w:val="1"/>
      <w:numFmt w:val="decimal"/>
      <w:lvlText w:val="%6."/>
      <w:lvlJc w:val="left"/>
      <w:pPr>
        <w:ind w:left="3856" w:hanging="360"/>
      </w:pPr>
      <w:rPr>
        <w:rFonts w:hint="default"/>
      </w:rPr>
    </w:lvl>
    <w:lvl w:ilvl="6" w:tplc="D6D2BA20">
      <w:start w:val="2"/>
      <w:numFmt w:val="upperLetter"/>
      <w:lvlText w:val="%7-"/>
      <w:lvlJc w:val="left"/>
      <w:pPr>
        <w:ind w:left="4396" w:hanging="360"/>
      </w:pPr>
      <w:rPr>
        <w:rFonts w:hint="default"/>
      </w:rPr>
    </w:lvl>
    <w:lvl w:ilvl="7" w:tplc="0C0A0003" w:tentative="1">
      <w:start w:val="1"/>
      <w:numFmt w:val="lowerLetter"/>
      <w:lvlText w:val="%8."/>
      <w:lvlJc w:val="left"/>
      <w:pPr>
        <w:ind w:left="5116" w:hanging="360"/>
      </w:pPr>
      <w:rPr>
        <w:rFonts w:cs="Times New Roman"/>
      </w:rPr>
    </w:lvl>
    <w:lvl w:ilvl="8" w:tplc="0C0A0005" w:tentative="1">
      <w:start w:val="1"/>
      <w:numFmt w:val="lowerRoman"/>
      <w:lvlText w:val="%9."/>
      <w:lvlJc w:val="right"/>
      <w:pPr>
        <w:ind w:left="5836" w:hanging="180"/>
      </w:pPr>
      <w:rPr>
        <w:rFonts w:cs="Times New Roman"/>
      </w:rPr>
    </w:lvl>
  </w:abstractNum>
  <w:num w:numId="1">
    <w:abstractNumId w:val="3"/>
  </w:num>
  <w:num w:numId="2">
    <w:abstractNumId w:val="4"/>
  </w:num>
  <w:num w:numId="3">
    <w:abstractNumId w:val="8"/>
  </w:num>
  <w:num w:numId="4">
    <w:abstractNumId w:val="0"/>
  </w:num>
  <w:num w:numId="5">
    <w:abstractNumId w:val="3"/>
  </w:num>
  <w:num w:numId="6">
    <w:abstractNumId w:val="6"/>
  </w:num>
  <w:num w:numId="7">
    <w:abstractNumId w:val="5"/>
  </w:num>
  <w:num w:numId="8">
    <w:abstractNumId w:val="1"/>
  </w:num>
  <w:num w:numId="9">
    <w:abstractNumId w:val="2"/>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F0"/>
    <w:rsid w:val="00000A19"/>
    <w:rsid w:val="000010CE"/>
    <w:rsid w:val="0000223F"/>
    <w:rsid w:val="0000307A"/>
    <w:rsid w:val="00003083"/>
    <w:rsid w:val="000037A9"/>
    <w:rsid w:val="0000383B"/>
    <w:rsid w:val="000038C1"/>
    <w:rsid w:val="00003995"/>
    <w:rsid w:val="00003CDB"/>
    <w:rsid w:val="00003F49"/>
    <w:rsid w:val="00004244"/>
    <w:rsid w:val="0000597C"/>
    <w:rsid w:val="000067F0"/>
    <w:rsid w:val="000069ED"/>
    <w:rsid w:val="00007013"/>
    <w:rsid w:val="00007852"/>
    <w:rsid w:val="000127B5"/>
    <w:rsid w:val="00012EDA"/>
    <w:rsid w:val="00012FD5"/>
    <w:rsid w:val="00013102"/>
    <w:rsid w:val="0001317F"/>
    <w:rsid w:val="0001362B"/>
    <w:rsid w:val="00014118"/>
    <w:rsid w:val="00014C49"/>
    <w:rsid w:val="000153F3"/>
    <w:rsid w:val="00015A28"/>
    <w:rsid w:val="00016071"/>
    <w:rsid w:val="0001618A"/>
    <w:rsid w:val="00016844"/>
    <w:rsid w:val="000171BC"/>
    <w:rsid w:val="000205FE"/>
    <w:rsid w:val="00020693"/>
    <w:rsid w:val="00020912"/>
    <w:rsid w:val="00021F75"/>
    <w:rsid w:val="00022C8E"/>
    <w:rsid w:val="00023122"/>
    <w:rsid w:val="000237E6"/>
    <w:rsid w:val="00024015"/>
    <w:rsid w:val="000242DB"/>
    <w:rsid w:val="00024693"/>
    <w:rsid w:val="00024A90"/>
    <w:rsid w:val="00024AFD"/>
    <w:rsid w:val="00024DD8"/>
    <w:rsid w:val="00025046"/>
    <w:rsid w:val="00025839"/>
    <w:rsid w:val="00025966"/>
    <w:rsid w:val="00025DF4"/>
    <w:rsid w:val="00026033"/>
    <w:rsid w:val="00026601"/>
    <w:rsid w:val="00026B54"/>
    <w:rsid w:val="00026FD5"/>
    <w:rsid w:val="00027109"/>
    <w:rsid w:val="0002720D"/>
    <w:rsid w:val="0002732D"/>
    <w:rsid w:val="0002780D"/>
    <w:rsid w:val="00027862"/>
    <w:rsid w:val="00027A61"/>
    <w:rsid w:val="00027BDA"/>
    <w:rsid w:val="00027C2D"/>
    <w:rsid w:val="00030074"/>
    <w:rsid w:val="00030D22"/>
    <w:rsid w:val="000310D3"/>
    <w:rsid w:val="00031ACC"/>
    <w:rsid w:val="0003459E"/>
    <w:rsid w:val="00034A88"/>
    <w:rsid w:val="00035574"/>
    <w:rsid w:val="00036EAA"/>
    <w:rsid w:val="00036F0C"/>
    <w:rsid w:val="0003777D"/>
    <w:rsid w:val="0004094C"/>
    <w:rsid w:val="00041483"/>
    <w:rsid w:val="00042151"/>
    <w:rsid w:val="00045085"/>
    <w:rsid w:val="00045A1D"/>
    <w:rsid w:val="00045A60"/>
    <w:rsid w:val="00045CEB"/>
    <w:rsid w:val="00045E06"/>
    <w:rsid w:val="00045F5A"/>
    <w:rsid w:val="0004605E"/>
    <w:rsid w:val="00046550"/>
    <w:rsid w:val="00047B7B"/>
    <w:rsid w:val="00047E7D"/>
    <w:rsid w:val="00050AD5"/>
    <w:rsid w:val="00051568"/>
    <w:rsid w:val="00053270"/>
    <w:rsid w:val="000542BD"/>
    <w:rsid w:val="0005474F"/>
    <w:rsid w:val="0005520C"/>
    <w:rsid w:val="0005544E"/>
    <w:rsid w:val="00057630"/>
    <w:rsid w:val="0006002D"/>
    <w:rsid w:val="00060289"/>
    <w:rsid w:val="0006058A"/>
    <w:rsid w:val="00060F8A"/>
    <w:rsid w:val="000611FD"/>
    <w:rsid w:val="000612BF"/>
    <w:rsid w:val="00061547"/>
    <w:rsid w:val="00061611"/>
    <w:rsid w:val="0006199D"/>
    <w:rsid w:val="00061F5E"/>
    <w:rsid w:val="000621A8"/>
    <w:rsid w:val="00062919"/>
    <w:rsid w:val="00062A40"/>
    <w:rsid w:val="00064229"/>
    <w:rsid w:val="0006515C"/>
    <w:rsid w:val="000654DB"/>
    <w:rsid w:val="0006620A"/>
    <w:rsid w:val="00066572"/>
    <w:rsid w:val="00067872"/>
    <w:rsid w:val="00070748"/>
    <w:rsid w:val="00070B0A"/>
    <w:rsid w:val="000713E4"/>
    <w:rsid w:val="00071C3E"/>
    <w:rsid w:val="00072058"/>
    <w:rsid w:val="00072E82"/>
    <w:rsid w:val="00073A7A"/>
    <w:rsid w:val="00073EAE"/>
    <w:rsid w:val="00074131"/>
    <w:rsid w:val="00074750"/>
    <w:rsid w:val="00074EBE"/>
    <w:rsid w:val="00074F9A"/>
    <w:rsid w:val="000766E4"/>
    <w:rsid w:val="000802FC"/>
    <w:rsid w:val="000805D7"/>
    <w:rsid w:val="00080945"/>
    <w:rsid w:val="0008140E"/>
    <w:rsid w:val="000816AE"/>
    <w:rsid w:val="0008191C"/>
    <w:rsid w:val="000819A3"/>
    <w:rsid w:val="000819A8"/>
    <w:rsid w:val="00082021"/>
    <w:rsid w:val="0008284F"/>
    <w:rsid w:val="00082F35"/>
    <w:rsid w:val="000831B6"/>
    <w:rsid w:val="00083D42"/>
    <w:rsid w:val="00083F54"/>
    <w:rsid w:val="000841C7"/>
    <w:rsid w:val="0008484F"/>
    <w:rsid w:val="00084919"/>
    <w:rsid w:val="00084E81"/>
    <w:rsid w:val="00085931"/>
    <w:rsid w:val="00086200"/>
    <w:rsid w:val="000878FF"/>
    <w:rsid w:val="000905BE"/>
    <w:rsid w:val="00090A95"/>
    <w:rsid w:val="00090AC6"/>
    <w:rsid w:val="00091109"/>
    <w:rsid w:val="00091245"/>
    <w:rsid w:val="000922FC"/>
    <w:rsid w:val="000923DB"/>
    <w:rsid w:val="00092A00"/>
    <w:rsid w:val="00092CFD"/>
    <w:rsid w:val="000932EA"/>
    <w:rsid w:val="00093A66"/>
    <w:rsid w:val="000943D5"/>
    <w:rsid w:val="000946EE"/>
    <w:rsid w:val="00094CD6"/>
    <w:rsid w:val="00095751"/>
    <w:rsid w:val="00095BE0"/>
    <w:rsid w:val="00095E8F"/>
    <w:rsid w:val="000963D1"/>
    <w:rsid w:val="00097CBD"/>
    <w:rsid w:val="00097EED"/>
    <w:rsid w:val="000A072F"/>
    <w:rsid w:val="000A0B86"/>
    <w:rsid w:val="000A2670"/>
    <w:rsid w:val="000A33E7"/>
    <w:rsid w:val="000A410B"/>
    <w:rsid w:val="000A43CA"/>
    <w:rsid w:val="000A546E"/>
    <w:rsid w:val="000A5824"/>
    <w:rsid w:val="000A5BBE"/>
    <w:rsid w:val="000A6778"/>
    <w:rsid w:val="000A70EB"/>
    <w:rsid w:val="000A7399"/>
    <w:rsid w:val="000A7AC1"/>
    <w:rsid w:val="000A7BAF"/>
    <w:rsid w:val="000A7FE8"/>
    <w:rsid w:val="000B183F"/>
    <w:rsid w:val="000B207D"/>
    <w:rsid w:val="000B24E3"/>
    <w:rsid w:val="000B263C"/>
    <w:rsid w:val="000B2ACC"/>
    <w:rsid w:val="000B3113"/>
    <w:rsid w:val="000B36D2"/>
    <w:rsid w:val="000B3884"/>
    <w:rsid w:val="000B3B0D"/>
    <w:rsid w:val="000B3DE3"/>
    <w:rsid w:val="000B44C3"/>
    <w:rsid w:val="000B44DB"/>
    <w:rsid w:val="000B4C40"/>
    <w:rsid w:val="000B5273"/>
    <w:rsid w:val="000B56F6"/>
    <w:rsid w:val="000B596F"/>
    <w:rsid w:val="000B5DE6"/>
    <w:rsid w:val="000B645A"/>
    <w:rsid w:val="000B775C"/>
    <w:rsid w:val="000C0097"/>
    <w:rsid w:val="000C0B5B"/>
    <w:rsid w:val="000C0C1F"/>
    <w:rsid w:val="000C0ECD"/>
    <w:rsid w:val="000C11C3"/>
    <w:rsid w:val="000C1D95"/>
    <w:rsid w:val="000C2D6B"/>
    <w:rsid w:val="000C3258"/>
    <w:rsid w:val="000C3E83"/>
    <w:rsid w:val="000C4789"/>
    <w:rsid w:val="000C48BE"/>
    <w:rsid w:val="000C4995"/>
    <w:rsid w:val="000C4F05"/>
    <w:rsid w:val="000C5177"/>
    <w:rsid w:val="000C5ADE"/>
    <w:rsid w:val="000C62D8"/>
    <w:rsid w:val="000C6B7A"/>
    <w:rsid w:val="000C7009"/>
    <w:rsid w:val="000C7C39"/>
    <w:rsid w:val="000C7CC4"/>
    <w:rsid w:val="000D018E"/>
    <w:rsid w:val="000D07CA"/>
    <w:rsid w:val="000D08C3"/>
    <w:rsid w:val="000D0935"/>
    <w:rsid w:val="000D3369"/>
    <w:rsid w:val="000D425B"/>
    <w:rsid w:val="000D486D"/>
    <w:rsid w:val="000D4AEF"/>
    <w:rsid w:val="000D6179"/>
    <w:rsid w:val="000D6395"/>
    <w:rsid w:val="000D66D3"/>
    <w:rsid w:val="000D7236"/>
    <w:rsid w:val="000D7A76"/>
    <w:rsid w:val="000E1614"/>
    <w:rsid w:val="000E246F"/>
    <w:rsid w:val="000E295C"/>
    <w:rsid w:val="000E2E4C"/>
    <w:rsid w:val="000E3E34"/>
    <w:rsid w:val="000E4258"/>
    <w:rsid w:val="000E516A"/>
    <w:rsid w:val="000E5470"/>
    <w:rsid w:val="000E55D6"/>
    <w:rsid w:val="000E5939"/>
    <w:rsid w:val="000E5BC6"/>
    <w:rsid w:val="000E6237"/>
    <w:rsid w:val="000E64DA"/>
    <w:rsid w:val="000E751E"/>
    <w:rsid w:val="000F06EA"/>
    <w:rsid w:val="000F0784"/>
    <w:rsid w:val="000F1227"/>
    <w:rsid w:val="000F1349"/>
    <w:rsid w:val="000F16C9"/>
    <w:rsid w:val="000F2720"/>
    <w:rsid w:val="000F2F0B"/>
    <w:rsid w:val="000F3707"/>
    <w:rsid w:val="000F4A4B"/>
    <w:rsid w:val="000F4FA0"/>
    <w:rsid w:val="000F52DC"/>
    <w:rsid w:val="000F71BB"/>
    <w:rsid w:val="000F71E4"/>
    <w:rsid w:val="000F7E87"/>
    <w:rsid w:val="000F7EA3"/>
    <w:rsid w:val="00100389"/>
    <w:rsid w:val="00101431"/>
    <w:rsid w:val="001016AF"/>
    <w:rsid w:val="001021F4"/>
    <w:rsid w:val="00102A6B"/>
    <w:rsid w:val="00102B35"/>
    <w:rsid w:val="001032C8"/>
    <w:rsid w:val="001041D7"/>
    <w:rsid w:val="00104F8A"/>
    <w:rsid w:val="00104FD1"/>
    <w:rsid w:val="00105A02"/>
    <w:rsid w:val="00105C30"/>
    <w:rsid w:val="00107F48"/>
    <w:rsid w:val="00110AF7"/>
    <w:rsid w:val="00112186"/>
    <w:rsid w:val="00112EE1"/>
    <w:rsid w:val="001131D9"/>
    <w:rsid w:val="00113D0B"/>
    <w:rsid w:val="001140AD"/>
    <w:rsid w:val="0011449D"/>
    <w:rsid w:val="00114AF2"/>
    <w:rsid w:val="00114F44"/>
    <w:rsid w:val="001151CA"/>
    <w:rsid w:val="00115429"/>
    <w:rsid w:val="0011543C"/>
    <w:rsid w:val="0011726B"/>
    <w:rsid w:val="0011726F"/>
    <w:rsid w:val="00120A09"/>
    <w:rsid w:val="00120BB4"/>
    <w:rsid w:val="00120F0A"/>
    <w:rsid w:val="00121165"/>
    <w:rsid w:val="00121DD6"/>
    <w:rsid w:val="0012239C"/>
    <w:rsid w:val="001225C1"/>
    <w:rsid w:val="00122959"/>
    <w:rsid w:val="001234B5"/>
    <w:rsid w:val="00123CE8"/>
    <w:rsid w:val="00123D4F"/>
    <w:rsid w:val="00125209"/>
    <w:rsid w:val="0012570F"/>
    <w:rsid w:val="001259EA"/>
    <w:rsid w:val="00125C5B"/>
    <w:rsid w:val="00125D5B"/>
    <w:rsid w:val="00126895"/>
    <w:rsid w:val="00126C4D"/>
    <w:rsid w:val="0012702B"/>
    <w:rsid w:val="0012709D"/>
    <w:rsid w:val="001270A6"/>
    <w:rsid w:val="00127762"/>
    <w:rsid w:val="00127773"/>
    <w:rsid w:val="00130434"/>
    <w:rsid w:val="00130EE0"/>
    <w:rsid w:val="0013174F"/>
    <w:rsid w:val="001317B9"/>
    <w:rsid w:val="0013219F"/>
    <w:rsid w:val="0013262B"/>
    <w:rsid w:val="0013296E"/>
    <w:rsid w:val="00132BF3"/>
    <w:rsid w:val="001348BC"/>
    <w:rsid w:val="00136937"/>
    <w:rsid w:val="00136A4F"/>
    <w:rsid w:val="0013724C"/>
    <w:rsid w:val="00137388"/>
    <w:rsid w:val="00137DB9"/>
    <w:rsid w:val="001405B5"/>
    <w:rsid w:val="00141B4A"/>
    <w:rsid w:val="00141BD4"/>
    <w:rsid w:val="00141D42"/>
    <w:rsid w:val="00142311"/>
    <w:rsid w:val="001433F4"/>
    <w:rsid w:val="001438E0"/>
    <w:rsid w:val="00143B92"/>
    <w:rsid w:val="00143CBC"/>
    <w:rsid w:val="001451B3"/>
    <w:rsid w:val="00145561"/>
    <w:rsid w:val="001458DB"/>
    <w:rsid w:val="00145F50"/>
    <w:rsid w:val="00145FCF"/>
    <w:rsid w:val="00146926"/>
    <w:rsid w:val="00146F62"/>
    <w:rsid w:val="001476D7"/>
    <w:rsid w:val="00147779"/>
    <w:rsid w:val="001478DC"/>
    <w:rsid w:val="00147EEA"/>
    <w:rsid w:val="001503FA"/>
    <w:rsid w:val="00150461"/>
    <w:rsid w:val="0015066D"/>
    <w:rsid w:val="00150C05"/>
    <w:rsid w:val="00151510"/>
    <w:rsid w:val="0015280B"/>
    <w:rsid w:val="00152994"/>
    <w:rsid w:val="00153E55"/>
    <w:rsid w:val="001548F7"/>
    <w:rsid w:val="0015518D"/>
    <w:rsid w:val="00155CED"/>
    <w:rsid w:val="00155EF4"/>
    <w:rsid w:val="0015600D"/>
    <w:rsid w:val="0015668A"/>
    <w:rsid w:val="00156804"/>
    <w:rsid w:val="00156862"/>
    <w:rsid w:val="0016016D"/>
    <w:rsid w:val="001604A5"/>
    <w:rsid w:val="0016170E"/>
    <w:rsid w:val="00161FCF"/>
    <w:rsid w:val="001624CA"/>
    <w:rsid w:val="001639DE"/>
    <w:rsid w:val="00163C11"/>
    <w:rsid w:val="00164DF0"/>
    <w:rsid w:val="00164E67"/>
    <w:rsid w:val="00165164"/>
    <w:rsid w:val="00165663"/>
    <w:rsid w:val="001659C8"/>
    <w:rsid w:val="00166E7D"/>
    <w:rsid w:val="00166F45"/>
    <w:rsid w:val="00167B4B"/>
    <w:rsid w:val="001703B8"/>
    <w:rsid w:val="00170CC9"/>
    <w:rsid w:val="00171AFE"/>
    <w:rsid w:val="00171CB0"/>
    <w:rsid w:val="00171F47"/>
    <w:rsid w:val="00173113"/>
    <w:rsid w:val="00173194"/>
    <w:rsid w:val="00174046"/>
    <w:rsid w:val="00174916"/>
    <w:rsid w:val="001759DE"/>
    <w:rsid w:val="00175DD2"/>
    <w:rsid w:val="00175ED5"/>
    <w:rsid w:val="00176AA4"/>
    <w:rsid w:val="0017723F"/>
    <w:rsid w:val="0017743A"/>
    <w:rsid w:val="00177800"/>
    <w:rsid w:val="001779F1"/>
    <w:rsid w:val="00180B7C"/>
    <w:rsid w:val="00181601"/>
    <w:rsid w:val="00181F78"/>
    <w:rsid w:val="00181F88"/>
    <w:rsid w:val="001851FC"/>
    <w:rsid w:val="001853DF"/>
    <w:rsid w:val="00185EFC"/>
    <w:rsid w:val="00187B82"/>
    <w:rsid w:val="001922A2"/>
    <w:rsid w:val="0019304A"/>
    <w:rsid w:val="00193B64"/>
    <w:rsid w:val="00193F4C"/>
    <w:rsid w:val="00193FFA"/>
    <w:rsid w:val="00194539"/>
    <w:rsid w:val="00194732"/>
    <w:rsid w:val="00194FA2"/>
    <w:rsid w:val="001966E8"/>
    <w:rsid w:val="00196768"/>
    <w:rsid w:val="001967A2"/>
    <w:rsid w:val="00196AA8"/>
    <w:rsid w:val="001974BB"/>
    <w:rsid w:val="001974F0"/>
    <w:rsid w:val="001A00FB"/>
    <w:rsid w:val="001A0112"/>
    <w:rsid w:val="001A1705"/>
    <w:rsid w:val="001A1D3D"/>
    <w:rsid w:val="001A2C31"/>
    <w:rsid w:val="001A315F"/>
    <w:rsid w:val="001A31EA"/>
    <w:rsid w:val="001A4467"/>
    <w:rsid w:val="001A47A2"/>
    <w:rsid w:val="001A5948"/>
    <w:rsid w:val="001A5C14"/>
    <w:rsid w:val="001A6677"/>
    <w:rsid w:val="001A6A9F"/>
    <w:rsid w:val="001A6BF3"/>
    <w:rsid w:val="001A6C24"/>
    <w:rsid w:val="001A7671"/>
    <w:rsid w:val="001A7673"/>
    <w:rsid w:val="001A77EB"/>
    <w:rsid w:val="001A7AE1"/>
    <w:rsid w:val="001B02F9"/>
    <w:rsid w:val="001B0C2E"/>
    <w:rsid w:val="001B1A04"/>
    <w:rsid w:val="001B3521"/>
    <w:rsid w:val="001B3908"/>
    <w:rsid w:val="001B3E09"/>
    <w:rsid w:val="001B4580"/>
    <w:rsid w:val="001B47B6"/>
    <w:rsid w:val="001B480A"/>
    <w:rsid w:val="001B4AE8"/>
    <w:rsid w:val="001B4DAA"/>
    <w:rsid w:val="001B4EB7"/>
    <w:rsid w:val="001B576B"/>
    <w:rsid w:val="001B5873"/>
    <w:rsid w:val="001B588A"/>
    <w:rsid w:val="001B5F9D"/>
    <w:rsid w:val="001B6436"/>
    <w:rsid w:val="001B67EC"/>
    <w:rsid w:val="001B6FE2"/>
    <w:rsid w:val="001B71F6"/>
    <w:rsid w:val="001B7B07"/>
    <w:rsid w:val="001B7B48"/>
    <w:rsid w:val="001C030D"/>
    <w:rsid w:val="001C0E10"/>
    <w:rsid w:val="001C0F25"/>
    <w:rsid w:val="001C19DC"/>
    <w:rsid w:val="001C2871"/>
    <w:rsid w:val="001C2B18"/>
    <w:rsid w:val="001C3532"/>
    <w:rsid w:val="001C3A6D"/>
    <w:rsid w:val="001C3F41"/>
    <w:rsid w:val="001C4849"/>
    <w:rsid w:val="001C4A14"/>
    <w:rsid w:val="001C4C81"/>
    <w:rsid w:val="001C5334"/>
    <w:rsid w:val="001C5564"/>
    <w:rsid w:val="001C5652"/>
    <w:rsid w:val="001C5CFE"/>
    <w:rsid w:val="001C63F3"/>
    <w:rsid w:val="001C643B"/>
    <w:rsid w:val="001C66D3"/>
    <w:rsid w:val="001C68F2"/>
    <w:rsid w:val="001C6DF8"/>
    <w:rsid w:val="001C6E79"/>
    <w:rsid w:val="001C7A25"/>
    <w:rsid w:val="001C7F0C"/>
    <w:rsid w:val="001D042B"/>
    <w:rsid w:val="001D04D5"/>
    <w:rsid w:val="001D19FB"/>
    <w:rsid w:val="001D306F"/>
    <w:rsid w:val="001D3311"/>
    <w:rsid w:val="001D3704"/>
    <w:rsid w:val="001D3B1D"/>
    <w:rsid w:val="001D3B3C"/>
    <w:rsid w:val="001D401B"/>
    <w:rsid w:val="001D478C"/>
    <w:rsid w:val="001D50C6"/>
    <w:rsid w:val="001D5ED9"/>
    <w:rsid w:val="001D6335"/>
    <w:rsid w:val="001D66E5"/>
    <w:rsid w:val="001D68AA"/>
    <w:rsid w:val="001D741D"/>
    <w:rsid w:val="001D7D3D"/>
    <w:rsid w:val="001D7DD9"/>
    <w:rsid w:val="001E05D8"/>
    <w:rsid w:val="001E0ED7"/>
    <w:rsid w:val="001E1590"/>
    <w:rsid w:val="001E18D9"/>
    <w:rsid w:val="001E1E15"/>
    <w:rsid w:val="001E26DD"/>
    <w:rsid w:val="001E32F5"/>
    <w:rsid w:val="001E3300"/>
    <w:rsid w:val="001E3626"/>
    <w:rsid w:val="001E40FA"/>
    <w:rsid w:val="001E431B"/>
    <w:rsid w:val="001E4DDD"/>
    <w:rsid w:val="001E4E5A"/>
    <w:rsid w:val="001E4F22"/>
    <w:rsid w:val="001E5693"/>
    <w:rsid w:val="001E6349"/>
    <w:rsid w:val="001E6501"/>
    <w:rsid w:val="001E7980"/>
    <w:rsid w:val="001E7B86"/>
    <w:rsid w:val="001E7C38"/>
    <w:rsid w:val="001E7EBF"/>
    <w:rsid w:val="001E7F20"/>
    <w:rsid w:val="001E7F55"/>
    <w:rsid w:val="001F0634"/>
    <w:rsid w:val="001F083C"/>
    <w:rsid w:val="001F0DA5"/>
    <w:rsid w:val="001F1107"/>
    <w:rsid w:val="001F1206"/>
    <w:rsid w:val="001F1629"/>
    <w:rsid w:val="001F17F7"/>
    <w:rsid w:val="001F19B1"/>
    <w:rsid w:val="001F19D9"/>
    <w:rsid w:val="001F1C72"/>
    <w:rsid w:val="001F21B1"/>
    <w:rsid w:val="001F2622"/>
    <w:rsid w:val="001F2EBF"/>
    <w:rsid w:val="001F3096"/>
    <w:rsid w:val="001F395B"/>
    <w:rsid w:val="001F3EAB"/>
    <w:rsid w:val="001F3F4D"/>
    <w:rsid w:val="001F4A3F"/>
    <w:rsid w:val="001F4CEA"/>
    <w:rsid w:val="001F4F41"/>
    <w:rsid w:val="001F5023"/>
    <w:rsid w:val="001F50D8"/>
    <w:rsid w:val="001F5490"/>
    <w:rsid w:val="001F5D78"/>
    <w:rsid w:val="001F5E44"/>
    <w:rsid w:val="001F694B"/>
    <w:rsid w:val="001F6C49"/>
    <w:rsid w:val="001F753F"/>
    <w:rsid w:val="001F7749"/>
    <w:rsid w:val="001F7B35"/>
    <w:rsid w:val="002002D7"/>
    <w:rsid w:val="00200468"/>
    <w:rsid w:val="002005C9"/>
    <w:rsid w:val="00200E71"/>
    <w:rsid w:val="00201497"/>
    <w:rsid w:val="00201540"/>
    <w:rsid w:val="0020154C"/>
    <w:rsid w:val="00201C00"/>
    <w:rsid w:val="00204182"/>
    <w:rsid w:val="00204D25"/>
    <w:rsid w:val="002051A6"/>
    <w:rsid w:val="002052CF"/>
    <w:rsid w:val="002055D5"/>
    <w:rsid w:val="002056C1"/>
    <w:rsid w:val="00205E5C"/>
    <w:rsid w:val="00206C37"/>
    <w:rsid w:val="00206C72"/>
    <w:rsid w:val="002078E1"/>
    <w:rsid w:val="00210161"/>
    <w:rsid w:val="00210760"/>
    <w:rsid w:val="00211AA1"/>
    <w:rsid w:val="00211B0E"/>
    <w:rsid w:val="0021204B"/>
    <w:rsid w:val="00212A17"/>
    <w:rsid w:val="00212C5D"/>
    <w:rsid w:val="00212D18"/>
    <w:rsid w:val="00212EC4"/>
    <w:rsid w:val="0021361D"/>
    <w:rsid w:val="002156A6"/>
    <w:rsid w:val="002161D6"/>
    <w:rsid w:val="002163E1"/>
    <w:rsid w:val="00216848"/>
    <w:rsid w:val="0021779B"/>
    <w:rsid w:val="0022040F"/>
    <w:rsid w:val="002205F0"/>
    <w:rsid w:val="00221701"/>
    <w:rsid w:val="0022191A"/>
    <w:rsid w:val="00221E4E"/>
    <w:rsid w:val="0022201A"/>
    <w:rsid w:val="00222604"/>
    <w:rsid w:val="0022326C"/>
    <w:rsid w:val="0022397C"/>
    <w:rsid w:val="00223AD5"/>
    <w:rsid w:val="00224068"/>
    <w:rsid w:val="00224B36"/>
    <w:rsid w:val="0022650D"/>
    <w:rsid w:val="00226B84"/>
    <w:rsid w:val="00227197"/>
    <w:rsid w:val="00227690"/>
    <w:rsid w:val="00227788"/>
    <w:rsid w:val="00227948"/>
    <w:rsid w:val="00230032"/>
    <w:rsid w:val="00230556"/>
    <w:rsid w:val="00230971"/>
    <w:rsid w:val="00230F90"/>
    <w:rsid w:val="002312A6"/>
    <w:rsid w:val="002318CE"/>
    <w:rsid w:val="002328EF"/>
    <w:rsid w:val="002330B9"/>
    <w:rsid w:val="00233BB4"/>
    <w:rsid w:val="00233BFB"/>
    <w:rsid w:val="002342EA"/>
    <w:rsid w:val="00234B89"/>
    <w:rsid w:val="00236494"/>
    <w:rsid w:val="0023726A"/>
    <w:rsid w:val="00237E63"/>
    <w:rsid w:val="002400EC"/>
    <w:rsid w:val="002405C0"/>
    <w:rsid w:val="00240F64"/>
    <w:rsid w:val="00241600"/>
    <w:rsid w:val="0024208B"/>
    <w:rsid w:val="0024284C"/>
    <w:rsid w:val="00242BA7"/>
    <w:rsid w:val="00243E31"/>
    <w:rsid w:val="002443F7"/>
    <w:rsid w:val="002454F5"/>
    <w:rsid w:val="00246031"/>
    <w:rsid w:val="00246124"/>
    <w:rsid w:val="00246CDA"/>
    <w:rsid w:val="002470D5"/>
    <w:rsid w:val="00251824"/>
    <w:rsid w:val="00252238"/>
    <w:rsid w:val="002531CF"/>
    <w:rsid w:val="00254177"/>
    <w:rsid w:val="0025425C"/>
    <w:rsid w:val="002563EF"/>
    <w:rsid w:val="00256814"/>
    <w:rsid w:val="00256B60"/>
    <w:rsid w:val="00257752"/>
    <w:rsid w:val="0025791A"/>
    <w:rsid w:val="002603FB"/>
    <w:rsid w:val="00260868"/>
    <w:rsid w:val="00260DA5"/>
    <w:rsid w:val="0026141B"/>
    <w:rsid w:val="00262849"/>
    <w:rsid w:val="002629FC"/>
    <w:rsid w:val="00262A32"/>
    <w:rsid w:val="002646F6"/>
    <w:rsid w:val="002656BA"/>
    <w:rsid w:val="00265D2B"/>
    <w:rsid w:val="002667BE"/>
    <w:rsid w:val="00266EF1"/>
    <w:rsid w:val="002672F0"/>
    <w:rsid w:val="002702DA"/>
    <w:rsid w:val="00270871"/>
    <w:rsid w:val="00270E4B"/>
    <w:rsid w:val="00272195"/>
    <w:rsid w:val="00272314"/>
    <w:rsid w:val="00272C1E"/>
    <w:rsid w:val="00272DBC"/>
    <w:rsid w:val="0027312E"/>
    <w:rsid w:val="00273786"/>
    <w:rsid w:val="00273FD1"/>
    <w:rsid w:val="002741F8"/>
    <w:rsid w:val="002747F3"/>
    <w:rsid w:val="00276063"/>
    <w:rsid w:val="0027660C"/>
    <w:rsid w:val="00276A1E"/>
    <w:rsid w:val="002775E4"/>
    <w:rsid w:val="00277A51"/>
    <w:rsid w:val="0028061F"/>
    <w:rsid w:val="002808C6"/>
    <w:rsid w:val="00280A37"/>
    <w:rsid w:val="00280C85"/>
    <w:rsid w:val="002811EA"/>
    <w:rsid w:val="0028120E"/>
    <w:rsid w:val="00281776"/>
    <w:rsid w:val="002820CA"/>
    <w:rsid w:val="00282126"/>
    <w:rsid w:val="00282829"/>
    <w:rsid w:val="00282D5B"/>
    <w:rsid w:val="00282F33"/>
    <w:rsid w:val="00283842"/>
    <w:rsid w:val="00284A2E"/>
    <w:rsid w:val="002857C8"/>
    <w:rsid w:val="00285866"/>
    <w:rsid w:val="00285957"/>
    <w:rsid w:val="00285A5A"/>
    <w:rsid w:val="00286B71"/>
    <w:rsid w:val="00286C48"/>
    <w:rsid w:val="00287AF9"/>
    <w:rsid w:val="002901CD"/>
    <w:rsid w:val="00291644"/>
    <w:rsid w:val="00292D2D"/>
    <w:rsid w:val="00292E73"/>
    <w:rsid w:val="002935F2"/>
    <w:rsid w:val="00293AD5"/>
    <w:rsid w:val="002947E8"/>
    <w:rsid w:val="00295801"/>
    <w:rsid w:val="00297122"/>
    <w:rsid w:val="002A01F9"/>
    <w:rsid w:val="002A04DC"/>
    <w:rsid w:val="002A06CE"/>
    <w:rsid w:val="002A093D"/>
    <w:rsid w:val="002A110D"/>
    <w:rsid w:val="002A1DA6"/>
    <w:rsid w:val="002A2B20"/>
    <w:rsid w:val="002A2BCA"/>
    <w:rsid w:val="002A33E1"/>
    <w:rsid w:val="002A357D"/>
    <w:rsid w:val="002A4D4E"/>
    <w:rsid w:val="002A5B0C"/>
    <w:rsid w:val="002B0B92"/>
    <w:rsid w:val="002B1249"/>
    <w:rsid w:val="002B1FD8"/>
    <w:rsid w:val="002B2BDD"/>
    <w:rsid w:val="002B30B6"/>
    <w:rsid w:val="002B33C9"/>
    <w:rsid w:val="002B3DBA"/>
    <w:rsid w:val="002B3DFD"/>
    <w:rsid w:val="002B49FC"/>
    <w:rsid w:val="002B5B73"/>
    <w:rsid w:val="002B6FAA"/>
    <w:rsid w:val="002B72D1"/>
    <w:rsid w:val="002B7A7C"/>
    <w:rsid w:val="002C0D1B"/>
    <w:rsid w:val="002C0FC8"/>
    <w:rsid w:val="002C13FE"/>
    <w:rsid w:val="002C16C5"/>
    <w:rsid w:val="002C1B0E"/>
    <w:rsid w:val="002C29FC"/>
    <w:rsid w:val="002C2FD1"/>
    <w:rsid w:val="002C3FD5"/>
    <w:rsid w:val="002C4AD8"/>
    <w:rsid w:val="002C4B26"/>
    <w:rsid w:val="002C5CE0"/>
    <w:rsid w:val="002C645B"/>
    <w:rsid w:val="002C666A"/>
    <w:rsid w:val="002C74EC"/>
    <w:rsid w:val="002C7D4C"/>
    <w:rsid w:val="002D1EF3"/>
    <w:rsid w:val="002D3686"/>
    <w:rsid w:val="002D3A6B"/>
    <w:rsid w:val="002D46BF"/>
    <w:rsid w:val="002D51C8"/>
    <w:rsid w:val="002D6481"/>
    <w:rsid w:val="002D64A1"/>
    <w:rsid w:val="002D6650"/>
    <w:rsid w:val="002D69D7"/>
    <w:rsid w:val="002D69DE"/>
    <w:rsid w:val="002D6E9C"/>
    <w:rsid w:val="002D7EAB"/>
    <w:rsid w:val="002E02F6"/>
    <w:rsid w:val="002E04A6"/>
    <w:rsid w:val="002E0897"/>
    <w:rsid w:val="002E1228"/>
    <w:rsid w:val="002E1248"/>
    <w:rsid w:val="002E2119"/>
    <w:rsid w:val="002E22DE"/>
    <w:rsid w:val="002E2EEA"/>
    <w:rsid w:val="002E36C2"/>
    <w:rsid w:val="002E37EB"/>
    <w:rsid w:val="002E394E"/>
    <w:rsid w:val="002E3FCC"/>
    <w:rsid w:val="002E40B0"/>
    <w:rsid w:val="002E4901"/>
    <w:rsid w:val="002E49F6"/>
    <w:rsid w:val="002E4A40"/>
    <w:rsid w:val="002E4CD5"/>
    <w:rsid w:val="002E52B8"/>
    <w:rsid w:val="002E5772"/>
    <w:rsid w:val="002E5786"/>
    <w:rsid w:val="002E5B03"/>
    <w:rsid w:val="002E5E65"/>
    <w:rsid w:val="002E6536"/>
    <w:rsid w:val="002E65D5"/>
    <w:rsid w:val="002E6715"/>
    <w:rsid w:val="002E73C4"/>
    <w:rsid w:val="002E7F65"/>
    <w:rsid w:val="002F0852"/>
    <w:rsid w:val="002F0D24"/>
    <w:rsid w:val="002F1948"/>
    <w:rsid w:val="002F1D64"/>
    <w:rsid w:val="002F1F77"/>
    <w:rsid w:val="002F2584"/>
    <w:rsid w:val="002F2AD0"/>
    <w:rsid w:val="002F4276"/>
    <w:rsid w:val="002F46D4"/>
    <w:rsid w:val="002F498C"/>
    <w:rsid w:val="002F4B2A"/>
    <w:rsid w:val="002F5698"/>
    <w:rsid w:val="002F59C8"/>
    <w:rsid w:val="002F5DE1"/>
    <w:rsid w:val="002F641A"/>
    <w:rsid w:val="002F73BF"/>
    <w:rsid w:val="002F7C74"/>
    <w:rsid w:val="0030025A"/>
    <w:rsid w:val="003002DB"/>
    <w:rsid w:val="00300626"/>
    <w:rsid w:val="00300BB4"/>
    <w:rsid w:val="0030278D"/>
    <w:rsid w:val="003028E1"/>
    <w:rsid w:val="00302960"/>
    <w:rsid w:val="00302997"/>
    <w:rsid w:val="003031DA"/>
    <w:rsid w:val="003032CA"/>
    <w:rsid w:val="003037C0"/>
    <w:rsid w:val="00303D2E"/>
    <w:rsid w:val="00303D6C"/>
    <w:rsid w:val="00304964"/>
    <w:rsid w:val="00304F66"/>
    <w:rsid w:val="00305027"/>
    <w:rsid w:val="00305EBB"/>
    <w:rsid w:val="00307B81"/>
    <w:rsid w:val="0031060C"/>
    <w:rsid w:val="003106A5"/>
    <w:rsid w:val="003126F3"/>
    <w:rsid w:val="003134A8"/>
    <w:rsid w:val="00313613"/>
    <w:rsid w:val="00314BEC"/>
    <w:rsid w:val="00315A37"/>
    <w:rsid w:val="00316A67"/>
    <w:rsid w:val="00317041"/>
    <w:rsid w:val="003171C8"/>
    <w:rsid w:val="00317F7F"/>
    <w:rsid w:val="00320704"/>
    <w:rsid w:val="00320850"/>
    <w:rsid w:val="00320AA3"/>
    <w:rsid w:val="00320E6C"/>
    <w:rsid w:val="0032117F"/>
    <w:rsid w:val="00322BEA"/>
    <w:rsid w:val="00323EF6"/>
    <w:rsid w:val="00324323"/>
    <w:rsid w:val="003249AF"/>
    <w:rsid w:val="00325800"/>
    <w:rsid w:val="00325BBE"/>
    <w:rsid w:val="00326596"/>
    <w:rsid w:val="0032664D"/>
    <w:rsid w:val="00326941"/>
    <w:rsid w:val="00326CA7"/>
    <w:rsid w:val="00327CC0"/>
    <w:rsid w:val="00330DC7"/>
    <w:rsid w:val="0033171D"/>
    <w:rsid w:val="00331A97"/>
    <w:rsid w:val="00331FAE"/>
    <w:rsid w:val="00332154"/>
    <w:rsid w:val="003321E7"/>
    <w:rsid w:val="0033243E"/>
    <w:rsid w:val="003324A8"/>
    <w:rsid w:val="003325CC"/>
    <w:rsid w:val="00332D3C"/>
    <w:rsid w:val="0033543C"/>
    <w:rsid w:val="003366BF"/>
    <w:rsid w:val="0033680F"/>
    <w:rsid w:val="0033684A"/>
    <w:rsid w:val="003372CD"/>
    <w:rsid w:val="00337924"/>
    <w:rsid w:val="00337F5C"/>
    <w:rsid w:val="0034017E"/>
    <w:rsid w:val="00340887"/>
    <w:rsid w:val="00340CA2"/>
    <w:rsid w:val="00341145"/>
    <w:rsid w:val="00342429"/>
    <w:rsid w:val="0034266B"/>
    <w:rsid w:val="00343A97"/>
    <w:rsid w:val="00343B0A"/>
    <w:rsid w:val="003444AE"/>
    <w:rsid w:val="00344DBF"/>
    <w:rsid w:val="00346547"/>
    <w:rsid w:val="00346DFC"/>
    <w:rsid w:val="0035062D"/>
    <w:rsid w:val="00351253"/>
    <w:rsid w:val="00351426"/>
    <w:rsid w:val="00351B20"/>
    <w:rsid w:val="0035227B"/>
    <w:rsid w:val="0035266F"/>
    <w:rsid w:val="003527B7"/>
    <w:rsid w:val="00352B50"/>
    <w:rsid w:val="0035336E"/>
    <w:rsid w:val="00353D48"/>
    <w:rsid w:val="003563F7"/>
    <w:rsid w:val="00356854"/>
    <w:rsid w:val="003577D7"/>
    <w:rsid w:val="0035781E"/>
    <w:rsid w:val="003603E5"/>
    <w:rsid w:val="0036040F"/>
    <w:rsid w:val="0036194B"/>
    <w:rsid w:val="00361F1D"/>
    <w:rsid w:val="00362240"/>
    <w:rsid w:val="00362800"/>
    <w:rsid w:val="00362D43"/>
    <w:rsid w:val="00365683"/>
    <w:rsid w:val="00365CF9"/>
    <w:rsid w:val="00366342"/>
    <w:rsid w:val="003668D0"/>
    <w:rsid w:val="0036782F"/>
    <w:rsid w:val="00367EDF"/>
    <w:rsid w:val="00370BAC"/>
    <w:rsid w:val="00370DA6"/>
    <w:rsid w:val="00371614"/>
    <w:rsid w:val="00371A35"/>
    <w:rsid w:val="003722C1"/>
    <w:rsid w:val="003725C8"/>
    <w:rsid w:val="00372DE9"/>
    <w:rsid w:val="003730D4"/>
    <w:rsid w:val="003732C2"/>
    <w:rsid w:val="00374664"/>
    <w:rsid w:val="00374E14"/>
    <w:rsid w:val="00375E2F"/>
    <w:rsid w:val="00376854"/>
    <w:rsid w:val="00376A9A"/>
    <w:rsid w:val="00377273"/>
    <w:rsid w:val="003802D3"/>
    <w:rsid w:val="00380463"/>
    <w:rsid w:val="003806C3"/>
    <w:rsid w:val="003826C7"/>
    <w:rsid w:val="00382D5A"/>
    <w:rsid w:val="003830E5"/>
    <w:rsid w:val="0038323D"/>
    <w:rsid w:val="00383652"/>
    <w:rsid w:val="003839E3"/>
    <w:rsid w:val="00383FC3"/>
    <w:rsid w:val="00384370"/>
    <w:rsid w:val="00384CFC"/>
    <w:rsid w:val="00386694"/>
    <w:rsid w:val="003866F8"/>
    <w:rsid w:val="0038766A"/>
    <w:rsid w:val="0039018B"/>
    <w:rsid w:val="00390F77"/>
    <w:rsid w:val="003915FE"/>
    <w:rsid w:val="0039198B"/>
    <w:rsid w:val="00392E95"/>
    <w:rsid w:val="00393439"/>
    <w:rsid w:val="00393AE9"/>
    <w:rsid w:val="003942E1"/>
    <w:rsid w:val="0039476E"/>
    <w:rsid w:val="0039532B"/>
    <w:rsid w:val="00395524"/>
    <w:rsid w:val="00395C27"/>
    <w:rsid w:val="003973BA"/>
    <w:rsid w:val="003A002D"/>
    <w:rsid w:val="003A0C2C"/>
    <w:rsid w:val="003A0E29"/>
    <w:rsid w:val="003A1853"/>
    <w:rsid w:val="003A1CAB"/>
    <w:rsid w:val="003A2E04"/>
    <w:rsid w:val="003A3394"/>
    <w:rsid w:val="003A3847"/>
    <w:rsid w:val="003A3DF5"/>
    <w:rsid w:val="003A3EC1"/>
    <w:rsid w:val="003A4918"/>
    <w:rsid w:val="003A55B3"/>
    <w:rsid w:val="003A55E1"/>
    <w:rsid w:val="003A5CA0"/>
    <w:rsid w:val="003A628F"/>
    <w:rsid w:val="003A640C"/>
    <w:rsid w:val="003A64E2"/>
    <w:rsid w:val="003B1D3C"/>
    <w:rsid w:val="003B26E2"/>
    <w:rsid w:val="003B303B"/>
    <w:rsid w:val="003B3112"/>
    <w:rsid w:val="003B36E4"/>
    <w:rsid w:val="003B398F"/>
    <w:rsid w:val="003B4812"/>
    <w:rsid w:val="003B54C0"/>
    <w:rsid w:val="003B5611"/>
    <w:rsid w:val="003B5E2F"/>
    <w:rsid w:val="003B6D03"/>
    <w:rsid w:val="003B6EA8"/>
    <w:rsid w:val="003B78F7"/>
    <w:rsid w:val="003B7E3D"/>
    <w:rsid w:val="003C09C3"/>
    <w:rsid w:val="003C0ADF"/>
    <w:rsid w:val="003C0E3F"/>
    <w:rsid w:val="003C10BD"/>
    <w:rsid w:val="003C2069"/>
    <w:rsid w:val="003C22AE"/>
    <w:rsid w:val="003C2E1F"/>
    <w:rsid w:val="003C2F52"/>
    <w:rsid w:val="003C31A1"/>
    <w:rsid w:val="003C4090"/>
    <w:rsid w:val="003C55F4"/>
    <w:rsid w:val="003C5EC3"/>
    <w:rsid w:val="003C5F49"/>
    <w:rsid w:val="003C71E4"/>
    <w:rsid w:val="003C73D9"/>
    <w:rsid w:val="003C74B6"/>
    <w:rsid w:val="003C75BB"/>
    <w:rsid w:val="003C78D3"/>
    <w:rsid w:val="003C79A0"/>
    <w:rsid w:val="003C7FB3"/>
    <w:rsid w:val="003D0326"/>
    <w:rsid w:val="003D0633"/>
    <w:rsid w:val="003D0876"/>
    <w:rsid w:val="003D0C7F"/>
    <w:rsid w:val="003D19CA"/>
    <w:rsid w:val="003D1A62"/>
    <w:rsid w:val="003D207F"/>
    <w:rsid w:val="003D2287"/>
    <w:rsid w:val="003D2AFA"/>
    <w:rsid w:val="003D3F8F"/>
    <w:rsid w:val="003D3FB5"/>
    <w:rsid w:val="003D4812"/>
    <w:rsid w:val="003D4AEA"/>
    <w:rsid w:val="003D4B88"/>
    <w:rsid w:val="003D5084"/>
    <w:rsid w:val="003D5BB6"/>
    <w:rsid w:val="003D60A4"/>
    <w:rsid w:val="003D621B"/>
    <w:rsid w:val="003D659B"/>
    <w:rsid w:val="003D6C9D"/>
    <w:rsid w:val="003D6D20"/>
    <w:rsid w:val="003D7859"/>
    <w:rsid w:val="003D7CBB"/>
    <w:rsid w:val="003E02FF"/>
    <w:rsid w:val="003E0E4A"/>
    <w:rsid w:val="003E15A3"/>
    <w:rsid w:val="003E168F"/>
    <w:rsid w:val="003E2064"/>
    <w:rsid w:val="003E2F78"/>
    <w:rsid w:val="003E3501"/>
    <w:rsid w:val="003E37C8"/>
    <w:rsid w:val="003E4797"/>
    <w:rsid w:val="003E47D1"/>
    <w:rsid w:val="003E50CC"/>
    <w:rsid w:val="003E574B"/>
    <w:rsid w:val="003E5E77"/>
    <w:rsid w:val="003E6281"/>
    <w:rsid w:val="003E64B2"/>
    <w:rsid w:val="003E68E1"/>
    <w:rsid w:val="003F0CAB"/>
    <w:rsid w:val="003F0EB4"/>
    <w:rsid w:val="003F10C4"/>
    <w:rsid w:val="003F134E"/>
    <w:rsid w:val="003F18EF"/>
    <w:rsid w:val="003F26EE"/>
    <w:rsid w:val="003F2F69"/>
    <w:rsid w:val="003F2FDB"/>
    <w:rsid w:val="003F3192"/>
    <w:rsid w:val="003F321B"/>
    <w:rsid w:val="003F39B9"/>
    <w:rsid w:val="003F3B8E"/>
    <w:rsid w:val="003F4AD8"/>
    <w:rsid w:val="003F51C5"/>
    <w:rsid w:val="003F6278"/>
    <w:rsid w:val="003F66E0"/>
    <w:rsid w:val="003F689C"/>
    <w:rsid w:val="003F68FC"/>
    <w:rsid w:val="003F6EBD"/>
    <w:rsid w:val="003F7845"/>
    <w:rsid w:val="00400494"/>
    <w:rsid w:val="00401DE5"/>
    <w:rsid w:val="004035B6"/>
    <w:rsid w:val="0040392F"/>
    <w:rsid w:val="00403DB4"/>
    <w:rsid w:val="00404D8D"/>
    <w:rsid w:val="00407101"/>
    <w:rsid w:val="004075D4"/>
    <w:rsid w:val="0040798F"/>
    <w:rsid w:val="00407DA7"/>
    <w:rsid w:val="004105C0"/>
    <w:rsid w:val="004107F7"/>
    <w:rsid w:val="00410A33"/>
    <w:rsid w:val="00410C4D"/>
    <w:rsid w:val="00411295"/>
    <w:rsid w:val="00411392"/>
    <w:rsid w:val="00411515"/>
    <w:rsid w:val="00411CE3"/>
    <w:rsid w:val="004127FF"/>
    <w:rsid w:val="00412EDF"/>
    <w:rsid w:val="0041361C"/>
    <w:rsid w:val="004137B9"/>
    <w:rsid w:val="00413EC0"/>
    <w:rsid w:val="00414385"/>
    <w:rsid w:val="00414E04"/>
    <w:rsid w:val="0041519A"/>
    <w:rsid w:val="00415B1F"/>
    <w:rsid w:val="004161CB"/>
    <w:rsid w:val="00416431"/>
    <w:rsid w:val="004169CE"/>
    <w:rsid w:val="004179CF"/>
    <w:rsid w:val="00417B6E"/>
    <w:rsid w:val="00420192"/>
    <w:rsid w:val="00421577"/>
    <w:rsid w:val="00423C56"/>
    <w:rsid w:val="0042485F"/>
    <w:rsid w:val="00424C8C"/>
    <w:rsid w:val="00424D73"/>
    <w:rsid w:val="00424EDE"/>
    <w:rsid w:val="004256B0"/>
    <w:rsid w:val="0042571A"/>
    <w:rsid w:val="00425B0C"/>
    <w:rsid w:val="00425DF8"/>
    <w:rsid w:val="00426703"/>
    <w:rsid w:val="0042767C"/>
    <w:rsid w:val="0043128B"/>
    <w:rsid w:val="00431657"/>
    <w:rsid w:val="00431D0C"/>
    <w:rsid w:val="00432A77"/>
    <w:rsid w:val="00433211"/>
    <w:rsid w:val="0043612A"/>
    <w:rsid w:val="00436BA6"/>
    <w:rsid w:val="004370D6"/>
    <w:rsid w:val="004371BE"/>
    <w:rsid w:val="00437C48"/>
    <w:rsid w:val="00437D48"/>
    <w:rsid w:val="00440307"/>
    <w:rsid w:val="00441E76"/>
    <w:rsid w:val="00441F74"/>
    <w:rsid w:val="00443187"/>
    <w:rsid w:val="00443888"/>
    <w:rsid w:val="00443BAC"/>
    <w:rsid w:val="00443FA2"/>
    <w:rsid w:val="00444DCA"/>
    <w:rsid w:val="004454D3"/>
    <w:rsid w:val="0044651C"/>
    <w:rsid w:val="00446577"/>
    <w:rsid w:val="004474F5"/>
    <w:rsid w:val="00447CAD"/>
    <w:rsid w:val="00450A6D"/>
    <w:rsid w:val="004512E3"/>
    <w:rsid w:val="0045166A"/>
    <w:rsid w:val="0045185D"/>
    <w:rsid w:val="00452B7D"/>
    <w:rsid w:val="00452F34"/>
    <w:rsid w:val="004535CE"/>
    <w:rsid w:val="0045377A"/>
    <w:rsid w:val="00453FB8"/>
    <w:rsid w:val="0045412D"/>
    <w:rsid w:val="0045413C"/>
    <w:rsid w:val="00454C8D"/>
    <w:rsid w:val="004556B9"/>
    <w:rsid w:val="0045582A"/>
    <w:rsid w:val="0045591F"/>
    <w:rsid w:val="00456CE8"/>
    <w:rsid w:val="00457439"/>
    <w:rsid w:val="004576D7"/>
    <w:rsid w:val="004579E2"/>
    <w:rsid w:val="00457C98"/>
    <w:rsid w:val="004604B8"/>
    <w:rsid w:val="004604BF"/>
    <w:rsid w:val="004606E9"/>
    <w:rsid w:val="00460B13"/>
    <w:rsid w:val="004610DA"/>
    <w:rsid w:val="00461A8A"/>
    <w:rsid w:val="00461AB9"/>
    <w:rsid w:val="00462489"/>
    <w:rsid w:val="00462DF3"/>
    <w:rsid w:val="00462EF8"/>
    <w:rsid w:val="00464087"/>
    <w:rsid w:val="00464C0D"/>
    <w:rsid w:val="00464D20"/>
    <w:rsid w:val="00465DB1"/>
    <w:rsid w:val="004669A3"/>
    <w:rsid w:val="00466FDA"/>
    <w:rsid w:val="00467527"/>
    <w:rsid w:val="00467D06"/>
    <w:rsid w:val="00467E81"/>
    <w:rsid w:val="00470159"/>
    <w:rsid w:val="00470246"/>
    <w:rsid w:val="00470AD2"/>
    <w:rsid w:val="00470E35"/>
    <w:rsid w:val="0047144D"/>
    <w:rsid w:val="00473017"/>
    <w:rsid w:val="004730FB"/>
    <w:rsid w:val="00473D21"/>
    <w:rsid w:val="0047409B"/>
    <w:rsid w:val="00474226"/>
    <w:rsid w:val="00474DBD"/>
    <w:rsid w:val="00475283"/>
    <w:rsid w:val="004754BD"/>
    <w:rsid w:val="00475593"/>
    <w:rsid w:val="00475B01"/>
    <w:rsid w:val="00475D6E"/>
    <w:rsid w:val="0047629F"/>
    <w:rsid w:val="004772FE"/>
    <w:rsid w:val="0047736F"/>
    <w:rsid w:val="00480015"/>
    <w:rsid w:val="00480D95"/>
    <w:rsid w:val="00481095"/>
    <w:rsid w:val="00481225"/>
    <w:rsid w:val="00481722"/>
    <w:rsid w:val="0048182E"/>
    <w:rsid w:val="00481DA3"/>
    <w:rsid w:val="00481FF2"/>
    <w:rsid w:val="004837D3"/>
    <w:rsid w:val="00483DAC"/>
    <w:rsid w:val="00483DB2"/>
    <w:rsid w:val="00484A34"/>
    <w:rsid w:val="00484AE2"/>
    <w:rsid w:val="00485AB7"/>
    <w:rsid w:val="004860F1"/>
    <w:rsid w:val="00486580"/>
    <w:rsid w:val="00486E87"/>
    <w:rsid w:val="00487325"/>
    <w:rsid w:val="00487DA0"/>
    <w:rsid w:val="004907DB"/>
    <w:rsid w:val="00493F1F"/>
    <w:rsid w:val="004946F8"/>
    <w:rsid w:val="00494F24"/>
    <w:rsid w:val="004954BF"/>
    <w:rsid w:val="00495513"/>
    <w:rsid w:val="00496155"/>
    <w:rsid w:val="0049633A"/>
    <w:rsid w:val="004963BC"/>
    <w:rsid w:val="00496505"/>
    <w:rsid w:val="00497108"/>
    <w:rsid w:val="00497728"/>
    <w:rsid w:val="00497840"/>
    <w:rsid w:val="004978CA"/>
    <w:rsid w:val="00497C3D"/>
    <w:rsid w:val="004A07EB"/>
    <w:rsid w:val="004A0B76"/>
    <w:rsid w:val="004A1526"/>
    <w:rsid w:val="004A1676"/>
    <w:rsid w:val="004A239B"/>
    <w:rsid w:val="004A2A6F"/>
    <w:rsid w:val="004A2C47"/>
    <w:rsid w:val="004A364E"/>
    <w:rsid w:val="004A3810"/>
    <w:rsid w:val="004A41C1"/>
    <w:rsid w:val="004A422E"/>
    <w:rsid w:val="004A4B11"/>
    <w:rsid w:val="004A4F12"/>
    <w:rsid w:val="004A5714"/>
    <w:rsid w:val="004A5992"/>
    <w:rsid w:val="004A62FC"/>
    <w:rsid w:val="004A7A6E"/>
    <w:rsid w:val="004B12BC"/>
    <w:rsid w:val="004B12FD"/>
    <w:rsid w:val="004B1324"/>
    <w:rsid w:val="004B1E66"/>
    <w:rsid w:val="004B224E"/>
    <w:rsid w:val="004B2E3D"/>
    <w:rsid w:val="004B2F77"/>
    <w:rsid w:val="004B35C5"/>
    <w:rsid w:val="004B35FC"/>
    <w:rsid w:val="004B4FF3"/>
    <w:rsid w:val="004B51BC"/>
    <w:rsid w:val="004B67AB"/>
    <w:rsid w:val="004B6D27"/>
    <w:rsid w:val="004B7561"/>
    <w:rsid w:val="004B7833"/>
    <w:rsid w:val="004B7D14"/>
    <w:rsid w:val="004C0D68"/>
    <w:rsid w:val="004C0FE0"/>
    <w:rsid w:val="004C1824"/>
    <w:rsid w:val="004C2FFA"/>
    <w:rsid w:val="004C3A33"/>
    <w:rsid w:val="004C522E"/>
    <w:rsid w:val="004C5385"/>
    <w:rsid w:val="004C6085"/>
    <w:rsid w:val="004C61F0"/>
    <w:rsid w:val="004C6B6E"/>
    <w:rsid w:val="004C7059"/>
    <w:rsid w:val="004D1C88"/>
    <w:rsid w:val="004D2813"/>
    <w:rsid w:val="004D315E"/>
    <w:rsid w:val="004D3248"/>
    <w:rsid w:val="004D3A21"/>
    <w:rsid w:val="004D4226"/>
    <w:rsid w:val="004D4645"/>
    <w:rsid w:val="004D47B4"/>
    <w:rsid w:val="004D64B8"/>
    <w:rsid w:val="004D701F"/>
    <w:rsid w:val="004D78A8"/>
    <w:rsid w:val="004D7F2E"/>
    <w:rsid w:val="004E0CE3"/>
    <w:rsid w:val="004E0DF9"/>
    <w:rsid w:val="004E204C"/>
    <w:rsid w:val="004E26E6"/>
    <w:rsid w:val="004E324A"/>
    <w:rsid w:val="004E3713"/>
    <w:rsid w:val="004E3B72"/>
    <w:rsid w:val="004E3F67"/>
    <w:rsid w:val="004E42E5"/>
    <w:rsid w:val="004E4749"/>
    <w:rsid w:val="004E4CBC"/>
    <w:rsid w:val="004E65D6"/>
    <w:rsid w:val="004E66C7"/>
    <w:rsid w:val="004E672E"/>
    <w:rsid w:val="004F0FC2"/>
    <w:rsid w:val="004F13CB"/>
    <w:rsid w:val="004F2449"/>
    <w:rsid w:val="004F245F"/>
    <w:rsid w:val="004F2514"/>
    <w:rsid w:val="004F35CE"/>
    <w:rsid w:val="004F4877"/>
    <w:rsid w:val="004F4D1D"/>
    <w:rsid w:val="004F5D91"/>
    <w:rsid w:val="004F64D3"/>
    <w:rsid w:val="004F6A36"/>
    <w:rsid w:val="004F6CA2"/>
    <w:rsid w:val="004F6DFD"/>
    <w:rsid w:val="004F7E1F"/>
    <w:rsid w:val="00500831"/>
    <w:rsid w:val="00500FE5"/>
    <w:rsid w:val="005016B6"/>
    <w:rsid w:val="00501D37"/>
    <w:rsid w:val="00501D8A"/>
    <w:rsid w:val="00501E41"/>
    <w:rsid w:val="00502053"/>
    <w:rsid w:val="00503A6C"/>
    <w:rsid w:val="00503AA6"/>
    <w:rsid w:val="005040A6"/>
    <w:rsid w:val="005049E0"/>
    <w:rsid w:val="00505555"/>
    <w:rsid w:val="00505588"/>
    <w:rsid w:val="005055F3"/>
    <w:rsid w:val="00505CB3"/>
    <w:rsid w:val="0050738C"/>
    <w:rsid w:val="00507962"/>
    <w:rsid w:val="00507B64"/>
    <w:rsid w:val="00510218"/>
    <w:rsid w:val="005106D8"/>
    <w:rsid w:val="00511F6E"/>
    <w:rsid w:val="00511F71"/>
    <w:rsid w:val="005138C3"/>
    <w:rsid w:val="005138CB"/>
    <w:rsid w:val="005147E5"/>
    <w:rsid w:val="00514EC2"/>
    <w:rsid w:val="00515674"/>
    <w:rsid w:val="005156A6"/>
    <w:rsid w:val="005167C8"/>
    <w:rsid w:val="00516B92"/>
    <w:rsid w:val="005174B3"/>
    <w:rsid w:val="0051754C"/>
    <w:rsid w:val="0051766A"/>
    <w:rsid w:val="00517EC7"/>
    <w:rsid w:val="0052045A"/>
    <w:rsid w:val="00520F89"/>
    <w:rsid w:val="00521332"/>
    <w:rsid w:val="005218E9"/>
    <w:rsid w:val="005233CA"/>
    <w:rsid w:val="00523B06"/>
    <w:rsid w:val="00523C3F"/>
    <w:rsid w:val="00525287"/>
    <w:rsid w:val="00525630"/>
    <w:rsid w:val="00525869"/>
    <w:rsid w:val="00525C28"/>
    <w:rsid w:val="00525E6C"/>
    <w:rsid w:val="00527328"/>
    <w:rsid w:val="0053031B"/>
    <w:rsid w:val="00531165"/>
    <w:rsid w:val="00531694"/>
    <w:rsid w:val="00531998"/>
    <w:rsid w:val="00531F2F"/>
    <w:rsid w:val="00532202"/>
    <w:rsid w:val="0053230C"/>
    <w:rsid w:val="00532716"/>
    <w:rsid w:val="00532764"/>
    <w:rsid w:val="005328FD"/>
    <w:rsid w:val="00533D69"/>
    <w:rsid w:val="00535232"/>
    <w:rsid w:val="005355AF"/>
    <w:rsid w:val="00535E61"/>
    <w:rsid w:val="00536289"/>
    <w:rsid w:val="00536E4D"/>
    <w:rsid w:val="00537E00"/>
    <w:rsid w:val="00537FF1"/>
    <w:rsid w:val="00540985"/>
    <w:rsid w:val="005409AE"/>
    <w:rsid w:val="005417A9"/>
    <w:rsid w:val="0054230B"/>
    <w:rsid w:val="005425FB"/>
    <w:rsid w:val="0054279A"/>
    <w:rsid w:val="0054281E"/>
    <w:rsid w:val="00543366"/>
    <w:rsid w:val="00543F47"/>
    <w:rsid w:val="00544AFF"/>
    <w:rsid w:val="005452DA"/>
    <w:rsid w:val="0054613F"/>
    <w:rsid w:val="00546D72"/>
    <w:rsid w:val="005473FE"/>
    <w:rsid w:val="00547548"/>
    <w:rsid w:val="005477D3"/>
    <w:rsid w:val="00550132"/>
    <w:rsid w:val="005501FA"/>
    <w:rsid w:val="00550510"/>
    <w:rsid w:val="005520A4"/>
    <w:rsid w:val="00553180"/>
    <w:rsid w:val="00554EDF"/>
    <w:rsid w:val="0055548D"/>
    <w:rsid w:val="0055595E"/>
    <w:rsid w:val="00556434"/>
    <w:rsid w:val="00556435"/>
    <w:rsid w:val="00556FDC"/>
    <w:rsid w:val="005575B7"/>
    <w:rsid w:val="005608E5"/>
    <w:rsid w:val="00560B29"/>
    <w:rsid w:val="00561168"/>
    <w:rsid w:val="00561EBB"/>
    <w:rsid w:val="0056204A"/>
    <w:rsid w:val="00563023"/>
    <w:rsid w:val="005646C5"/>
    <w:rsid w:val="00564DBA"/>
    <w:rsid w:val="005651C3"/>
    <w:rsid w:val="005665A9"/>
    <w:rsid w:val="005676D6"/>
    <w:rsid w:val="0057141A"/>
    <w:rsid w:val="005717CB"/>
    <w:rsid w:val="00571839"/>
    <w:rsid w:val="0057254A"/>
    <w:rsid w:val="00573368"/>
    <w:rsid w:val="005738D5"/>
    <w:rsid w:val="005745A7"/>
    <w:rsid w:val="00574D57"/>
    <w:rsid w:val="00575BBD"/>
    <w:rsid w:val="00575FC4"/>
    <w:rsid w:val="0057674C"/>
    <w:rsid w:val="005777C0"/>
    <w:rsid w:val="00580187"/>
    <w:rsid w:val="005802EA"/>
    <w:rsid w:val="00580448"/>
    <w:rsid w:val="00580685"/>
    <w:rsid w:val="005807BE"/>
    <w:rsid w:val="00580939"/>
    <w:rsid w:val="00580DA5"/>
    <w:rsid w:val="00580E99"/>
    <w:rsid w:val="00581D13"/>
    <w:rsid w:val="00582B83"/>
    <w:rsid w:val="00582EBD"/>
    <w:rsid w:val="005831EB"/>
    <w:rsid w:val="00584689"/>
    <w:rsid w:val="005847B0"/>
    <w:rsid w:val="005852F8"/>
    <w:rsid w:val="0058575A"/>
    <w:rsid w:val="00585B2B"/>
    <w:rsid w:val="00585D35"/>
    <w:rsid w:val="005864C5"/>
    <w:rsid w:val="00587743"/>
    <w:rsid w:val="005904D3"/>
    <w:rsid w:val="00590F74"/>
    <w:rsid w:val="0059233A"/>
    <w:rsid w:val="0059261F"/>
    <w:rsid w:val="00592C79"/>
    <w:rsid w:val="0059353E"/>
    <w:rsid w:val="00594290"/>
    <w:rsid w:val="0059459B"/>
    <w:rsid w:val="00595A4B"/>
    <w:rsid w:val="005960DF"/>
    <w:rsid w:val="0059717C"/>
    <w:rsid w:val="005975FE"/>
    <w:rsid w:val="005A023D"/>
    <w:rsid w:val="005A0D70"/>
    <w:rsid w:val="005A12F6"/>
    <w:rsid w:val="005A16BB"/>
    <w:rsid w:val="005A22F6"/>
    <w:rsid w:val="005A23BB"/>
    <w:rsid w:val="005A2862"/>
    <w:rsid w:val="005A2C67"/>
    <w:rsid w:val="005A2F1D"/>
    <w:rsid w:val="005A3AAF"/>
    <w:rsid w:val="005A481D"/>
    <w:rsid w:val="005A4EE7"/>
    <w:rsid w:val="005A4F52"/>
    <w:rsid w:val="005A520B"/>
    <w:rsid w:val="005A56E9"/>
    <w:rsid w:val="005A5EFB"/>
    <w:rsid w:val="005A6896"/>
    <w:rsid w:val="005A68F3"/>
    <w:rsid w:val="005A77F4"/>
    <w:rsid w:val="005A7AB0"/>
    <w:rsid w:val="005B0863"/>
    <w:rsid w:val="005B0C78"/>
    <w:rsid w:val="005B387A"/>
    <w:rsid w:val="005B3BC8"/>
    <w:rsid w:val="005B4568"/>
    <w:rsid w:val="005B45DF"/>
    <w:rsid w:val="005B59F7"/>
    <w:rsid w:val="005B5D94"/>
    <w:rsid w:val="005B5F21"/>
    <w:rsid w:val="005B6078"/>
    <w:rsid w:val="005B6251"/>
    <w:rsid w:val="005B6964"/>
    <w:rsid w:val="005B6D9F"/>
    <w:rsid w:val="005C0119"/>
    <w:rsid w:val="005C03AE"/>
    <w:rsid w:val="005C0434"/>
    <w:rsid w:val="005C0B28"/>
    <w:rsid w:val="005C0C25"/>
    <w:rsid w:val="005C1266"/>
    <w:rsid w:val="005C1EAB"/>
    <w:rsid w:val="005C2257"/>
    <w:rsid w:val="005C267E"/>
    <w:rsid w:val="005C283E"/>
    <w:rsid w:val="005C328E"/>
    <w:rsid w:val="005C36A8"/>
    <w:rsid w:val="005C47B9"/>
    <w:rsid w:val="005C4D30"/>
    <w:rsid w:val="005C5ADD"/>
    <w:rsid w:val="005C5ED4"/>
    <w:rsid w:val="005C7621"/>
    <w:rsid w:val="005D01CA"/>
    <w:rsid w:val="005D06C2"/>
    <w:rsid w:val="005D0BCD"/>
    <w:rsid w:val="005D0F31"/>
    <w:rsid w:val="005D1334"/>
    <w:rsid w:val="005D17AB"/>
    <w:rsid w:val="005D1A1A"/>
    <w:rsid w:val="005D1DAC"/>
    <w:rsid w:val="005D286F"/>
    <w:rsid w:val="005D2F13"/>
    <w:rsid w:val="005D360D"/>
    <w:rsid w:val="005D3899"/>
    <w:rsid w:val="005D3B29"/>
    <w:rsid w:val="005D581F"/>
    <w:rsid w:val="005D5B33"/>
    <w:rsid w:val="005D7264"/>
    <w:rsid w:val="005D7711"/>
    <w:rsid w:val="005E0F6C"/>
    <w:rsid w:val="005E10C1"/>
    <w:rsid w:val="005E1248"/>
    <w:rsid w:val="005E39AC"/>
    <w:rsid w:val="005E3B55"/>
    <w:rsid w:val="005E480F"/>
    <w:rsid w:val="005E4FF2"/>
    <w:rsid w:val="005E553B"/>
    <w:rsid w:val="005E58F6"/>
    <w:rsid w:val="005E6B04"/>
    <w:rsid w:val="005E6F16"/>
    <w:rsid w:val="005E74AA"/>
    <w:rsid w:val="005E759C"/>
    <w:rsid w:val="005F0435"/>
    <w:rsid w:val="005F0600"/>
    <w:rsid w:val="005F0A2D"/>
    <w:rsid w:val="005F25A2"/>
    <w:rsid w:val="005F2838"/>
    <w:rsid w:val="005F2F91"/>
    <w:rsid w:val="005F361F"/>
    <w:rsid w:val="005F3A1D"/>
    <w:rsid w:val="005F411D"/>
    <w:rsid w:val="005F489C"/>
    <w:rsid w:val="005F559F"/>
    <w:rsid w:val="005F62C1"/>
    <w:rsid w:val="005F6393"/>
    <w:rsid w:val="005F6761"/>
    <w:rsid w:val="005F7390"/>
    <w:rsid w:val="005F7A91"/>
    <w:rsid w:val="005F7C7E"/>
    <w:rsid w:val="006001D5"/>
    <w:rsid w:val="00600831"/>
    <w:rsid w:val="00600B05"/>
    <w:rsid w:val="00600F11"/>
    <w:rsid w:val="00601BB1"/>
    <w:rsid w:val="00601D70"/>
    <w:rsid w:val="00601EB6"/>
    <w:rsid w:val="006030CA"/>
    <w:rsid w:val="00606182"/>
    <w:rsid w:val="00610230"/>
    <w:rsid w:val="00610B4A"/>
    <w:rsid w:val="00610CA3"/>
    <w:rsid w:val="006115BB"/>
    <w:rsid w:val="00611FCD"/>
    <w:rsid w:val="0061220D"/>
    <w:rsid w:val="006124F5"/>
    <w:rsid w:val="0061298D"/>
    <w:rsid w:val="00612D81"/>
    <w:rsid w:val="006139A7"/>
    <w:rsid w:val="00613F82"/>
    <w:rsid w:val="0061493D"/>
    <w:rsid w:val="00614FFE"/>
    <w:rsid w:val="00615593"/>
    <w:rsid w:val="00615A7D"/>
    <w:rsid w:val="00615E0D"/>
    <w:rsid w:val="0061667C"/>
    <w:rsid w:val="00617ACC"/>
    <w:rsid w:val="00617FE1"/>
    <w:rsid w:val="006206B5"/>
    <w:rsid w:val="00620B77"/>
    <w:rsid w:val="00622F46"/>
    <w:rsid w:val="006230B7"/>
    <w:rsid w:val="006234F1"/>
    <w:rsid w:val="00623DC3"/>
    <w:rsid w:val="006257CB"/>
    <w:rsid w:val="00625EBC"/>
    <w:rsid w:val="00625ECF"/>
    <w:rsid w:val="00626381"/>
    <w:rsid w:val="00626489"/>
    <w:rsid w:val="00626841"/>
    <w:rsid w:val="00627E7C"/>
    <w:rsid w:val="006301B9"/>
    <w:rsid w:val="00631308"/>
    <w:rsid w:val="0063132B"/>
    <w:rsid w:val="00631AFA"/>
    <w:rsid w:val="00631D8E"/>
    <w:rsid w:val="006326E2"/>
    <w:rsid w:val="0063380E"/>
    <w:rsid w:val="0063399D"/>
    <w:rsid w:val="0063468E"/>
    <w:rsid w:val="00634797"/>
    <w:rsid w:val="00634A1D"/>
    <w:rsid w:val="00634E91"/>
    <w:rsid w:val="0063530A"/>
    <w:rsid w:val="00637012"/>
    <w:rsid w:val="0064028C"/>
    <w:rsid w:val="006404CA"/>
    <w:rsid w:val="00640B44"/>
    <w:rsid w:val="00640B96"/>
    <w:rsid w:val="00640BD2"/>
    <w:rsid w:val="00641156"/>
    <w:rsid w:val="0064118E"/>
    <w:rsid w:val="00642014"/>
    <w:rsid w:val="00642533"/>
    <w:rsid w:val="006425DF"/>
    <w:rsid w:val="00642835"/>
    <w:rsid w:val="00642A33"/>
    <w:rsid w:val="00642CC6"/>
    <w:rsid w:val="00642E34"/>
    <w:rsid w:val="0064382E"/>
    <w:rsid w:val="0064398D"/>
    <w:rsid w:val="00644170"/>
    <w:rsid w:val="00644A5E"/>
    <w:rsid w:val="0064523D"/>
    <w:rsid w:val="006452B7"/>
    <w:rsid w:val="00645623"/>
    <w:rsid w:val="006456CA"/>
    <w:rsid w:val="006457CD"/>
    <w:rsid w:val="00646DE7"/>
    <w:rsid w:val="0065019A"/>
    <w:rsid w:val="00650449"/>
    <w:rsid w:val="00650845"/>
    <w:rsid w:val="00650C19"/>
    <w:rsid w:val="0065136D"/>
    <w:rsid w:val="00652648"/>
    <w:rsid w:val="0065302B"/>
    <w:rsid w:val="0065308C"/>
    <w:rsid w:val="006532F7"/>
    <w:rsid w:val="006534BD"/>
    <w:rsid w:val="006537CC"/>
    <w:rsid w:val="00653B5F"/>
    <w:rsid w:val="00655037"/>
    <w:rsid w:val="0065506E"/>
    <w:rsid w:val="006550F0"/>
    <w:rsid w:val="006553D0"/>
    <w:rsid w:val="006558B4"/>
    <w:rsid w:val="00657DE2"/>
    <w:rsid w:val="00660232"/>
    <w:rsid w:val="00660792"/>
    <w:rsid w:val="0066194D"/>
    <w:rsid w:val="00661A2C"/>
    <w:rsid w:val="00661D01"/>
    <w:rsid w:val="00661DE4"/>
    <w:rsid w:val="0066234C"/>
    <w:rsid w:val="00662447"/>
    <w:rsid w:val="00663932"/>
    <w:rsid w:val="0066415C"/>
    <w:rsid w:val="00664AC6"/>
    <w:rsid w:val="00664E9C"/>
    <w:rsid w:val="00665745"/>
    <w:rsid w:val="00665BFB"/>
    <w:rsid w:val="00666101"/>
    <w:rsid w:val="006675FE"/>
    <w:rsid w:val="006702D3"/>
    <w:rsid w:val="00671611"/>
    <w:rsid w:val="00672A11"/>
    <w:rsid w:val="00674C56"/>
    <w:rsid w:val="00674FD8"/>
    <w:rsid w:val="006756CA"/>
    <w:rsid w:val="00675C53"/>
    <w:rsid w:val="00676E39"/>
    <w:rsid w:val="00677666"/>
    <w:rsid w:val="00680C5A"/>
    <w:rsid w:val="00680D37"/>
    <w:rsid w:val="00682ADD"/>
    <w:rsid w:val="00682FD1"/>
    <w:rsid w:val="00686572"/>
    <w:rsid w:val="00690BF5"/>
    <w:rsid w:val="00691172"/>
    <w:rsid w:val="006919D6"/>
    <w:rsid w:val="00692B67"/>
    <w:rsid w:val="00692C7B"/>
    <w:rsid w:val="00693FE5"/>
    <w:rsid w:val="006955BC"/>
    <w:rsid w:val="00695690"/>
    <w:rsid w:val="00696362"/>
    <w:rsid w:val="00696E3C"/>
    <w:rsid w:val="006A0EA4"/>
    <w:rsid w:val="006A0F63"/>
    <w:rsid w:val="006A0FC2"/>
    <w:rsid w:val="006A10C2"/>
    <w:rsid w:val="006A2195"/>
    <w:rsid w:val="006A2E12"/>
    <w:rsid w:val="006A2FA5"/>
    <w:rsid w:val="006A301C"/>
    <w:rsid w:val="006A39D4"/>
    <w:rsid w:val="006A3C49"/>
    <w:rsid w:val="006A5852"/>
    <w:rsid w:val="006A58C4"/>
    <w:rsid w:val="006A5CD5"/>
    <w:rsid w:val="006A6487"/>
    <w:rsid w:val="006A728D"/>
    <w:rsid w:val="006A778B"/>
    <w:rsid w:val="006B0C9F"/>
    <w:rsid w:val="006B1CDB"/>
    <w:rsid w:val="006B2012"/>
    <w:rsid w:val="006B2859"/>
    <w:rsid w:val="006B371F"/>
    <w:rsid w:val="006B42FA"/>
    <w:rsid w:val="006B5019"/>
    <w:rsid w:val="006B5FFD"/>
    <w:rsid w:val="006B606F"/>
    <w:rsid w:val="006B69CF"/>
    <w:rsid w:val="006B6E2C"/>
    <w:rsid w:val="006B719C"/>
    <w:rsid w:val="006B7228"/>
    <w:rsid w:val="006C01C3"/>
    <w:rsid w:val="006C0F7E"/>
    <w:rsid w:val="006C1D5C"/>
    <w:rsid w:val="006C1EE5"/>
    <w:rsid w:val="006C2476"/>
    <w:rsid w:val="006C3E76"/>
    <w:rsid w:val="006C4468"/>
    <w:rsid w:val="006C5436"/>
    <w:rsid w:val="006C587E"/>
    <w:rsid w:val="006C5BB8"/>
    <w:rsid w:val="006C698C"/>
    <w:rsid w:val="006C6B92"/>
    <w:rsid w:val="006C7B1C"/>
    <w:rsid w:val="006C7DC6"/>
    <w:rsid w:val="006C7F3D"/>
    <w:rsid w:val="006D0294"/>
    <w:rsid w:val="006D0D0E"/>
    <w:rsid w:val="006D17F1"/>
    <w:rsid w:val="006D1D95"/>
    <w:rsid w:val="006D1E9E"/>
    <w:rsid w:val="006D285D"/>
    <w:rsid w:val="006D3037"/>
    <w:rsid w:val="006D397D"/>
    <w:rsid w:val="006D44FD"/>
    <w:rsid w:val="006D47CB"/>
    <w:rsid w:val="006D52C3"/>
    <w:rsid w:val="006D6D72"/>
    <w:rsid w:val="006D7551"/>
    <w:rsid w:val="006D756D"/>
    <w:rsid w:val="006E027E"/>
    <w:rsid w:val="006E079F"/>
    <w:rsid w:val="006E1BD6"/>
    <w:rsid w:val="006E25F6"/>
    <w:rsid w:val="006E2815"/>
    <w:rsid w:val="006E3592"/>
    <w:rsid w:val="006E3D1E"/>
    <w:rsid w:val="006E40D2"/>
    <w:rsid w:val="006E496F"/>
    <w:rsid w:val="006E4C9C"/>
    <w:rsid w:val="006E59F4"/>
    <w:rsid w:val="006E5D00"/>
    <w:rsid w:val="006E5E59"/>
    <w:rsid w:val="006E5F10"/>
    <w:rsid w:val="006E6F20"/>
    <w:rsid w:val="006E728C"/>
    <w:rsid w:val="006F0444"/>
    <w:rsid w:val="006F06FC"/>
    <w:rsid w:val="006F0F33"/>
    <w:rsid w:val="006F12C1"/>
    <w:rsid w:val="006F1729"/>
    <w:rsid w:val="006F1B07"/>
    <w:rsid w:val="006F1E3F"/>
    <w:rsid w:val="006F31DB"/>
    <w:rsid w:val="006F36C5"/>
    <w:rsid w:val="006F40E4"/>
    <w:rsid w:val="006F4836"/>
    <w:rsid w:val="006F5333"/>
    <w:rsid w:val="006F58D4"/>
    <w:rsid w:val="006F5955"/>
    <w:rsid w:val="006F5FA6"/>
    <w:rsid w:val="006F62FF"/>
    <w:rsid w:val="006F653B"/>
    <w:rsid w:val="006F7007"/>
    <w:rsid w:val="006F7152"/>
    <w:rsid w:val="006F76F0"/>
    <w:rsid w:val="006F79F8"/>
    <w:rsid w:val="006F7A42"/>
    <w:rsid w:val="006F7B5F"/>
    <w:rsid w:val="00700420"/>
    <w:rsid w:val="0070227A"/>
    <w:rsid w:val="00702BAE"/>
    <w:rsid w:val="00702BF5"/>
    <w:rsid w:val="00703A9E"/>
    <w:rsid w:val="00703C60"/>
    <w:rsid w:val="00703FD0"/>
    <w:rsid w:val="007040DB"/>
    <w:rsid w:val="0070470C"/>
    <w:rsid w:val="007047F4"/>
    <w:rsid w:val="007076DF"/>
    <w:rsid w:val="00707E22"/>
    <w:rsid w:val="00710F50"/>
    <w:rsid w:val="00712AA3"/>
    <w:rsid w:val="007130F1"/>
    <w:rsid w:val="00713E42"/>
    <w:rsid w:val="00714848"/>
    <w:rsid w:val="0071497A"/>
    <w:rsid w:val="00715133"/>
    <w:rsid w:val="00715599"/>
    <w:rsid w:val="00715931"/>
    <w:rsid w:val="0071604F"/>
    <w:rsid w:val="00717081"/>
    <w:rsid w:val="007170C1"/>
    <w:rsid w:val="007173A3"/>
    <w:rsid w:val="00720422"/>
    <w:rsid w:val="0072063C"/>
    <w:rsid w:val="007227DE"/>
    <w:rsid w:val="0072406A"/>
    <w:rsid w:val="00724B3F"/>
    <w:rsid w:val="00724B84"/>
    <w:rsid w:val="00725760"/>
    <w:rsid w:val="00726E70"/>
    <w:rsid w:val="00727256"/>
    <w:rsid w:val="00730A91"/>
    <w:rsid w:val="00730C96"/>
    <w:rsid w:val="00731370"/>
    <w:rsid w:val="007314E0"/>
    <w:rsid w:val="00731EA5"/>
    <w:rsid w:val="00732251"/>
    <w:rsid w:val="007329EA"/>
    <w:rsid w:val="00732AA7"/>
    <w:rsid w:val="00733504"/>
    <w:rsid w:val="00735712"/>
    <w:rsid w:val="00735CC8"/>
    <w:rsid w:val="00735EB8"/>
    <w:rsid w:val="007365F0"/>
    <w:rsid w:val="00736AC3"/>
    <w:rsid w:val="0073716C"/>
    <w:rsid w:val="0074007E"/>
    <w:rsid w:val="00740C23"/>
    <w:rsid w:val="00741B4D"/>
    <w:rsid w:val="00741F9D"/>
    <w:rsid w:val="00742021"/>
    <w:rsid w:val="00742542"/>
    <w:rsid w:val="007429F0"/>
    <w:rsid w:val="00742C00"/>
    <w:rsid w:val="00742F6C"/>
    <w:rsid w:val="00743829"/>
    <w:rsid w:val="00743E6F"/>
    <w:rsid w:val="00744EE2"/>
    <w:rsid w:val="00746581"/>
    <w:rsid w:val="00747B8F"/>
    <w:rsid w:val="007500A2"/>
    <w:rsid w:val="007502A3"/>
    <w:rsid w:val="007505EA"/>
    <w:rsid w:val="00750CAB"/>
    <w:rsid w:val="0075130A"/>
    <w:rsid w:val="007526D3"/>
    <w:rsid w:val="00752BE0"/>
    <w:rsid w:val="007530C7"/>
    <w:rsid w:val="007542EE"/>
    <w:rsid w:val="007553E7"/>
    <w:rsid w:val="00755F87"/>
    <w:rsid w:val="007562C9"/>
    <w:rsid w:val="007562FA"/>
    <w:rsid w:val="007566C8"/>
    <w:rsid w:val="00756765"/>
    <w:rsid w:val="007568C1"/>
    <w:rsid w:val="007578B1"/>
    <w:rsid w:val="00757939"/>
    <w:rsid w:val="00757A57"/>
    <w:rsid w:val="00760117"/>
    <w:rsid w:val="0076120C"/>
    <w:rsid w:val="007614E7"/>
    <w:rsid w:val="00761A99"/>
    <w:rsid w:val="00761FD1"/>
    <w:rsid w:val="00762750"/>
    <w:rsid w:val="00764588"/>
    <w:rsid w:val="007647ED"/>
    <w:rsid w:val="00764CAA"/>
    <w:rsid w:val="0076519C"/>
    <w:rsid w:val="0076560B"/>
    <w:rsid w:val="00765B3A"/>
    <w:rsid w:val="00765D1E"/>
    <w:rsid w:val="00766F68"/>
    <w:rsid w:val="00767334"/>
    <w:rsid w:val="007674FC"/>
    <w:rsid w:val="007703D2"/>
    <w:rsid w:val="00770F09"/>
    <w:rsid w:val="00770F75"/>
    <w:rsid w:val="007712E5"/>
    <w:rsid w:val="007712E7"/>
    <w:rsid w:val="00771315"/>
    <w:rsid w:val="007721BF"/>
    <w:rsid w:val="00772265"/>
    <w:rsid w:val="007728D6"/>
    <w:rsid w:val="00773946"/>
    <w:rsid w:val="00773C58"/>
    <w:rsid w:val="00773F6E"/>
    <w:rsid w:val="007745D4"/>
    <w:rsid w:val="00774ECE"/>
    <w:rsid w:val="00775222"/>
    <w:rsid w:val="0077581E"/>
    <w:rsid w:val="007763DB"/>
    <w:rsid w:val="00776895"/>
    <w:rsid w:val="00777B0A"/>
    <w:rsid w:val="00780EC3"/>
    <w:rsid w:val="0078106F"/>
    <w:rsid w:val="00782248"/>
    <w:rsid w:val="0078269A"/>
    <w:rsid w:val="00782B2D"/>
    <w:rsid w:val="007836FF"/>
    <w:rsid w:val="0078379D"/>
    <w:rsid w:val="00783B95"/>
    <w:rsid w:val="00783F08"/>
    <w:rsid w:val="00784544"/>
    <w:rsid w:val="007849AC"/>
    <w:rsid w:val="00784C1A"/>
    <w:rsid w:val="00786179"/>
    <w:rsid w:val="00786811"/>
    <w:rsid w:val="007874BE"/>
    <w:rsid w:val="007907A4"/>
    <w:rsid w:val="00790822"/>
    <w:rsid w:val="00790C01"/>
    <w:rsid w:val="007910EC"/>
    <w:rsid w:val="00791588"/>
    <w:rsid w:val="00791857"/>
    <w:rsid w:val="00792826"/>
    <w:rsid w:val="00792849"/>
    <w:rsid w:val="0079352D"/>
    <w:rsid w:val="00793789"/>
    <w:rsid w:val="00793A09"/>
    <w:rsid w:val="00794EA9"/>
    <w:rsid w:val="007956D7"/>
    <w:rsid w:val="00795846"/>
    <w:rsid w:val="00796A33"/>
    <w:rsid w:val="00796F0E"/>
    <w:rsid w:val="007A1DB2"/>
    <w:rsid w:val="007A2401"/>
    <w:rsid w:val="007A308C"/>
    <w:rsid w:val="007A3458"/>
    <w:rsid w:val="007A35E3"/>
    <w:rsid w:val="007A41E2"/>
    <w:rsid w:val="007A4824"/>
    <w:rsid w:val="007A6393"/>
    <w:rsid w:val="007B075C"/>
    <w:rsid w:val="007B1284"/>
    <w:rsid w:val="007B1314"/>
    <w:rsid w:val="007B23F0"/>
    <w:rsid w:val="007B2408"/>
    <w:rsid w:val="007B2CA6"/>
    <w:rsid w:val="007B3513"/>
    <w:rsid w:val="007B3593"/>
    <w:rsid w:val="007B3F2A"/>
    <w:rsid w:val="007B485B"/>
    <w:rsid w:val="007B4A0E"/>
    <w:rsid w:val="007B5952"/>
    <w:rsid w:val="007B60D9"/>
    <w:rsid w:val="007B6181"/>
    <w:rsid w:val="007B6E59"/>
    <w:rsid w:val="007B7662"/>
    <w:rsid w:val="007B7DB0"/>
    <w:rsid w:val="007C0134"/>
    <w:rsid w:val="007C03C7"/>
    <w:rsid w:val="007C115F"/>
    <w:rsid w:val="007C1595"/>
    <w:rsid w:val="007C1D48"/>
    <w:rsid w:val="007C256D"/>
    <w:rsid w:val="007C2E39"/>
    <w:rsid w:val="007C3640"/>
    <w:rsid w:val="007C4087"/>
    <w:rsid w:val="007C49E4"/>
    <w:rsid w:val="007C50A6"/>
    <w:rsid w:val="007C5B48"/>
    <w:rsid w:val="007C6634"/>
    <w:rsid w:val="007C67F8"/>
    <w:rsid w:val="007D01AC"/>
    <w:rsid w:val="007D026A"/>
    <w:rsid w:val="007D0B1D"/>
    <w:rsid w:val="007D1E3F"/>
    <w:rsid w:val="007D3373"/>
    <w:rsid w:val="007D349F"/>
    <w:rsid w:val="007D371D"/>
    <w:rsid w:val="007D4452"/>
    <w:rsid w:val="007D4A7B"/>
    <w:rsid w:val="007D4A81"/>
    <w:rsid w:val="007D5385"/>
    <w:rsid w:val="007D59D2"/>
    <w:rsid w:val="007D5ADD"/>
    <w:rsid w:val="007D5B2C"/>
    <w:rsid w:val="007D5B93"/>
    <w:rsid w:val="007D6ED1"/>
    <w:rsid w:val="007D703F"/>
    <w:rsid w:val="007E0651"/>
    <w:rsid w:val="007E06FA"/>
    <w:rsid w:val="007E0D46"/>
    <w:rsid w:val="007E0FC0"/>
    <w:rsid w:val="007E1E77"/>
    <w:rsid w:val="007E2F06"/>
    <w:rsid w:val="007E30D7"/>
    <w:rsid w:val="007E3223"/>
    <w:rsid w:val="007E3698"/>
    <w:rsid w:val="007E38E4"/>
    <w:rsid w:val="007E3AD4"/>
    <w:rsid w:val="007E5C6B"/>
    <w:rsid w:val="007E5E57"/>
    <w:rsid w:val="007E5E6C"/>
    <w:rsid w:val="007E5F83"/>
    <w:rsid w:val="007E6417"/>
    <w:rsid w:val="007E665C"/>
    <w:rsid w:val="007E6FF2"/>
    <w:rsid w:val="007E73B0"/>
    <w:rsid w:val="007E74C4"/>
    <w:rsid w:val="007E79F3"/>
    <w:rsid w:val="007E7B77"/>
    <w:rsid w:val="007F080D"/>
    <w:rsid w:val="007F1A2E"/>
    <w:rsid w:val="007F256D"/>
    <w:rsid w:val="007F3AE2"/>
    <w:rsid w:val="007F3E26"/>
    <w:rsid w:val="007F4A6E"/>
    <w:rsid w:val="007F5168"/>
    <w:rsid w:val="007F5815"/>
    <w:rsid w:val="007F628C"/>
    <w:rsid w:val="007F64D5"/>
    <w:rsid w:val="007F6B66"/>
    <w:rsid w:val="008004E9"/>
    <w:rsid w:val="0080063B"/>
    <w:rsid w:val="0080123B"/>
    <w:rsid w:val="00802A56"/>
    <w:rsid w:val="00802E65"/>
    <w:rsid w:val="008035B8"/>
    <w:rsid w:val="00803BA7"/>
    <w:rsid w:val="00803FA4"/>
    <w:rsid w:val="00804CBC"/>
    <w:rsid w:val="008051F9"/>
    <w:rsid w:val="008064ED"/>
    <w:rsid w:val="008067B9"/>
    <w:rsid w:val="00806C07"/>
    <w:rsid w:val="00806CF4"/>
    <w:rsid w:val="00807403"/>
    <w:rsid w:val="00807A47"/>
    <w:rsid w:val="00807F4E"/>
    <w:rsid w:val="008101A4"/>
    <w:rsid w:val="008104E8"/>
    <w:rsid w:val="00810B68"/>
    <w:rsid w:val="0081121C"/>
    <w:rsid w:val="0081137B"/>
    <w:rsid w:val="0081149F"/>
    <w:rsid w:val="008115E6"/>
    <w:rsid w:val="00811945"/>
    <w:rsid w:val="008132B9"/>
    <w:rsid w:val="00815493"/>
    <w:rsid w:val="00815C21"/>
    <w:rsid w:val="008165B7"/>
    <w:rsid w:val="00816DCB"/>
    <w:rsid w:val="00816E03"/>
    <w:rsid w:val="00817BD4"/>
    <w:rsid w:val="0082046B"/>
    <w:rsid w:val="008204D2"/>
    <w:rsid w:val="00820D9C"/>
    <w:rsid w:val="008210FA"/>
    <w:rsid w:val="00822A18"/>
    <w:rsid w:val="00822DCE"/>
    <w:rsid w:val="00822EEF"/>
    <w:rsid w:val="00823FDC"/>
    <w:rsid w:val="008241AA"/>
    <w:rsid w:val="00824B62"/>
    <w:rsid w:val="00825098"/>
    <w:rsid w:val="008250AF"/>
    <w:rsid w:val="00825864"/>
    <w:rsid w:val="00825EF4"/>
    <w:rsid w:val="00826AC1"/>
    <w:rsid w:val="00826C8B"/>
    <w:rsid w:val="00826FBF"/>
    <w:rsid w:val="00830AC1"/>
    <w:rsid w:val="008311FD"/>
    <w:rsid w:val="00831755"/>
    <w:rsid w:val="00831A1D"/>
    <w:rsid w:val="00831C8E"/>
    <w:rsid w:val="008327BE"/>
    <w:rsid w:val="00833091"/>
    <w:rsid w:val="008331F8"/>
    <w:rsid w:val="008331FF"/>
    <w:rsid w:val="008336B2"/>
    <w:rsid w:val="0083370D"/>
    <w:rsid w:val="008338F5"/>
    <w:rsid w:val="00833BE5"/>
    <w:rsid w:val="00833BFF"/>
    <w:rsid w:val="00833E87"/>
    <w:rsid w:val="00835037"/>
    <w:rsid w:val="0083545E"/>
    <w:rsid w:val="0083567D"/>
    <w:rsid w:val="00835D1F"/>
    <w:rsid w:val="0083795A"/>
    <w:rsid w:val="0083798D"/>
    <w:rsid w:val="008400D5"/>
    <w:rsid w:val="008407AA"/>
    <w:rsid w:val="008407FA"/>
    <w:rsid w:val="00841067"/>
    <w:rsid w:val="008412A0"/>
    <w:rsid w:val="00841CBB"/>
    <w:rsid w:val="00842253"/>
    <w:rsid w:val="0084258D"/>
    <w:rsid w:val="008436F2"/>
    <w:rsid w:val="00843702"/>
    <w:rsid w:val="0084379A"/>
    <w:rsid w:val="00843DDB"/>
    <w:rsid w:val="00843EA7"/>
    <w:rsid w:val="00844743"/>
    <w:rsid w:val="00844C20"/>
    <w:rsid w:val="00845620"/>
    <w:rsid w:val="00845D7C"/>
    <w:rsid w:val="00845E06"/>
    <w:rsid w:val="00845E5D"/>
    <w:rsid w:val="00846894"/>
    <w:rsid w:val="00847315"/>
    <w:rsid w:val="00850028"/>
    <w:rsid w:val="0085028A"/>
    <w:rsid w:val="00850DED"/>
    <w:rsid w:val="008521E4"/>
    <w:rsid w:val="00852453"/>
    <w:rsid w:val="00852F13"/>
    <w:rsid w:val="008531B2"/>
    <w:rsid w:val="00853636"/>
    <w:rsid w:val="00853BE4"/>
    <w:rsid w:val="008540D6"/>
    <w:rsid w:val="00854666"/>
    <w:rsid w:val="00854D03"/>
    <w:rsid w:val="00855051"/>
    <w:rsid w:val="008551FE"/>
    <w:rsid w:val="00855436"/>
    <w:rsid w:val="008556DD"/>
    <w:rsid w:val="00855D4C"/>
    <w:rsid w:val="0085604F"/>
    <w:rsid w:val="00856493"/>
    <w:rsid w:val="008567E1"/>
    <w:rsid w:val="00856A56"/>
    <w:rsid w:val="008574FC"/>
    <w:rsid w:val="00857525"/>
    <w:rsid w:val="008576CB"/>
    <w:rsid w:val="008579F2"/>
    <w:rsid w:val="0086007F"/>
    <w:rsid w:val="00860229"/>
    <w:rsid w:val="00860953"/>
    <w:rsid w:val="00860D5C"/>
    <w:rsid w:val="00860DB3"/>
    <w:rsid w:val="00860F64"/>
    <w:rsid w:val="00861856"/>
    <w:rsid w:val="00861B8B"/>
    <w:rsid w:val="0086233C"/>
    <w:rsid w:val="00863069"/>
    <w:rsid w:val="00863508"/>
    <w:rsid w:val="008644D8"/>
    <w:rsid w:val="008645AB"/>
    <w:rsid w:val="00864931"/>
    <w:rsid w:val="00864A3B"/>
    <w:rsid w:val="00864A9B"/>
    <w:rsid w:val="008658FF"/>
    <w:rsid w:val="00865D58"/>
    <w:rsid w:val="008660FA"/>
    <w:rsid w:val="00867289"/>
    <w:rsid w:val="008675D1"/>
    <w:rsid w:val="008700A9"/>
    <w:rsid w:val="00870663"/>
    <w:rsid w:val="00870F9A"/>
    <w:rsid w:val="00872ACA"/>
    <w:rsid w:val="00872BAE"/>
    <w:rsid w:val="00872BEE"/>
    <w:rsid w:val="00873790"/>
    <w:rsid w:val="008739A6"/>
    <w:rsid w:val="00875152"/>
    <w:rsid w:val="008754A7"/>
    <w:rsid w:val="00876C5E"/>
    <w:rsid w:val="00877705"/>
    <w:rsid w:val="00877B79"/>
    <w:rsid w:val="00877DF5"/>
    <w:rsid w:val="008806EB"/>
    <w:rsid w:val="00880DBF"/>
    <w:rsid w:val="008813EB"/>
    <w:rsid w:val="0088154B"/>
    <w:rsid w:val="0088299F"/>
    <w:rsid w:val="00882D45"/>
    <w:rsid w:val="00883628"/>
    <w:rsid w:val="00884425"/>
    <w:rsid w:val="008845E3"/>
    <w:rsid w:val="00885538"/>
    <w:rsid w:val="008858A0"/>
    <w:rsid w:val="00885B5A"/>
    <w:rsid w:val="00885E2C"/>
    <w:rsid w:val="00885EBF"/>
    <w:rsid w:val="00886AD7"/>
    <w:rsid w:val="0088724D"/>
    <w:rsid w:val="008879DE"/>
    <w:rsid w:val="00887F0B"/>
    <w:rsid w:val="00890534"/>
    <w:rsid w:val="00891AB2"/>
    <w:rsid w:val="008936EE"/>
    <w:rsid w:val="00893C4F"/>
    <w:rsid w:val="00893E49"/>
    <w:rsid w:val="00894DF8"/>
    <w:rsid w:val="00895F9F"/>
    <w:rsid w:val="008964EB"/>
    <w:rsid w:val="0089666B"/>
    <w:rsid w:val="008969D4"/>
    <w:rsid w:val="00896D7B"/>
    <w:rsid w:val="008A0137"/>
    <w:rsid w:val="008A1DF2"/>
    <w:rsid w:val="008A2ACF"/>
    <w:rsid w:val="008A499F"/>
    <w:rsid w:val="008A4DBD"/>
    <w:rsid w:val="008A6165"/>
    <w:rsid w:val="008A7098"/>
    <w:rsid w:val="008A729E"/>
    <w:rsid w:val="008A7713"/>
    <w:rsid w:val="008B1163"/>
    <w:rsid w:val="008B1AAC"/>
    <w:rsid w:val="008B2686"/>
    <w:rsid w:val="008B396D"/>
    <w:rsid w:val="008B3FBD"/>
    <w:rsid w:val="008B4009"/>
    <w:rsid w:val="008B429C"/>
    <w:rsid w:val="008B4B2B"/>
    <w:rsid w:val="008B5D4D"/>
    <w:rsid w:val="008B7748"/>
    <w:rsid w:val="008B78D0"/>
    <w:rsid w:val="008C0B0C"/>
    <w:rsid w:val="008C0B75"/>
    <w:rsid w:val="008C0DAF"/>
    <w:rsid w:val="008C1236"/>
    <w:rsid w:val="008C1AEB"/>
    <w:rsid w:val="008C1C86"/>
    <w:rsid w:val="008C1ED7"/>
    <w:rsid w:val="008C30EF"/>
    <w:rsid w:val="008C34D6"/>
    <w:rsid w:val="008C3EFD"/>
    <w:rsid w:val="008C4650"/>
    <w:rsid w:val="008C4C61"/>
    <w:rsid w:val="008C4C7B"/>
    <w:rsid w:val="008C50B5"/>
    <w:rsid w:val="008C5668"/>
    <w:rsid w:val="008C626F"/>
    <w:rsid w:val="008C7290"/>
    <w:rsid w:val="008C7787"/>
    <w:rsid w:val="008D07F5"/>
    <w:rsid w:val="008D0F20"/>
    <w:rsid w:val="008D14E8"/>
    <w:rsid w:val="008D169B"/>
    <w:rsid w:val="008D20B8"/>
    <w:rsid w:val="008D26E9"/>
    <w:rsid w:val="008D2E40"/>
    <w:rsid w:val="008D37AC"/>
    <w:rsid w:val="008D3F8E"/>
    <w:rsid w:val="008D425B"/>
    <w:rsid w:val="008D456D"/>
    <w:rsid w:val="008D470B"/>
    <w:rsid w:val="008D4B62"/>
    <w:rsid w:val="008D6453"/>
    <w:rsid w:val="008E0343"/>
    <w:rsid w:val="008E0DC0"/>
    <w:rsid w:val="008E1597"/>
    <w:rsid w:val="008E171E"/>
    <w:rsid w:val="008E25BE"/>
    <w:rsid w:val="008E30AF"/>
    <w:rsid w:val="008E322A"/>
    <w:rsid w:val="008E345E"/>
    <w:rsid w:val="008E5C70"/>
    <w:rsid w:val="008E5DE1"/>
    <w:rsid w:val="008E6374"/>
    <w:rsid w:val="008E6AB0"/>
    <w:rsid w:val="008F0AC6"/>
    <w:rsid w:val="008F322E"/>
    <w:rsid w:val="008F340B"/>
    <w:rsid w:val="008F41B8"/>
    <w:rsid w:val="008F4317"/>
    <w:rsid w:val="008F4AD0"/>
    <w:rsid w:val="008F6E65"/>
    <w:rsid w:val="008F7555"/>
    <w:rsid w:val="008F775E"/>
    <w:rsid w:val="008F7D4B"/>
    <w:rsid w:val="00900384"/>
    <w:rsid w:val="00900812"/>
    <w:rsid w:val="00900B91"/>
    <w:rsid w:val="00900B9C"/>
    <w:rsid w:val="009010B7"/>
    <w:rsid w:val="009014AF"/>
    <w:rsid w:val="0090185C"/>
    <w:rsid w:val="0090199E"/>
    <w:rsid w:val="009027DD"/>
    <w:rsid w:val="00903240"/>
    <w:rsid w:val="009037BE"/>
    <w:rsid w:val="00903ABC"/>
    <w:rsid w:val="00905BA4"/>
    <w:rsid w:val="00907238"/>
    <w:rsid w:val="009107B4"/>
    <w:rsid w:val="00910DE8"/>
    <w:rsid w:val="00911BA3"/>
    <w:rsid w:val="00911F09"/>
    <w:rsid w:val="00913384"/>
    <w:rsid w:val="009139FE"/>
    <w:rsid w:val="00914A97"/>
    <w:rsid w:val="00914D8E"/>
    <w:rsid w:val="00914E44"/>
    <w:rsid w:val="00915AA1"/>
    <w:rsid w:val="00916BCC"/>
    <w:rsid w:val="009176F5"/>
    <w:rsid w:val="00917D02"/>
    <w:rsid w:val="00920DF0"/>
    <w:rsid w:val="00921053"/>
    <w:rsid w:val="009210C5"/>
    <w:rsid w:val="00921288"/>
    <w:rsid w:val="00921B43"/>
    <w:rsid w:val="00921BFB"/>
    <w:rsid w:val="0092299B"/>
    <w:rsid w:val="00922AD5"/>
    <w:rsid w:val="00922BB1"/>
    <w:rsid w:val="00923E67"/>
    <w:rsid w:val="00925E86"/>
    <w:rsid w:val="00926769"/>
    <w:rsid w:val="009269AA"/>
    <w:rsid w:val="0092787E"/>
    <w:rsid w:val="0093008A"/>
    <w:rsid w:val="0093026B"/>
    <w:rsid w:val="00930355"/>
    <w:rsid w:val="00930AB4"/>
    <w:rsid w:val="009319EB"/>
    <w:rsid w:val="00931A84"/>
    <w:rsid w:val="0093220A"/>
    <w:rsid w:val="009328AF"/>
    <w:rsid w:val="00933601"/>
    <w:rsid w:val="00933B40"/>
    <w:rsid w:val="00933B8B"/>
    <w:rsid w:val="00934A55"/>
    <w:rsid w:val="009356EA"/>
    <w:rsid w:val="009364F7"/>
    <w:rsid w:val="00936768"/>
    <w:rsid w:val="00936E55"/>
    <w:rsid w:val="009373D4"/>
    <w:rsid w:val="009404A9"/>
    <w:rsid w:val="009409C1"/>
    <w:rsid w:val="00941050"/>
    <w:rsid w:val="009414C0"/>
    <w:rsid w:val="0094197D"/>
    <w:rsid w:val="00941B68"/>
    <w:rsid w:val="00941C74"/>
    <w:rsid w:val="00943308"/>
    <w:rsid w:val="00944130"/>
    <w:rsid w:val="0094414C"/>
    <w:rsid w:val="009451B0"/>
    <w:rsid w:val="00945490"/>
    <w:rsid w:val="00946616"/>
    <w:rsid w:val="009475C9"/>
    <w:rsid w:val="0095062A"/>
    <w:rsid w:val="00950ACD"/>
    <w:rsid w:val="00950BE0"/>
    <w:rsid w:val="00950C1A"/>
    <w:rsid w:val="00950C48"/>
    <w:rsid w:val="00950C86"/>
    <w:rsid w:val="00951646"/>
    <w:rsid w:val="0095231E"/>
    <w:rsid w:val="00952444"/>
    <w:rsid w:val="00952748"/>
    <w:rsid w:val="0095341E"/>
    <w:rsid w:val="009538A0"/>
    <w:rsid w:val="009544C4"/>
    <w:rsid w:val="0095457C"/>
    <w:rsid w:val="00954D61"/>
    <w:rsid w:val="00955EF8"/>
    <w:rsid w:val="009561AB"/>
    <w:rsid w:val="00956355"/>
    <w:rsid w:val="00956623"/>
    <w:rsid w:val="009567D6"/>
    <w:rsid w:val="00957A7E"/>
    <w:rsid w:val="00957CCD"/>
    <w:rsid w:val="009600AD"/>
    <w:rsid w:val="0096010A"/>
    <w:rsid w:val="00960F43"/>
    <w:rsid w:val="00960F4C"/>
    <w:rsid w:val="0096119B"/>
    <w:rsid w:val="00961435"/>
    <w:rsid w:val="0096300A"/>
    <w:rsid w:val="0096313D"/>
    <w:rsid w:val="0096371D"/>
    <w:rsid w:val="00963F8E"/>
    <w:rsid w:val="00965552"/>
    <w:rsid w:val="009655A9"/>
    <w:rsid w:val="00967055"/>
    <w:rsid w:val="009678C9"/>
    <w:rsid w:val="00967B4A"/>
    <w:rsid w:val="009701C5"/>
    <w:rsid w:val="00970B46"/>
    <w:rsid w:val="00970BD5"/>
    <w:rsid w:val="00971A48"/>
    <w:rsid w:val="009723AB"/>
    <w:rsid w:val="00973BDF"/>
    <w:rsid w:val="009742CD"/>
    <w:rsid w:val="009743F4"/>
    <w:rsid w:val="00974BDB"/>
    <w:rsid w:val="00974DD6"/>
    <w:rsid w:val="009753CA"/>
    <w:rsid w:val="009763AE"/>
    <w:rsid w:val="00976B39"/>
    <w:rsid w:val="00977746"/>
    <w:rsid w:val="00980571"/>
    <w:rsid w:val="00980CB1"/>
    <w:rsid w:val="009810AF"/>
    <w:rsid w:val="009818FA"/>
    <w:rsid w:val="0098228A"/>
    <w:rsid w:val="009823F1"/>
    <w:rsid w:val="009825CF"/>
    <w:rsid w:val="00983337"/>
    <w:rsid w:val="00983872"/>
    <w:rsid w:val="00983C14"/>
    <w:rsid w:val="009841AA"/>
    <w:rsid w:val="00984311"/>
    <w:rsid w:val="0098435E"/>
    <w:rsid w:val="0098560A"/>
    <w:rsid w:val="009865CF"/>
    <w:rsid w:val="00986CDC"/>
    <w:rsid w:val="00986F3A"/>
    <w:rsid w:val="0098758B"/>
    <w:rsid w:val="0098786C"/>
    <w:rsid w:val="00987DA4"/>
    <w:rsid w:val="0099098A"/>
    <w:rsid w:val="00990B98"/>
    <w:rsid w:val="00991703"/>
    <w:rsid w:val="00991941"/>
    <w:rsid w:val="00991C98"/>
    <w:rsid w:val="009928DF"/>
    <w:rsid w:val="00993048"/>
    <w:rsid w:val="009937B3"/>
    <w:rsid w:val="00993AA2"/>
    <w:rsid w:val="00993C8F"/>
    <w:rsid w:val="00995EB6"/>
    <w:rsid w:val="00997613"/>
    <w:rsid w:val="0099785B"/>
    <w:rsid w:val="009A06AB"/>
    <w:rsid w:val="009A10B0"/>
    <w:rsid w:val="009A12ED"/>
    <w:rsid w:val="009A1428"/>
    <w:rsid w:val="009A1723"/>
    <w:rsid w:val="009A3953"/>
    <w:rsid w:val="009A3D13"/>
    <w:rsid w:val="009A4062"/>
    <w:rsid w:val="009A4285"/>
    <w:rsid w:val="009A4ED5"/>
    <w:rsid w:val="009A617F"/>
    <w:rsid w:val="009A62B9"/>
    <w:rsid w:val="009A64BC"/>
    <w:rsid w:val="009A6C0C"/>
    <w:rsid w:val="009A79AE"/>
    <w:rsid w:val="009B001D"/>
    <w:rsid w:val="009B02C3"/>
    <w:rsid w:val="009B041F"/>
    <w:rsid w:val="009B097C"/>
    <w:rsid w:val="009B0BF9"/>
    <w:rsid w:val="009B0D72"/>
    <w:rsid w:val="009B1482"/>
    <w:rsid w:val="009B1CF6"/>
    <w:rsid w:val="009B20BD"/>
    <w:rsid w:val="009B2A1A"/>
    <w:rsid w:val="009B3126"/>
    <w:rsid w:val="009B3730"/>
    <w:rsid w:val="009B3D3E"/>
    <w:rsid w:val="009B5E98"/>
    <w:rsid w:val="009B6389"/>
    <w:rsid w:val="009B67C5"/>
    <w:rsid w:val="009B6CB9"/>
    <w:rsid w:val="009B732B"/>
    <w:rsid w:val="009B7498"/>
    <w:rsid w:val="009B7543"/>
    <w:rsid w:val="009B7B2E"/>
    <w:rsid w:val="009B7F7A"/>
    <w:rsid w:val="009C02DC"/>
    <w:rsid w:val="009C051E"/>
    <w:rsid w:val="009C10EC"/>
    <w:rsid w:val="009C169D"/>
    <w:rsid w:val="009C192A"/>
    <w:rsid w:val="009C19F9"/>
    <w:rsid w:val="009C28BC"/>
    <w:rsid w:val="009C28D5"/>
    <w:rsid w:val="009C2F98"/>
    <w:rsid w:val="009C3E9D"/>
    <w:rsid w:val="009C409E"/>
    <w:rsid w:val="009C421C"/>
    <w:rsid w:val="009C4B5E"/>
    <w:rsid w:val="009C58D3"/>
    <w:rsid w:val="009C5C4C"/>
    <w:rsid w:val="009C63F8"/>
    <w:rsid w:val="009C7442"/>
    <w:rsid w:val="009D01BC"/>
    <w:rsid w:val="009D0926"/>
    <w:rsid w:val="009D0B3A"/>
    <w:rsid w:val="009D0C17"/>
    <w:rsid w:val="009D1175"/>
    <w:rsid w:val="009D1C8C"/>
    <w:rsid w:val="009D233A"/>
    <w:rsid w:val="009D2581"/>
    <w:rsid w:val="009D2789"/>
    <w:rsid w:val="009D2A91"/>
    <w:rsid w:val="009D31E4"/>
    <w:rsid w:val="009D3E00"/>
    <w:rsid w:val="009D5346"/>
    <w:rsid w:val="009D5934"/>
    <w:rsid w:val="009D5B5C"/>
    <w:rsid w:val="009D5E95"/>
    <w:rsid w:val="009D6B0D"/>
    <w:rsid w:val="009D7F1D"/>
    <w:rsid w:val="009E06A8"/>
    <w:rsid w:val="009E0DC5"/>
    <w:rsid w:val="009E1140"/>
    <w:rsid w:val="009E125F"/>
    <w:rsid w:val="009E133F"/>
    <w:rsid w:val="009E2663"/>
    <w:rsid w:val="009E2949"/>
    <w:rsid w:val="009E3186"/>
    <w:rsid w:val="009E31D1"/>
    <w:rsid w:val="009E3604"/>
    <w:rsid w:val="009E3B25"/>
    <w:rsid w:val="009E3DB8"/>
    <w:rsid w:val="009E40FA"/>
    <w:rsid w:val="009E4C20"/>
    <w:rsid w:val="009E51F0"/>
    <w:rsid w:val="009E5259"/>
    <w:rsid w:val="009E55D3"/>
    <w:rsid w:val="009E59D8"/>
    <w:rsid w:val="009E5C30"/>
    <w:rsid w:val="009E5EE6"/>
    <w:rsid w:val="009E6512"/>
    <w:rsid w:val="009E6999"/>
    <w:rsid w:val="009F0050"/>
    <w:rsid w:val="009F05BE"/>
    <w:rsid w:val="009F0E81"/>
    <w:rsid w:val="009F3062"/>
    <w:rsid w:val="009F408E"/>
    <w:rsid w:val="009F4BB4"/>
    <w:rsid w:val="009F6BA8"/>
    <w:rsid w:val="009F72BD"/>
    <w:rsid w:val="009F78CE"/>
    <w:rsid w:val="009F78EE"/>
    <w:rsid w:val="009F79D2"/>
    <w:rsid w:val="00A0094D"/>
    <w:rsid w:val="00A00DBF"/>
    <w:rsid w:val="00A01317"/>
    <w:rsid w:val="00A01745"/>
    <w:rsid w:val="00A017E0"/>
    <w:rsid w:val="00A0327C"/>
    <w:rsid w:val="00A0427F"/>
    <w:rsid w:val="00A04757"/>
    <w:rsid w:val="00A05363"/>
    <w:rsid w:val="00A054D1"/>
    <w:rsid w:val="00A0551E"/>
    <w:rsid w:val="00A05B75"/>
    <w:rsid w:val="00A05E1E"/>
    <w:rsid w:val="00A069C3"/>
    <w:rsid w:val="00A06B7F"/>
    <w:rsid w:val="00A07281"/>
    <w:rsid w:val="00A11300"/>
    <w:rsid w:val="00A113DD"/>
    <w:rsid w:val="00A11B73"/>
    <w:rsid w:val="00A122CC"/>
    <w:rsid w:val="00A12D16"/>
    <w:rsid w:val="00A1350D"/>
    <w:rsid w:val="00A1366D"/>
    <w:rsid w:val="00A15189"/>
    <w:rsid w:val="00A158F4"/>
    <w:rsid w:val="00A164D9"/>
    <w:rsid w:val="00A200EC"/>
    <w:rsid w:val="00A20140"/>
    <w:rsid w:val="00A2201A"/>
    <w:rsid w:val="00A2201D"/>
    <w:rsid w:val="00A2272D"/>
    <w:rsid w:val="00A227BB"/>
    <w:rsid w:val="00A23ABD"/>
    <w:rsid w:val="00A23E9E"/>
    <w:rsid w:val="00A23F32"/>
    <w:rsid w:val="00A24968"/>
    <w:rsid w:val="00A24DAB"/>
    <w:rsid w:val="00A24F2D"/>
    <w:rsid w:val="00A251B4"/>
    <w:rsid w:val="00A2613B"/>
    <w:rsid w:val="00A2664F"/>
    <w:rsid w:val="00A26924"/>
    <w:rsid w:val="00A26BAD"/>
    <w:rsid w:val="00A2733A"/>
    <w:rsid w:val="00A2753B"/>
    <w:rsid w:val="00A27E91"/>
    <w:rsid w:val="00A30734"/>
    <w:rsid w:val="00A30B8E"/>
    <w:rsid w:val="00A30DCB"/>
    <w:rsid w:val="00A31681"/>
    <w:rsid w:val="00A31FDE"/>
    <w:rsid w:val="00A327D9"/>
    <w:rsid w:val="00A3295C"/>
    <w:rsid w:val="00A32EBB"/>
    <w:rsid w:val="00A33576"/>
    <w:rsid w:val="00A33A4E"/>
    <w:rsid w:val="00A343B1"/>
    <w:rsid w:val="00A34962"/>
    <w:rsid w:val="00A34E82"/>
    <w:rsid w:val="00A34F25"/>
    <w:rsid w:val="00A35D18"/>
    <w:rsid w:val="00A361AE"/>
    <w:rsid w:val="00A36BC0"/>
    <w:rsid w:val="00A37483"/>
    <w:rsid w:val="00A37EB9"/>
    <w:rsid w:val="00A41CB1"/>
    <w:rsid w:val="00A41F68"/>
    <w:rsid w:val="00A43186"/>
    <w:rsid w:val="00A441A9"/>
    <w:rsid w:val="00A44706"/>
    <w:rsid w:val="00A453FD"/>
    <w:rsid w:val="00A46000"/>
    <w:rsid w:val="00A466A5"/>
    <w:rsid w:val="00A46D91"/>
    <w:rsid w:val="00A46FD9"/>
    <w:rsid w:val="00A47721"/>
    <w:rsid w:val="00A47FDD"/>
    <w:rsid w:val="00A47FE8"/>
    <w:rsid w:val="00A50279"/>
    <w:rsid w:val="00A50F27"/>
    <w:rsid w:val="00A51BA9"/>
    <w:rsid w:val="00A51C84"/>
    <w:rsid w:val="00A51E06"/>
    <w:rsid w:val="00A52253"/>
    <w:rsid w:val="00A52606"/>
    <w:rsid w:val="00A5262D"/>
    <w:rsid w:val="00A52A87"/>
    <w:rsid w:val="00A52DC4"/>
    <w:rsid w:val="00A5444A"/>
    <w:rsid w:val="00A545F0"/>
    <w:rsid w:val="00A55C27"/>
    <w:rsid w:val="00A56249"/>
    <w:rsid w:val="00A56657"/>
    <w:rsid w:val="00A568A0"/>
    <w:rsid w:val="00A62754"/>
    <w:rsid w:val="00A62DB3"/>
    <w:rsid w:val="00A6305C"/>
    <w:rsid w:val="00A65609"/>
    <w:rsid w:val="00A65651"/>
    <w:rsid w:val="00A65C14"/>
    <w:rsid w:val="00A66FC1"/>
    <w:rsid w:val="00A672B6"/>
    <w:rsid w:val="00A67725"/>
    <w:rsid w:val="00A7013F"/>
    <w:rsid w:val="00A7065B"/>
    <w:rsid w:val="00A70D8E"/>
    <w:rsid w:val="00A713A3"/>
    <w:rsid w:val="00A71576"/>
    <w:rsid w:val="00A71B68"/>
    <w:rsid w:val="00A71FBA"/>
    <w:rsid w:val="00A720AB"/>
    <w:rsid w:val="00A726DF"/>
    <w:rsid w:val="00A73033"/>
    <w:rsid w:val="00A73193"/>
    <w:rsid w:val="00A76993"/>
    <w:rsid w:val="00A76D70"/>
    <w:rsid w:val="00A778EB"/>
    <w:rsid w:val="00A80F4E"/>
    <w:rsid w:val="00A82073"/>
    <w:rsid w:val="00A8261C"/>
    <w:rsid w:val="00A82FEF"/>
    <w:rsid w:val="00A83DEC"/>
    <w:rsid w:val="00A8465B"/>
    <w:rsid w:val="00A84B9D"/>
    <w:rsid w:val="00A850F7"/>
    <w:rsid w:val="00A85F55"/>
    <w:rsid w:val="00A872AC"/>
    <w:rsid w:val="00A90E72"/>
    <w:rsid w:val="00A92343"/>
    <w:rsid w:val="00A92394"/>
    <w:rsid w:val="00A92A51"/>
    <w:rsid w:val="00A92A61"/>
    <w:rsid w:val="00A92CCC"/>
    <w:rsid w:val="00A93687"/>
    <w:rsid w:val="00A93B67"/>
    <w:rsid w:val="00A946E1"/>
    <w:rsid w:val="00A94B39"/>
    <w:rsid w:val="00A94DF0"/>
    <w:rsid w:val="00A95A74"/>
    <w:rsid w:val="00A95D4A"/>
    <w:rsid w:val="00A96181"/>
    <w:rsid w:val="00A965CC"/>
    <w:rsid w:val="00A9682B"/>
    <w:rsid w:val="00A97162"/>
    <w:rsid w:val="00AA048E"/>
    <w:rsid w:val="00AA0F09"/>
    <w:rsid w:val="00AA277D"/>
    <w:rsid w:val="00AA2F78"/>
    <w:rsid w:val="00AA37F8"/>
    <w:rsid w:val="00AA3F2D"/>
    <w:rsid w:val="00AA401F"/>
    <w:rsid w:val="00AA4398"/>
    <w:rsid w:val="00AA4517"/>
    <w:rsid w:val="00AA5A82"/>
    <w:rsid w:val="00AA5CB7"/>
    <w:rsid w:val="00AA6E4B"/>
    <w:rsid w:val="00AB0760"/>
    <w:rsid w:val="00AB0B80"/>
    <w:rsid w:val="00AB0EFF"/>
    <w:rsid w:val="00AB156D"/>
    <w:rsid w:val="00AB2231"/>
    <w:rsid w:val="00AB3510"/>
    <w:rsid w:val="00AB3A46"/>
    <w:rsid w:val="00AB4631"/>
    <w:rsid w:val="00AC195B"/>
    <w:rsid w:val="00AC1FC0"/>
    <w:rsid w:val="00AC2081"/>
    <w:rsid w:val="00AC23FB"/>
    <w:rsid w:val="00AC2E1F"/>
    <w:rsid w:val="00AC3820"/>
    <w:rsid w:val="00AC3CFC"/>
    <w:rsid w:val="00AC436E"/>
    <w:rsid w:val="00AC5107"/>
    <w:rsid w:val="00AC6740"/>
    <w:rsid w:val="00AC6B52"/>
    <w:rsid w:val="00AD09C7"/>
    <w:rsid w:val="00AD1720"/>
    <w:rsid w:val="00AD1F56"/>
    <w:rsid w:val="00AD2D2D"/>
    <w:rsid w:val="00AD2E4B"/>
    <w:rsid w:val="00AD3271"/>
    <w:rsid w:val="00AD37D8"/>
    <w:rsid w:val="00AD41B3"/>
    <w:rsid w:val="00AD450C"/>
    <w:rsid w:val="00AD57A4"/>
    <w:rsid w:val="00AD66E6"/>
    <w:rsid w:val="00AD6DCD"/>
    <w:rsid w:val="00AD72A9"/>
    <w:rsid w:val="00AD753B"/>
    <w:rsid w:val="00AD7A41"/>
    <w:rsid w:val="00AD7E49"/>
    <w:rsid w:val="00AE0414"/>
    <w:rsid w:val="00AE08E1"/>
    <w:rsid w:val="00AE0A6A"/>
    <w:rsid w:val="00AE1AAD"/>
    <w:rsid w:val="00AE28BE"/>
    <w:rsid w:val="00AE320E"/>
    <w:rsid w:val="00AE390B"/>
    <w:rsid w:val="00AE3A85"/>
    <w:rsid w:val="00AE482A"/>
    <w:rsid w:val="00AE487C"/>
    <w:rsid w:val="00AE496D"/>
    <w:rsid w:val="00AE4DE7"/>
    <w:rsid w:val="00AE5BB5"/>
    <w:rsid w:val="00AE5D3D"/>
    <w:rsid w:val="00AE5FCF"/>
    <w:rsid w:val="00AE6133"/>
    <w:rsid w:val="00AE66A5"/>
    <w:rsid w:val="00AE6B12"/>
    <w:rsid w:val="00AE7B13"/>
    <w:rsid w:val="00AE7C53"/>
    <w:rsid w:val="00AF0337"/>
    <w:rsid w:val="00AF10F6"/>
    <w:rsid w:val="00AF11F8"/>
    <w:rsid w:val="00AF14E6"/>
    <w:rsid w:val="00AF1A23"/>
    <w:rsid w:val="00AF1F0A"/>
    <w:rsid w:val="00AF2313"/>
    <w:rsid w:val="00AF2B25"/>
    <w:rsid w:val="00AF2D71"/>
    <w:rsid w:val="00AF33E5"/>
    <w:rsid w:val="00AF405A"/>
    <w:rsid w:val="00AF488A"/>
    <w:rsid w:val="00AF559A"/>
    <w:rsid w:val="00AF563E"/>
    <w:rsid w:val="00AF596C"/>
    <w:rsid w:val="00AF5BD1"/>
    <w:rsid w:val="00AF5FD8"/>
    <w:rsid w:val="00AF70A8"/>
    <w:rsid w:val="00AF756B"/>
    <w:rsid w:val="00AF7924"/>
    <w:rsid w:val="00AF7B15"/>
    <w:rsid w:val="00B00399"/>
    <w:rsid w:val="00B01DA9"/>
    <w:rsid w:val="00B021D9"/>
    <w:rsid w:val="00B030F1"/>
    <w:rsid w:val="00B03A8B"/>
    <w:rsid w:val="00B050A9"/>
    <w:rsid w:val="00B05958"/>
    <w:rsid w:val="00B05E46"/>
    <w:rsid w:val="00B062FD"/>
    <w:rsid w:val="00B07124"/>
    <w:rsid w:val="00B07780"/>
    <w:rsid w:val="00B10C0C"/>
    <w:rsid w:val="00B120B0"/>
    <w:rsid w:val="00B125C6"/>
    <w:rsid w:val="00B12864"/>
    <w:rsid w:val="00B12B41"/>
    <w:rsid w:val="00B12ED7"/>
    <w:rsid w:val="00B13054"/>
    <w:rsid w:val="00B13321"/>
    <w:rsid w:val="00B134C0"/>
    <w:rsid w:val="00B134EB"/>
    <w:rsid w:val="00B14081"/>
    <w:rsid w:val="00B14803"/>
    <w:rsid w:val="00B14AB6"/>
    <w:rsid w:val="00B155FB"/>
    <w:rsid w:val="00B15682"/>
    <w:rsid w:val="00B15A4A"/>
    <w:rsid w:val="00B15D1E"/>
    <w:rsid w:val="00B1669C"/>
    <w:rsid w:val="00B166EA"/>
    <w:rsid w:val="00B177F2"/>
    <w:rsid w:val="00B1786B"/>
    <w:rsid w:val="00B2033C"/>
    <w:rsid w:val="00B203CC"/>
    <w:rsid w:val="00B20D55"/>
    <w:rsid w:val="00B20EC9"/>
    <w:rsid w:val="00B2154D"/>
    <w:rsid w:val="00B217B3"/>
    <w:rsid w:val="00B21E5B"/>
    <w:rsid w:val="00B2213D"/>
    <w:rsid w:val="00B22551"/>
    <w:rsid w:val="00B22E33"/>
    <w:rsid w:val="00B23626"/>
    <w:rsid w:val="00B23E21"/>
    <w:rsid w:val="00B23E68"/>
    <w:rsid w:val="00B2437C"/>
    <w:rsid w:val="00B24B0E"/>
    <w:rsid w:val="00B253ED"/>
    <w:rsid w:val="00B255BC"/>
    <w:rsid w:val="00B258C2"/>
    <w:rsid w:val="00B2607B"/>
    <w:rsid w:val="00B26C9F"/>
    <w:rsid w:val="00B26E65"/>
    <w:rsid w:val="00B273F6"/>
    <w:rsid w:val="00B274D4"/>
    <w:rsid w:val="00B311B4"/>
    <w:rsid w:val="00B32120"/>
    <w:rsid w:val="00B325CD"/>
    <w:rsid w:val="00B32F56"/>
    <w:rsid w:val="00B33937"/>
    <w:rsid w:val="00B33C3A"/>
    <w:rsid w:val="00B341CF"/>
    <w:rsid w:val="00B34517"/>
    <w:rsid w:val="00B34A90"/>
    <w:rsid w:val="00B35CFE"/>
    <w:rsid w:val="00B36353"/>
    <w:rsid w:val="00B36BD4"/>
    <w:rsid w:val="00B3788E"/>
    <w:rsid w:val="00B37B09"/>
    <w:rsid w:val="00B400F1"/>
    <w:rsid w:val="00B40276"/>
    <w:rsid w:val="00B4116A"/>
    <w:rsid w:val="00B413B5"/>
    <w:rsid w:val="00B41E1D"/>
    <w:rsid w:val="00B435F5"/>
    <w:rsid w:val="00B44A4E"/>
    <w:rsid w:val="00B44AA6"/>
    <w:rsid w:val="00B45089"/>
    <w:rsid w:val="00B45704"/>
    <w:rsid w:val="00B45BEC"/>
    <w:rsid w:val="00B462DD"/>
    <w:rsid w:val="00B470EA"/>
    <w:rsid w:val="00B52AE8"/>
    <w:rsid w:val="00B52EA5"/>
    <w:rsid w:val="00B5363B"/>
    <w:rsid w:val="00B53C5D"/>
    <w:rsid w:val="00B5465E"/>
    <w:rsid w:val="00B54A16"/>
    <w:rsid w:val="00B55515"/>
    <w:rsid w:val="00B560C5"/>
    <w:rsid w:val="00B5630B"/>
    <w:rsid w:val="00B56557"/>
    <w:rsid w:val="00B56B95"/>
    <w:rsid w:val="00B56E10"/>
    <w:rsid w:val="00B57236"/>
    <w:rsid w:val="00B57647"/>
    <w:rsid w:val="00B57DCE"/>
    <w:rsid w:val="00B600BA"/>
    <w:rsid w:val="00B601CA"/>
    <w:rsid w:val="00B601DB"/>
    <w:rsid w:val="00B61CD5"/>
    <w:rsid w:val="00B62460"/>
    <w:rsid w:val="00B62ABA"/>
    <w:rsid w:val="00B63869"/>
    <w:rsid w:val="00B64730"/>
    <w:rsid w:val="00B64888"/>
    <w:rsid w:val="00B65467"/>
    <w:rsid w:val="00B654D3"/>
    <w:rsid w:val="00B654EA"/>
    <w:rsid w:val="00B6604D"/>
    <w:rsid w:val="00B66BB3"/>
    <w:rsid w:val="00B6736B"/>
    <w:rsid w:val="00B67EDA"/>
    <w:rsid w:val="00B7048E"/>
    <w:rsid w:val="00B70EF8"/>
    <w:rsid w:val="00B70F3B"/>
    <w:rsid w:val="00B70F65"/>
    <w:rsid w:val="00B71FD0"/>
    <w:rsid w:val="00B72240"/>
    <w:rsid w:val="00B72B11"/>
    <w:rsid w:val="00B73A5E"/>
    <w:rsid w:val="00B740F7"/>
    <w:rsid w:val="00B745E4"/>
    <w:rsid w:val="00B75380"/>
    <w:rsid w:val="00B7573A"/>
    <w:rsid w:val="00B75BDD"/>
    <w:rsid w:val="00B767CC"/>
    <w:rsid w:val="00B77647"/>
    <w:rsid w:val="00B777C3"/>
    <w:rsid w:val="00B81A71"/>
    <w:rsid w:val="00B83898"/>
    <w:rsid w:val="00B84242"/>
    <w:rsid w:val="00B84BC6"/>
    <w:rsid w:val="00B852F8"/>
    <w:rsid w:val="00B854A8"/>
    <w:rsid w:val="00B85CF6"/>
    <w:rsid w:val="00B85F77"/>
    <w:rsid w:val="00B869D5"/>
    <w:rsid w:val="00B86B84"/>
    <w:rsid w:val="00B86E11"/>
    <w:rsid w:val="00B873B7"/>
    <w:rsid w:val="00B87A0B"/>
    <w:rsid w:val="00B90426"/>
    <w:rsid w:val="00B908CD"/>
    <w:rsid w:val="00B90CAD"/>
    <w:rsid w:val="00B92735"/>
    <w:rsid w:val="00B9295A"/>
    <w:rsid w:val="00B93C29"/>
    <w:rsid w:val="00B93DE4"/>
    <w:rsid w:val="00B941DF"/>
    <w:rsid w:val="00B94C47"/>
    <w:rsid w:val="00B950AB"/>
    <w:rsid w:val="00B9639D"/>
    <w:rsid w:val="00B9797C"/>
    <w:rsid w:val="00BA0AD5"/>
    <w:rsid w:val="00BA0CC0"/>
    <w:rsid w:val="00BA117E"/>
    <w:rsid w:val="00BA1314"/>
    <w:rsid w:val="00BA1646"/>
    <w:rsid w:val="00BA1FC1"/>
    <w:rsid w:val="00BA20CC"/>
    <w:rsid w:val="00BA36C3"/>
    <w:rsid w:val="00BA3766"/>
    <w:rsid w:val="00BA4DA7"/>
    <w:rsid w:val="00BA51C7"/>
    <w:rsid w:val="00BA5433"/>
    <w:rsid w:val="00BA5676"/>
    <w:rsid w:val="00BA56A4"/>
    <w:rsid w:val="00BA59C2"/>
    <w:rsid w:val="00BA6143"/>
    <w:rsid w:val="00BA71CE"/>
    <w:rsid w:val="00BB020A"/>
    <w:rsid w:val="00BB04C9"/>
    <w:rsid w:val="00BB05AB"/>
    <w:rsid w:val="00BB0635"/>
    <w:rsid w:val="00BB089B"/>
    <w:rsid w:val="00BB13C3"/>
    <w:rsid w:val="00BB1607"/>
    <w:rsid w:val="00BB39DB"/>
    <w:rsid w:val="00BB47E8"/>
    <w:rsid w:val="00BB4D0D"/>
    <w:rsid w:val="00BB4DB1"/>
    <w:rsid w:val="00BB569D"/>
    <w:rsid w:val="00BB5EDD"/>
    <w:rsid w:val="00BB6336"/>
    <w:rsid w:val="00BB6586"/>
    <w:rsid w:val="00BB677D"/>
    <w:rsid w:val="00BB6924"/>
    <w:rsid w:val="00BB6A31"/>
    <w:rsid w:val="00BB727F"/>
    <w:rsid w:val="00BB7720"/>
    <w:rsid w:val="00BB7C58"/>
    <w:rsid w:val="00BC0AFE"/>
    <w:rsid w:val="00BC0E35"/>
    <w:rsid w:val="00BC2063"/>
    <w:rsid w:val="00BC21BB"/>
    <w:rsid w:val="00BC2B6B"/>
    <w:rsid w:val="00BC2D95"/>
    <w:rsid w:val="00BC4B23"/>
    <w:rsid w:val="00BC5052"/>
    <w:rsid w:val="00BC64AE"/>
    <w:rsid w:val="00BC6E1A"/>
    <w:rsid w:val="00BC70DB"/>
    <w:rsid w:val="00BC78B4"/>
    <w:rsid w:val="00BC7F27"/>
    <w:rsid w:val="00BD0994"/>
    <w:rsid w:val="00BD0C2D"/>
    <w:rsid w:val="00BD13A1"/>
    <w:rsid w:val="00BD1BA2"/>
    <w:rsid w:val="00BD3A85"/>
    <w:rsid w:val="00BD3E0E"/>
    <w:rsid w:val="00BD4BE9"/>
    <w:rsid w:val="00BD4C47"/>
    <w:rsid w:val="00BD530F"/>
    <w:rsid w:val="00BD5CA3"/>
    <w:rsid w:val="00BD6054"/>
    <w:rsid w:val="00BD645D"/>
    <w:rsid w:val="00BD6487"/>
    <w:rsid w:val="00BD711D"/>
    <w:rsid w:val="00BD718B"/>
    <w:rsid w:val="00BD7B8C"/>
    <w:rsid w:val="00BD7E6B"/>
    <w:rsid w:val="00BE0303"/>
    <w:rsid w:val="00BE0327"/>
    <w:rsid w:val="00BE03AE"/>
    <w:rsid w:val="00BE0695"/>
    <w:rsid w:val="00BE093F"/>
    <w:rsid w:val="00BE0FF5"/>
    <w:rsid w:val="00BE12B3"/>
    <w:rsid w:val="00BE1565"/>
    <w:rsid w:val="00BE2276"/>
    <w:rsid w:val="00BE3B76"/>
    <w:rsid w:val="00BE43F3"/>
    <w:rsid w:val="00BE4D35"/>
    <w:rsid w:val="00BE5970"/>
    <w:rsid w:val="00BE778E"/>
    <w:rsid w:val="00BE783E"/>
    <w:rsid w:val="00BF0351"/>
    <w:rsid w:val="00BF07CA"/>
    <w:rsid w:val="00BF0D69"/>
    <w:rsid w:val="00BF387B"/>
    <w:rsid w:val="00BF389F"/>
    <w:rsid w:val="00BF3C1F"/>
    <w:rsid w:val="00BF486A"/>
    <w:rsid w:val="00BF4BD2"/>
    <w:rsid w:val="00BF52B9"/>
    <w:rsid w:val="00BF5552"/>
    <w:rsid w:val="00BF5B8C"/>
    <w:rsid w:val="00BF61E8"/>
    <w:rsid w:val="00BF6690"/>
    <w:rsid w:val="00C0038C"/>
    <w:rsid w:val="00C010AF"/>
    <w:rsid w:val="00C01988"/>
    <w:rsid w:val="00C02DA6"/>
    <w:rsid w:val="00C033AF"/>
    <w:rsid w:val="00C03D30"/>
    <w:rsid w:val="00C03DC6"/>
    <w:rsid w:val="00C06113"/>
    <w:rsid w:val="00C06B82"/>
    <w:rsid w:val="00C10326"/>
    <w:rsid w:val="00C108B1"/>
    <w:rsid w:val="00C117FD"/>
    <w:rsid w:val="00C1197D"/>
    <w:rsid w:val="00C12428"/>
    <w:rsid w:val="00C126A9"/>
    <w:rsid w:val="00C12C13"/>
    <w:rsid w:val="00C13C7D"/>
    <w:rsid w:val="00C14A0E"/>
    <w:rsid w:val="00C154CA"/>
    <w:rsid w:val="00C16223"/>
    <w:rsid w:val="00C16F8E"/>
    <w:rsid w:val="00C17845"/>
    <w:rsid w:val="00C179CD"/>
    <w:rsid w:val="00C17C1F"/>
    <w:rsid w:val="00C2006A"/>
    <w:rsid w:val="00C212E7"/>
    <w:rsid w:val="00C213BD"/>
    <w:rsid w:val="00C220D8"/>
    <w:rsid w:val="00C22426"/>
    <w:rsid w:val="00C228BC"/>
    <w:rsid w:val="00C22E4D"/>
    <w:rsid w:val="00C23D0E"/>
    <w:rsid w:val="00C23F78"/>
    <w:rsid w:val="00C243AD"/>
    <w:rsid w:val="00C24977"/>
    <w:rsid w:val="00C25FF1"/>
    <w:rsid w:val="00C266B3"/>
    <w:rsid w:val="00C26D09"/>
    <w:rsid w:val="00C26E2F"/>
    <w:rsid w:val="00C26F3C"/>
    <w:rsid w:val="00C2771A"/>
    <w:rsid w:val="00C306D7"/>
    <w:rsid w:val="00C314A2"/>
    <w:rsid w:val="00C3162C"/>
    <w:rsid w:val="00C31835"/>
    <w:rsid w:val="00C31ABD"/>
    <w:rsid w:val="00C31F1E"/>
    <w:rsid w:val="00C3407B"/>
    <w:rsid w:val="00C34174"/>
    <w:rsid w:val="00C34912"/>
    <w:rsid w:val="00C35F04"/>
    <w:rsid w:val="00C37547"/>
    <w:rsid w:val="00C375E8"/>
    <w:rsid w:val="00C40128"/>
    <w:rsid w:val="00C403AC"/>
    <w:rsid w:val="00C410B3"/>
    <w:rsid w:val="00C4223D"/>
    <w:rsid w:val="00C4326E"/>
    <w:rsid w:val="00C43F60"/>
    <w:rsid w:val="00C44E14"/>
    <w:rsid w:val="00C453BD"/>
    <w:rsid w:val="00C45550"/>
    <w:rsid w:val="00C46256"/>
    <w:rsid w:val="00C466EA"/>
    <w:rsid w:val="00C46942"/>
    <w:rsid w:val="00C47360"/>
    <w:rsid w:val="00C47388"/>
    <w:rsid w:val="00C478C3"/>
    <w:rsid w:val="00C47EFE"/>
    <w:rsid w:val="00C5055A"/>
    <w:rsid w:val="00C50DAB"/>
    <w:rsid w:val="00C534D4"/>
    <w:rsid w:val="00C535AA"/>
    <w:rsid w:val="00C535FC"/>
    <w:rsid w:val="00C549FB"/>
    <w:rsid w:val="00C55743"/>
    <w:rsid w:val="00C55969"/>
    <w:rsid w:val="00C57BEE"/>
    <w:rsid w:val="00C57E17"/>
    <w:rsid w:val="00C57E64"/>
    <w:rsid w:val="00C600B0"/>
    <w:rsid w:val="00C60680"/>
    <w:rsid w:val="00C607CD"/>
    <w:rsid w:val="00C61BA9"/>
    <w:rsid w:val="00C62049"/>
    <w:rsid w:val="00C62573"/>
    <w:rsid w:val="00C62D5E"/>
    <w:rsid w:val="00C63516"/>
    <w:rsid w:val="00C63A5C"/>
    <w:rsid w:val="00C63E05"/>
    <w:rsid w:val="00C6431A"/>
    <w:rsid w:val="00C64D4F"/>
    <w:rsid w:val="00C65067"/>
    <w:rsid w:val="00C6530B"/>
    <w:rsid w:val="00C65897"/>
    <w:rsid w:val="00C65A0E"/>
    <w:rsid w:val="00C6627A"/>
    <w:rsid w:val="00C66D54"/>
    <w:rsid w:val="00C6754C"/>
    <w:rsid w:val="00C67745"/>
    <w:rsid w:val="00C67D31"/>
    <w:rsid w:val="00C701E9"/>
    <w:rsid w:val="00C706F8"/>
    <w:rsid w:val="00C70F97"/>
    <w:rsid w:val="00C71668"/>
    <w:rsid w:val="00C71EC1"/>
    <w:rsid w:val="00C72D06"/>
    <w:rsid w:val="00C73641"/>
    <w:rsid w:val="00C73B1D"/>
    <w:rsid w:val="00C7504A"/>
    <w:rsid w:val="00C75702"/>
    <w:rsid w:val="00C76D5F"/>
    <w:rsid w:val="00C8042D"/>
    <w:rsid w:val="00C807ED"/>
    <w:rsid w:val="00C80A84"/>
    <w:rsid w:val="00C810DA"/>
    <w:rsid w:val="00C8112D"/>
    <w:rsid w:val="00C81F42"/>
    <w:rsid w:val="00C82D6C"/>
    <w:rsid w:val="00C82D88"/>
    <w:rsid w:val="00C83A9C"/>
    <w:rsid w:val="00C85049"/>
    <w:rsid w:val="00C856CF"/>
    <w:rsid w:val="00C85764"/>
    <w:rsid w:val="00C85868"/>
    <w:rsid w:val="00C86EEF"/>
    <w:rsid w:val="00C878D3"/>
    <w:rsid w:val="00C87A8A"/>
    <w:rsid w:val="00C87AF8"/>
    <w:rsid w:val="00C90B75"/>
    <w:rsid w:val="00C90F44"/>
    <w:rsid w:val="00C91214"/>
    <w:rsid w:val="00C91CFE"/>
    <w:rsid w:val="00C9282C"/>
    <w:rsid w:val="00C9387B"/>
    <w:rsid w:val="00C93A38"/>
    <w:rsid w:val="00C93E7D"/>
    <w:rsid w:val="00C94620"/>
    <w:rsid w:val="00C94AD4"/>
    <w:rsid w:val="00C955FC"/>
    <w:rsid w:val="00C95B6C"/>
    <w:rsid w:val="00C9618F"/>
    <w:rsid w:val="00C96DEF"/>
    <w:rsid w:val="00CA079B"/>
    <w:rsid w:val="00CA0953"/>
    <w:rsid w:val="00CA1ABC"/>
    <w:rsid w:val="00CA1C36"/>
    <w:rsid w:val="00CA1F66"/>
    <w:rsid w:val="00CA34ED"/>
    <w:rsid w:val="00CA3AAC"/>
    <w:rsid w:val="00CA486B"/>
    <w:rsid w:val="00CA4F90"/>
    <w:rsid w:val="00CA53B7"/>
    <w:rsid w:val="00CA56D3"/>
    <w:rsid w:val="00CA5734"/>
    <w:rsid w:val="00CA5901"/>
    <w:rsid w:val="00CA6A7C"/>
    <w:rsid w:val="00CA6CA6"/>
    <w:rsid w:val="00CA7020"/>
    <w:rsid w:val="00CA7EA2"/>
    <w:rsid w:val="00CB03C0"/>
    <w:rsid w:val="00CB0DE4"/>
    <w:rsid w:val="00CB118E"/>
    <w:rsid w:val="00CB142B"/>
    <w:rsid w:val="00CB1FA0"/>
    <w:rsid w:val="00CB20A2"/>
    <w:rsid w:val="00CB27E6"/>
    <w:rsid w:val="00CB316F"/>
    <w:rsid w:val="00CB4BFD"/>
    <w:rsid w:val="00CB4FE9"/>
    <w:rsid w:val="00CB5041"/>
    <w:rsid w:val="00CB5C67"/>
    <w:rsid w:val="00CB695A"/>
    <w:rsid w:val="00CB7911"/>
    <w:rsid w:val="00CC08D3"/>
    <w:rsid w:val="00CC214C"/>
    <w:rsid w:val="00CC25AA"/>
    <w:rsid w:val="00CC29E7"/>
    <w:rsid w:val="00CC2D46"/>
    <w:rsid w:val="00CC2DCF"/>
    <w:rsid w:val="00CC2F96"/>
    <w:rsid w:val="00CC2FA6"/>
    <w:rsid w:val="00CC3912"/>
    <w:rsid w:val="00CC3D40"/>
    <w:rsid w:val="00CC3EB4"/>
    <w:rsid w:val="00CC40BB"/>
    <w:rsid w:val="00CC4A23"/>
    <w:rsid w:val="00CC5487"/>
    <w:rsid w:val="00CC5710"/>
    <w:rsid w:val="00CC606C"/>
    <w:rsid w:val="00CC62C2"/>
    <w:rsid w:val="00CC7503"/>
    <w:rsid w:val="00CC7571"/>
    <w:rsid w:val="00CC763E"/>
    <w:rsid w:val="00CC76FD"/>
    <w:rsid w:val="00CC785C"/>
    <w:rsid w:val="00CD0416"/>
    <w:rsid w:val="00CD0893"/>
    <w:rsid w:val="00CD0F38"/>
    <w:rsid w:val="00CD1976"/>
    <w:rsid w:val="00CD1A50"/>
    <w:rsid w:val="00CD2069"/>
    <w:rsid w:val="00CD2601"/>
    <w:rsid w:val="00CD2821"/>
    <w:rsid w:val="00CD2B91"/>
    <w:rsid w:val="00CD3A70"/>
    <w:rsid w:val="00CD400B"/>
    <w:rsid w:val="00CD4677"/>
    <w:rsid w:val="00CD6973"/>
    <w:rsid w:val="00CD6D33"/>
    <w:rsid w:val="00CD7473"/>
    <w:rsid w:val="00CE0AF3"/>
    <w:rsid w:val="00CE0DE2"/>
    <w:rsid w:val="00CE130A"/>
    <w:rsid w:val="00CE136E"/>
    <w:rsid w:val="00CE138E"/>
    <w:rsid w:val="00CE1B1A"/>
    <w:rsid w:val="00CE1C29"/>
    <w:rsid w:val="00CE4171"/>
    <w:rsid w:val="00CE48B3"/>
    <w:rsid w:val="00CE559D"/>
    <w:rsid w:val="00CE55C9"/>
    <w:rsid w:val="00CE6128"/>
    <w:rsid w:val="00CE64C4"/>
    <w:rsid w:val="00CE67BC"/>
    <w:rsid w:val="00CF079D"/>
    <w:rsid w:val="00CF201F"/>
    <w:rsid w:val="00CF2334"/>
    <w:rsid w:val="00CF246A"/>
    <w:rsid w:val="00CF27C2"/>
    <w:rsid w:val="00CF3002"/>
    <w:rsid w:val="00CF3C3E"/>
    <w:rsid w:val="00CF4E73"/>
    <w:rsid w:val="00CF58CE"/>
    <w:rsid w:val="00CF5C13"/>
    <w:rsid w:val="00CF6CC3"/>
    <w:rsid w:val="00CF6D33"/>
    <w:rsid w:val="00CF6F67"/>
    <w:rsid w:val="00CF7625"/>
    <w:rsid w:val="00CF7FE3"/>
    <w:rsid w:val="00D000F0"/>
    <w:rsid w:val="00D007B9"/>
    <w:rsid w:val="00D0218F"/>
    <w:rsid w:val="00D02B64"/>
    <w:rsid w:val="00D04F05"/>
    <w:rsid w:val="00D05108"/>
    <w:rsid w:val="00D05CF9"/>
    <w:rsid w:val="00D05FD2"/>
    <w:rsid w:val="00D068BF"/>
    <w:rsid w:val="00D06A4E"/>
    <w:rsid w:val="00D06F94"/>
    <w:rsid w:val="00D071A6"/>
    <w:rsid w:val="00D075DD"/>
    <w:rsid w:val="00D07964"/>
    <w:rsid w:val="00D110CA"/>
    <w:rsid w:val="00D1136F"/>
    <w:rsid w:val="00D1182B"/>
    <w:rsid w:val="00D128E7"/>
    <w:rsid w:val="00D128FC"/>
    <w:rsid w:val="00D12942"/>
    <w:rsid w:val="00D1352B"/>
    <w:rsid w:val="00D14CE8"/>
    <w:rsid w:val="00D14F0C"/>
    <w:rsid w:val="00D15825"/>
    <w:rsid w:val="00D16E45"/>
    <w:rsid w:val="00D1726E"/>
    <w:rsid w:val="00D1760E"/>
    <w:rsid w:val="00D203AE"/>
    <w:rsid w:val="00D20CEA"/>
    <w:rsid w:val="00D20E3C"/>
    <w:rsid w:val="00D211DB"/>
    <w:rsid w:val="00D21670"/>
    <w:rsid w:val="00D21914"/>
    <w:rsid w:val="00D21DB9"/>
    <w:rsid w:val="00D21DE4"/>
    <w:rsid w:val="00D225C7"/>
    <w:rsid w:val="00D22724"/>
    <w:rsid w:val="00D23218"/>
    <w:rsid w:val="00D23EA6"/>
    <w:rsid w:val="00D25940"/>
    <w:rsid w:val="00D25DFB"/>
    <w:rsid w:val="00D25E53"/>
    <w:rsid w:val="00D25F67"/>
    <w:rsid w:val="00D26573"/>
    <w:rsid w:val="00D2747F"/>
    <w:rsid w:val="00D278BF"/>
    <w:rsid w:val="00D27902"/>
    <w:rsid w:val="00D27A81"/>
    <w:rsid w:val="00D27B84"/>
    <w:rsid w:val="00D3045C"/>
    <w:rsid w:val="00D30ADC"/>
    <w:rsid w:val="00D30FE0"/>
    <w:rsid w:val="00D3160C"/>
    <w:rsid w:val="00D3165F"/>
    <w:rsid w:val="00D317DA"/>
    <w:rsid w:val="00D3187F"/>
    <w:rsid w:val="00D31935"/>
    <w:rsid w:val="00D32090"/>
    <w:rsid w:val="00D32AE9"/>
    <w:rsid w:val="00D32F42"/>
    <w:rsid w:val="00D332CF"/>
    <w:rsid w:val="00D3366C"/>
    <w:rsid w:val="00D33F98"/>
    <w:rsid w:val="00D3435F"/>
    <w:rsid w:val="00D348D9"/>
    <w:rsid w:val="00D35933"/>
    <w:rsid w:val="00D35B18"/>
    <w:rsid w:val="00D35F6A"/>
    <w:rsid w:val="00D367CD"/>
    <w:rsid w:val="00D36EA5"/>
    <w:rsid w:val="00D406A9"/>
    <w:rsid w:val="00D44089"/>
    <w:rsid w:val="00D45D72"/>
    <w:rsid w:val="00D46030"/>
    <w:rsid w:val="00D460A2"/>
    <w:rsid w:val="00D46944"/>
    <w:rsid w:val="00D47927"/>
    <w:rsid w:val="00D47D70"/>
    <w:rsid w:val="00D50536"/>
    <w:rsid w:val="00D50A84"/>
    <w:rsid w:val="00D51379"/>
    <w:rsid w:val="00D51420"/>
    <w:rsid w:val="00D51B70"/>
    <w:rsid w:val="00D53BAC"/>
    <w:rsid w:val="00D54ED0"/>
    <w:rsid w:val="00D553C3"/>
    <w:rsid w:val="00D55678"/>
    <w:rsid w:val="00D558A2"/>
    <w:rsid w:val="00D56323"/>
    <w:rsid w:val="00D565DC"/>
    <w:rsid w:val="00D56C80"/>
    <w:rsid w:val="00D5737C"/>
    <w:rsid w:val="00D573E0"/>
    <w:rsid w:val="00D57CA5"/>
    <w:rsid w:val="00D6004B"/>
    <w:rsid w:val="00D606BF"/>
    <w:rsid w:val="00D606C8"/>
    <w:rsid w:val="00D60F3C"/>
    <w:rsid w:val="00D61679"/>
    <w:rsid w:val="00D61D26"/>
    <w:rsid w:val="00D61F12"/>
    <w:rsid w:val="00D6245B"/>
    <w:rsid w:val="00D6253E"/>
    <w:rsid w:val="00D63595"/>
    <w:rsid w:val="00D649B9"/>
    <w:rsid w:val="00D64A5D"/>
    <w:rsid w:val="00D6516F"/>
    <w:rsid w:val="00D65249"/>
    <w:rsid w:val="00D6622B"/>
    <w:rsid w:val="00D66696"/>
    <w:rsid w:val="00D66A30"/>
    <w:rsid w:val="00D66B4E"/>
    <w:rsid w:val="00D70E29"/>
    <w:rsid w:val="00D7191F"/>
    <w:rsid w:val="00D71A37"/>
    <w:rsid w:val="00D72AC8"/>
    <w:rsid w:val="00D73097"/>
    <w:rsid w:val="00D7310F"/>
    <w:rsid w:val="00D73154"/>
    <w:rsid w:val="00D732B9"/>
    <w:rsid w:val="00D73335"/>
    <w:rsid w:val="00D738CF"/>
    <w:rsid w:val="00D740A5"/>
    <w:rsid w:val="00D744DC"/>
    <w:rsid w:val="00D746D0"/>
    <w:rsid w:val="00D74B9F"/>
    <w:rsid w:val="00D75059"/>
    <w:rsid w:val="00D75346"/>
    <w:rsid w:val="00D75648"/>
    <w:rsid w:val="00D75C64"/>
    <w:rsid w:val="00D75EC7"/>
    <w:rsid w:val="00D7634D"/>
    <w:rsid w:val="00D76F29"/>
    <w:rsid w:val="00D774D3"/>
    <w:rsid w:val="00D7774C"/>
    <w:rsid w:val="00D77E63"/>
    <w:rsid w:val="00D77FDD"/>
    <w:rsid w:val="00D80A65"/>
    <w:rsid w:val="00D815FC"/>
    <w:rsid w:val="00D81A72"/>
    <w:rsid w:val="00D8234D"/>
    <w:rsid w:val="00D82A77"/>
    <w:rsid w:val="00D82EA4"/>
    <w:rsid w:val="00D834EB"/>
    <w:rsid w:val="00D83CD0"/>
    <w:rsid w:val="00D83D30"/>
    <w:rsid w:val="00D84242"/>
    <w:rsid w:val="00D847A8"/>
    <w:rsid w:val="00D8526D"/>
    <w:rsid w:val="00D8659C"/>
    <w:rsid w:val="00D86B26"/>
    <w:rsid w:val="00D87727"/>
    <w:rsid w:val="00D9086C"/>
    <w:rsid w:val="00D90B45"/>
    <w:rsid w:val="00D913F2"/>
    <w:rsid w:val="00D916B4"/>
    <w:rsid w:val="00D91CE5"/>
    <w:rsid w:val="00D924A1"/>
    <w:rsid w:val="00D927F3"/>
    <w:rsid w:val="00D92C27"/>
    <w:rsid w:val="00D93082"/>
    <w:rsid w:val="00D937E6"/>
    <w:rsid w:val="00D9394D"/>
    <w:rsid w:val="00D93D79"/>
    <w:rsid w:val="00D94302"/>
    <w:rsid w:val="00D94820"/>
    <w:rsid w:val="00D95AE8"/>
    <w:rsid w:val="00D95CD2"/>
    <w:rsid w:val="00D96099"/>
    <w:rsid w:val="00D965C6"/>
    <w:rsid w:val="00D974CF"/>
    <w:rsid w:val="00D97CCC"/>
    <w:rsid w:val="00DA1CC9"/>
    <w:rsid w:val="00DA47E5"/>
    <w:rsid w:val="00DA4859"/>
    <w:rsid w:val="00DA4EAC"/>
    <w:rsid w:val="00DA5856"/>
    <w:rsid w:val="00DA5C25"/>
    <w:rsid w:val="00DA5DF1"/>
    <w:rsid w:val="00DA618D"/>
    <w:rsid w:val="00DA6C6A"/>
    <w:rsid w:val="00DB014E"/>
    <w:rsid w:val="00DB168A"/>
    <w:rsid w:val="00DB1753"/>
    <w:rsid w:val="00DB2CA5"/>
    <w:rsid w:val="00DB2D7C"/>
    <w:rsid w:val="00DB351B"/>
    <w:rsid w:val="00DB433E"/>
    <w:rsid w:val="00DB4CB1"/>
    <w:rsid w:val="00DB5147"/>
    <w:rsid w:val="00DB58A7"/>
    <w:rsid w:val="00DB5EB4"/>
    <w:rsid w:val="00DB5FFD"/>
    <w:rsid w:val="00DB6169"/>
    <w:rsid w:val="00DB6179"/>
    <w:rsid w:val="00DB64CA"/>
    <w:rsid w:val="00DB6D71"/>
    <w:rsid w:val="00DC05E0"/>
    <w:rsid w:val="00DC162E"/>
    <w:rsid w:val="00DC18F4"/>
    <w:rsid w:val="00DC1AB5"/>
    <w:rsid w:val="00DC1FF7"/>
    <w:rsid w:val="00DC26BB"/>
    <w:rsid w:val="00DC28C1"/>
    <w:rsid w:val="00DC2936"/>
    <w:rsid w:val="00DC304B"/>
    <w:rsid w:val="00DC3067"/>
    <w:rsid w:val="00DC3130"/>
    <w:rsid w:val="00DC3F07"/>
    <w:rsid w:val="00DC4662"/>
    <w:rsid w:val="00DC4ACD"/>
    <w:rsid w:val="00DC5A50"/>
    <w:rsid w:val="00DC5C20"/>
    <w:rsid w:val="00DC684C"/>
    <w:rsid w:val="00DC6C0E"/>
    <w:rsid w:val="00DC750F"/>
    <w:rsid w:val="00DC7D4E"/>
    <w:rsid w:val="00DD0141"/>
    <w:rsid w:val="00DD159A"/>
    <w:rsid w:val="00DD428C"/>
    <w:rsid w:val="00DD4561"/>
    <w:rsid w:val="00DD5E64"/>
    <w:rsid w:val="00DD65CE"/>
    <w:rsid w:val="00DD65D4"/>
    <w:rsid w:val="00DD70FD"/>
    <w:rsid w:val="00DE08B3"/>
    <w:rsid w:val="00DE0D01"/>
    <w:rsid w:val="00DE1764"/>
    <w:rsid w:val="00DE1EA2"/>
    <w:rsid w:val="00DE2777"/>
    <w:rsid w:val="00DE27FB"/>
    <w:rsid w:val="00DE28A6"/>
    <w:rsid w:val="00DE2FA1"/>
    <w:rsid w:val="00DE30DB"/>
    <w:rsid w:val="00DE3679"/>
    <w:rsid w:val="00DE390F"/>
    <w:rsid w:val="00DE450D"/>
    <w:rsid w:val="00DE46AB"/>
    <w:rsid w:val="00DE50E1"/>
    <w:rsid w:val="00DE6048"/>
    <w:rsid w:val="00DE659A"/>
    <w:rsid w:val="00DE68E9"/>
    <w:rsid w:val="00DE7501"/>
    <w:rsid w:val="00DE7CD3"/>
    <w:rsid w:val="00DF048E"/>
    <w:rsid w:val="00DF0A58"/>
    <w:rsid w:val="00DF0C13"/>
    <w:rsid w:val="00DF1482"/>
    <w:rsid w:val="00DF1E15"/>
    <w:rsid w:val="00DF38D6"/>
    <w:rsid w:val="00DF3B2D"/>
    <w:rsid w:val="00DF41B4"/>
    <w:rsid w:val="00DF45D2"/>
    <w:rsid w:val="00DF4939"/>
    <w:rsid w:val="00DF5AF8"/>
    <w:rsid w:val="00DF7243"/>
    <w:rsid w:val="00DF792D"/>
    <w:rsid w:val="00E01FDB"/>
    <w:rsid w:val="00E021C0"/>
    <w:rsid w:val="00E023DC"/>
    <w:rsid w:val="00E035DC"/>
    <w:rsid w:val="00E036B8"/>
    <w:rsid w:val="00E038A5"/>
    <w:rsid w:val="00E041B1"/>
    <w:rsid w:val="00E04229"/>
    <w:rsid w:val="00E04DE8"/>
    <w:rsid w:val="00E05705"/>
    <w:rsid w:val="00E05C5E"/>
    <w:rsid w:val="00E05E95"/>
    <w:rsid w:val="00E05EA5"/>
    <w:rsid w:val="00E0647D"/>
    <w:rsid w:val="00E06E6C"/>
    <w:rsid w:val="00E10445"/>
    <w:rsid w:val="00E10E4D"/>
    <w:rsid w:val="00E1148B"/>
    <w:rsid w:val="00E11A8F"/>
    <w:rsid w:val="00E11DC6"/>
    <w:rsid w:val="00E11DEA"/>
    <w:rsid w:val="00E1207E"/>
    <w:rsid w:val="00E12569"/>
    <w:rsid w:val="00E12745"/>
    <w:rsid w:val="00E13C1E"/>
    <w:rsid w:val="00E13C3C"/>
    <w:rsid w:val="00E13F39"/>
    <w:rsid w:val="00E142D2"/>
    <w:rsid w:val="00E14800"/>
    <w:rsid w:val="00E14AFC"/>
    <w:rsid w:val="00E15EDF"/>
    <w:rsid w:val="00E16440"/>
    <w:rsid w:val="00E16747"/>
    <w:rsid w:val="00E16961"/>
    <w:rsid w:val="00E16966"/>
    <w:rsid w:val="00E17390"/>
    <w:rsid w:val="00E20054"/>
    <w:rsid w:val="00E209D8"/>
    <w:rsid w:val="00E21143"/>
    <w:rsid w:val="00E21682"/>
    <w:rsid w:val="00E21E60"/>
    <w:rsid w:val="00E22123"/>
    <w:rsid w:val="00E22F99"/>
    <w:rsid w:val="00E23207"/>
    <w:rsid w:val="00E253F3"/>
    <w:rsid w:val="00E25CF6"/>
    <w:rsid w:val="00E266A8"/>
    <w:rsid w:val="00E26AA9"/>
    <w:rsid w:val="00E27D38"/>
    <w:rsid w:val="00E27E45"/>
    <w:rsid w:val="00E30409"/>
    <w:rsid w:val="00E3121C"/>
    <w:rsid w:val="00E3186B"/>
    <w:rsid w:val="00E318F3"/>
    <w:rsid w:val="00E325E8"/>
    <w:rsid w:val="00E32D75"/>
    <w:rsid w:val="00E32DCA"/>
    <w:rsid w:val="00E336B6"/>
    <w:rsid w:val="00E33E0B"/>
    <w:rsid w:val="00E348F3"/>
    <w:rsid w:val="00E34A02"/>
    <w:rsid w:val="00E356EE"/>
    <w:rsid w:val="00E358C9"/>
    <w:rsid w:val="00E35CE9"/>
    <w:rsid w:val="00E3657B"/>
    <w:rsid w:val="00E3691B"/>
    <w:rsid w:val="00E36A09"/>
    <w:rsid w:val="00E36A7B"/>
    <w:rsid w:val="00E37207"/>
    <w:rsid w:val="00E373F7"/>
    <w:rsid w:val="00E4085F"/>
    <w:rsid w:val="00E42F20"/>
    <w:rsid w:val="00E43E33"/>
    <w:rsid w:val="00E44251"/>
    <w:rsid w:val="00E44442"/>
    <w:rsid w:val="00E4450A"/>
    <w:rsid w:val="00E446E3"/>
    <w:rsid w:val="00E44CCC"/>
    <w:rsid w:val="00E46B23"/>
    <w:rsid w:val="00E4764D"/>
    <w:rsid w:val="00E479D3"/>
    <w:rsid w:val="00E51CFC"/>
    <w:rsid w:val="00E53450"/>
    <w:rsid w:val="00E53D55"/>
    <w:rsid w:val="00E5412E"/>
    <w:rsid w:val="00E54D52"/>
    <w:rsid w:val="00E550EF"/>
    <w:rsid w:val="00E55149"/>
    <w:rsid w:val="00E554A5"/>
    <w:rsid w:val="00E55A38"/>
    <w:rsid w:val="00E578DF"/>
    <w:rsid w:val="00E57E84"/>
    <w:rsid w:val="00E6005B"/>
    <w:rsid w:val="00E60348"/>
    <w:rsid w:val="00E603AE"/>
    <w:rsid w:val="00E6058B"/>
    <w:rsid w:val="00E61555"/>
    <w:rsid w:val="00E6186F"/>
    <w:rsid w:val="00E64333"/>
    <w:rsid w:val="00E65482"/>
    <w:rsid w:val="00E65DF7"/>
    <w:rsid w:val="00E6648C"/>
    <w:rsid w:val="00E66B31"/>
    <w:rsid w:val="00E67047"/>
    <w:rsid w:val="00E67877"/>
    <w:rsid w:val="00E70D7C"/>
    <w:rsid w:val="00E7139E"/>
    <w:rsid w:val="00E71652"/>
    <w:rsid w:val="00E716C0"/>
    <w:rsid w:val="00E71938"/>
    <w:rsid w:val="00E71B52"/>
    <w:rsid w:val="00E722BC"/>
    <w:rsid w:val="00E7290F"/>
    <w:rsid w:val="00E73209"/>
    <w:rsid w:val="00E73B75"/>
    <w:rsid w:val="00E74035"/>
    <w:rsid w:val="00E74984"/>
    <w:rsid w:val="00E74B35"/>
    <w:rsid w:val="00E75301"/>
    <w:rsid w:val="00E75610"/>
    <w:rsid w:val="00E75825"/>
    <w:rsid w:val="00E75A45"/>
    <w:rsid w:val="00E764C2"/>
    <w:rsid w:val="00E76638"/>
    <w:rsid w:val="00E76B8B"/>
    <w:rsid w:val="00E76EDF"/>
    <w:rsid w:val="00E774DE"/>
    <w:rsid w:val="00E775AE"/>
    <w:rsid w:val="00E775CA"/>
    <w:rsid w:val="00E7790B"/>
    <w:rsid w:val="00E7796B"/>
    <w:rsid w:val="00E8058F"/>
    <w:rsid w:val="00E80C16"/>
    <w:rsid w:val="00E81CA6"/>
    <w:rsid w:val="00E8207A"/>
    <w:rsid w:val="00E823C3"/>
    <w:rsid w:val="00E827E2"/>
    <w:rsid w:val="00E82FE1"/>
    <w:rsid w:val="00E83089"/>
    <w:rsid w:val="00E8315C"/>
    <w:rsid w:val="00E837BC"/>
    <w:rsid w:val="00E83930"/>
    <w:rsid w:val="00E8448B"/>
    <w:rsid w:val="00E8458E"/>
    <w:rsid w:val="00E84B73"/>
    <w:rsid w:val="00E85C3D"/>
    <w:rsid w:val="00E85CE2"/>
    <w:rsid w:val="00E8622E"/>
    <w:rsid w:val="00E86240"/>
    <w:rsid w:val="00E86251"/>
    <w:rsid w:val="00E86EBB"/>
    <w:rsid w:val="00E87138"/>
    <w:rsid w:val="00E9021D"/>
    <w:rsid w:val="00E90619"/>
    <w:rsid w:val="00E90D4E"/>
    <w:rsid w:val="00E90DDD"/>
    <w:rsid w:val="00E90F88"/>
    <w:rsid w:val="00E92188"/>
    <w:rsid w:val="00E9222F"/>
    <w:rsid w:val="00E9282F"/>
    <w:rsid w:val="00E92955"/>
    <w:rsid w:val="00E9302F"/>
    <w:rsid w:val="00E93082"/>
    <w:rsid w:val="00E930DC"/>
    <w:rsid w:val="00E93BE0"/>
    <w:rsid w:val="00E94029"/>
    <w:rsid w:val="00E943B3"/>
    <w:rsid w:val="00E95219"/>
    <w:rsid w:val="00E954C3"/>
    <w:rsid w:val="00E9564E"/>
    <w:rsid w:val="00E9575B"/>
    <w:rsid w:val="00E95AA4"/>
    <w:rsid w:val="00E96257"/>
    <w:rsid w:val="00E96D76"/>
    <w:rsid w:val="00E96D95"/>
    <w:rsid w:val="00E96E4A"/>
    <w:rsid w:val="00E97550"/>
    <w:rsid w:val="00E97D52"/>
    <w:rsid w:val="00EA0116"/>
    <w:rsid w:val="00EA0ADD"/>
    <w:rsid w:val="00EA1D9E"/>
    <w:rsid w:val="00EA226F"/>
    <w:rsid w:val="00EA3859"/>
    <w:rsid w:val="00EA453C"/>
    <w:rsid w:val="00EA4800"/>
    <w:rsid w:val="00EA4AF8"/>
    <w:rsid w:val="00EA4F73"/>
    <w:rsid w:val="00EA55EF"/>
    <w:rsid w:val="00EA5629"/>
    <w:rsid w:val="00EA5999"/>
    <w:rsid w:val="00EA660F"/>
    <w:rsid w:val="00EA68BD"/>
    <w:rsid w:val="00EA68E5"/>
    <w:rsid w:val="00EA73D2"/>
    <w:rsid w:val="00EB03CD"/>
    <w:rsid w:val="00EB1E48"/>
    <w:rsid w:val="00EB2120"/>
    <w:rsid w:val="00EB2649"/>
    <w:rsid w:val="00EB2CDA"/>
    <w:rsid w:val="00EB2DC9"/>
    <w:rsid w:val="00EB37C9"/>
    <w:rsid w:val="00EB5745"/>
    <w:rsid w:val="00EB5B62"/>
    <w:rsid w:val="00EB5E20"/>
    <w:rsid w:val="00EB61EA"/>
    <w:rsid w:val="00EB6E2B"/>
    <w:rsid w:val="00EB7264"/>
    <w:rsid w:val="00EB7749"/>
    <w:rsid w:val="00EC14AA"/>
    <w:rsid w:val="00EC161C"/>
    <w:rsid w:val="00EC1838"/>
    <w:rsid w:val="00EC1A11"/>
    <w:rsid w:val="00EC212E"/>
    <w:rsid w:val="00EC2A60"/>
    <w:rsid w:val="00EC336F"/>
    <w:rsid w:val="00EC3E44"/>
    <w:rsid w:val="00EC497A"/>
    <w:rsid w:val="00EC5619"/>
    <w:rsid w:val="00EC578D"/>
    <w:rsid w:val="00EC5E2B"/>
    <w:rsid w:val="00EC6DB5"/>
    <w:rsid w:val="00EC6E30"/>
    <w:rsid w:val="00EC7395"/>
    <w:rsid w:val="00EC7580"/>
    <w:rsid w:val="00EC7931"/>
    <w:rsid w:val="00EC7A5A"/>
    <w:rsid w:val="00EC7BF5"/>
    <w:rsid w:val="00ED075A"/>
    <w:rsid w:val="00ED0800"/>
    <w:rsid w:val="00ED0ABA"/>
    <w:rsid w:val="00ED0C1F"/>
    <w:rsid w:val="00ED10C4"/>
    <w:rsid w:val="00ED10ED"/>
    <w:rsid w:val="00ED137C"/>
    <w:rsid w:val="00ED4A90"/>
    <w:rsid w:val="00ED57C5"/>
    <w:rsid w:val="00ED5BB2"/>
    <w:rsid w:val="00ED6150"/>
    <w:rsid w:val="00ED63BF"/>
    <w:rsid w:val="00ED696A"/>
    <w:rsid w:val="00ED6B59"/>
    <w:rsid w:val="00ED7A3C"/>
    <w:rsid w:val="00ED7A72"/>
    <w:rsid w:val="00EE0E08"/>
    <w:rsid w:val="00EE0FCC"/>
    <w:rsid w:val="00EE168E"/>
    <w:rsid w:val="00EE16DA"/>
    <w:rsid w:val="00EE2072"/>
    <w:rsid w:val="00EE20EA"/>
    <w:rsid w:val="00EE2BC4"/>
    <w:rsid w:val="00EE4E43"/>
    <w:rsid w:val="00EE54AD"/>
    <w:rsid w:val="00EE6318"/>
    <w:rsid w:val="00EE66B3"/>
    <w:rsid w:val="00EE6A72"/>
    <w:rsid w:val="00EE78A4"/>
    <w:rsid w:val="00EF02B6"/>
    <w:rsid w:val="00EF03FA"/>
    <w:rsid w:val="00EF106A"/>
    <w:rsid w:val="00EF2541"/>
    <w:rsid w:val="00EF2DBE"/>
    <w:rsid w:val="00EF2DC7"/>
    <w:rsid w:val="00EF4055"/>
    <w:rsid w:val="00EF4217"/>
    <w:rsid w:val="00EF421C"/>
    <w:rsid w:val="00EF4A3C"/>
    <w:rsid w:val="00EF5157"/>
    <w:rsid w:val="00EF6882"/>
    <w:rsid w:val="00EF7D1E"/>
    <w:rsid w:val="00F00706"/>
    <w:rsid w:val="00F00C82"/>
    <w:rsid w:val="00F01109"/>
    <w:rsid w:val="00F01159"/>
    <w:rsid w:val="00F018F3"/>
    <w:rsid w:val="00F02E3B"/>
    <w:rsid w:val="00F035A0"/>
    <w:rsid w:val="00F036A6"/>
    <w:rsid w:val="00F03C20"/>
    <w:rsid w:val="00F03C98"/>
    <w:rsid w:val="00F03CB6"/>
    <w:rsid w:val="00F044B5"/>
    <w:rsid w:val="00F047A6"/>
    <w:rsid w:val="00F053FF"/>
    <w:rsid w:val="00F06538"/>
    <w:rsid w:val="00F06912"/>
    <w:rsid w:val="00F06C1E"/>
    <w:rsid w:val="00F10305"/>
    <w:rsid w:val="00F10A8F"/>
    <w:rsid w:val="00F115D8"/>
    <w:rsid w:val="00F11A35"/>
    <w:rsid w:val="00F124B1"/>
    <w:rsid w:val="00F127C9"/>
    <w:rsid w:val="00F12FA8"/>
    <w:rsid w:val="00F1371E"/>
    <w:rsid w:val="00F1416C"/>
    <w:rsid w:val="00F144C9"/>
    <w:rsid w:val="00F147B1"/>
    <w:rsid w:val="00F1535B"/>
    <w:rsid w:val="00F15CD8"/>
    <w:rsid w:val="00F161EA"/>
    <w:rsid w:val="00F163CC"/>
    <w:rsid w:val="00F17A4E"/>
    <w:rsid w:val="00F203F1"/>
    <w:rsid w:val="00F20939"/>
    <w:rsid w:val="00F209D0"/>
    <w:rsid w:val="00F223E6"/>
    <w:rsid w:val="00F2294C"/>
    <w:rsid w:val="00F22F36"/>
    <w:rsid w:val="00F24D26"/>
    <w:rsid w:val="00F24F17"/>
    <w:rsid w:val="00F26C0B"/>
    <w:rsid w:val="00F2784F"/>
    <w:rsid w:val="00F27854"/>
    <w:rsid w:val="00F30A67"/>
    <w:rsid w:val="00F31A38"/>
    <w:rsid w:val="00F31DD5"/>
    <w:rsid w:val="00F3222F"/>
    <w:rsid w:val="00F32434"/>
    <w:rsid w:val="00F33B26"/>
    <w:rsid w:val="00F33EAD"/>
    <w:rsid w:val="00F34392"/>
    <w:rsid w:val="00F348A1"/>
    <w:rsid w:val="00F352DA"/>
    <w:rsid w:val="00F35CAA"/>
    <w:rsid w:val="00F36EF9"/>
    <w:rsid w:val="00F40F39"/>
    <w:rsid w:val="00F40FB5"/>
    <w:rsid w:val="00F40FFB"/>
    <w:rsid w:val="00F419AE"/>
    <w:rsid w:val="00F4305D"/>
    <w:rsid w:val="00F43DAA"/>
    <w:rsid w:val="00F442FD"/>
    <w:rsid w:val="00F44EA8"/>
    <w:rsid w:val="00F4532E"/>
    <w:rsid w:val="00F45567"/>
    <w:rsid w:val="00F456C9"/>
    <w:rsid w:val="00F458B1"/>
    <w:rsid w:val="00F45B40"/>
    <w:rsid w:val="00F45FB7"/>
    <w:rsid w:val="00F46300"/>
    <w:rsid w:val="00F46342"/>
    <w:rsid w:val="00F465D4"/>
    <w:rsid w:val="00F46FCE"/>
    <w:rsid w:val="00F5202D"/>
    <w:rsid w:val="00F52437"/>
    <w:rsid w:val="00F52A91"/>
    <w:rsid w:val="00F531DE"/>
    <w:rsid w:val="00F53395"/>
    <w:rsid w:val="00F540D0"/>
    <w:rsid w:val="00F54326"/>
    <w:rsid w:val="00F55419"/>
    <w:rsid w:val="00F55EE6"/>
    <w:rsid w:val="00F5673A"/>
    <w:rsid w:val="00F57B8A"/>
    <w:rsid w:val="00F60CEA"/>
    <w:rsid w:val="00F6110B"/>
    <w:rsid w:val="00F6197A"/>
    <w:rsid w:val="00F633DD"/>
    <w:rsid w:val="00F65390"/>
    <w:rsid w:val="00F6540E"/>
    <w:rsid w:val="00F65682"/>
    <w:rsid w:val="00F66E56"/>
    <w:rsid w:val="00F67172"/>
    <w:rsid w:val="00F67262"/>
    <w:rsid w:val="00F672C5"/>
    <w:rsid w:val="00F6798B"/>
    <w:rsid w:val="00F67AA9"/>
    <w:rsid w:val="00F67D5C"/>
    <w:rsid w:val="00F70A09"/>
    <w:rsid w:val="00F710A7"/>
    <w:rsid w:val="00F713A6"/>
    <w:rsid w:val="00F723C9"/>
    <w:rsid w:val="00F72EB2"/>
    <w:rsid w:val="00F72F9B"/>
    <w:rsid w:val="00F730B1"/>
    <w:rsid w:val="00F73125"/>
    <w:rsid w:val="00F733DF"/>
    <w:rsid w:val="00F739AD"/>
    <w:rsid w:val="00F754B0"/>
    <w:rsid w:val="00F75855"/>
    <w:rsid w:val="00F75E29"/>
    <w:rsid w:val="00F768D7"/>
    <w:rsid w:val="00F76DE0"/>
    <w:rsid w:val="00F777AA"/>
    <w:rsid w:val="00F77B4D"/>
    <w:rsid w:val="00F77C06"/>
    <w:rsid w:val="00F81382"/>
    <w:rsid w:val="00F8167C"/>
    <w:rsid w:val="00F81CE7"/>
    <w:rsid w:val="00F820DB"/>
    <w:rsid w:val="00F82149"/>
    <w:rsid w:val="00F821C0"/>
    <w:rsid w:val="00F82345"/>
    <w:rsid w:val="00F8311C"/>
    <w:rsid w:val="00F840DE"/>
    <w:rsid w:val="00F84126"/>
    <w:rsid w:val="00F84995"/>
    <w:rsid w:val="00F8574E"/>
    <w:rsid w:val="00F85E14"/>
    <w:rsid w:val="00F867EC"/>
    <w:rsid w:val="00F87729"/>
    <w:rsid w:val="00F878DE"/>
    <w:rsid w:val="00F87A7A"/>
    <w:rsid w:val="00F87EB0"/>
    <w:rsid w:val="00F87F12"/>
    <w:rsid w:val="00F87F8C"/>
    <w:rsid w:val="00F9047C"/>
    <w:rsid w:val="00F91FFE"/>
    <w:rsid w:val="00F92352"/>
    <w:rsid w:val="00F92D8D"/>
    <w:rsid w:val="00F9302D"/>
    <w:rsid w:val="00F9360A"/>
    <w:rsid w:val="00F93911"/>
    <w:rsid w:val="00F9456F"/>
    <w:rsid w:val="00F9585D"/>
    <w:rsid w:val="00F95F5A"/>
    <w:rsid w:val="00F96507"/>
    <w:rsid w:val="00F9739F"/>
    <w:rsid w:val="00F9767D"/>
    <w:rsid w:val="00F97B10"/>
    <w:rsid w:val="00FA06B5"/>
    <w:rsid w:val="00FA09BE"/>
    <w:rsid w:val="00FA1C3B"/>
    <w:rsid w:val="00FA26DC"/>
    <w:rsid w:val="00FA2CFB"/>
    <w:rsid w:val="00FA3011"/>
    <w:rsid w:val="00FA3253"/>
    <w:rsid w:val="00FA4CF5"/>
    <w:rsid w:val="00FA5F8E"/>
    <w:rsid w:val="00FA70DD"/>
    <w:rsid w:val="00FA7ECD"/>
    <w:rsid w:val="00FA7F03"/>
    <w:rsid w:val="00FA7F7A"/>
    <w:rsid w:val="00FB00AA"/>
    <w:rsid w:val="00FB0443"/>
    <w:rsid w:val="00FB075E"/>
    <w:rsid w:val="00FB15A3"/>
    <w:rsid w:val="00FB206E"/>
    <w:rsid w:val="00FB337C"/>
    <w:rsid w:val="00FB4062"/>
    <w:rsid w:val="00FB4C30"/>
    <w:rsid w:val="00FB6358"/>
    <w:rsid w:val="00FB7623"/>
    <w:rsid w:val="00FB7FB8"/>
    <w:rsid w:val="00FC0DD3"/>
    <w:rsid w:val="00FC132A"/>
    <w:rsid w:val="00FC16DB"/>
    <w:rsid w:val="00FC1AEF"/>
    <w:rsid w:val="00FC1F26"/>
    <w:rsid w:val="00FC2784"/>
    <w:rsid w:val="00FC29C6"/>
    <w:rsid w:val="00FC2D97"/>
    <w:rsid w:val="00FC3B83"/>
    <w:rsid w:val="00FC5042"/>
    <w:rsid w:val="00FC5094"/>
    <w:rsid w:val="00FC5A0E"/>
    <w:rsid w:val="00FC6FDC"/>
    <w:rsid w:val="00FC74DD"/>
    <w:rsid w:val="00FC7670"/>
    <w:rsid w:val="00FC7CA4"/>
    <w:rsid w:val="00FD0435"/>
    <w:rsid w:val="00FD060F"/>
    <w:rsid w:val="00FD1075"/>
    <w:rsid w:val="00FD1395"/>
    <w:rsid w:val="00FD14E9"/>
    <w:rsid w:val="00FD2170"/>
    <w:rsid w:val="00FD2F08"/>
    <w:rsid w:val="00FD2F37"/>
    <w:rsid w:val="00FD32B0"/>
    <w:rsid w:val="00FD330E"/>
    <w:rsid w:val="00FD4882"/>
    <w:rsid w:val="00FD4B9F"/>
    <w:rsid w:val="00FD4EE9"/>
    <w:rsid w:val="00FD4FC0"/>
    <w:rsid w:val="00FD5E31"/>
    <w:rsid w:val="00FD680F"/>
    <w:rsid w:val="00FD6CD7"/>
    <w:rsid w:val="00FD7107"/>
    <w:rsid w:val="00FD7109"/>
    <w:rsid w:val="00FD7479"/>
    <w:rsid w:val="00FD7C4B"/>
    <w:rsid w:val="00FE0BD6"/>
    <w:rsid w:val="00FE21AA"/>
    <w:rsid w:val="00FE2910"/>
    <w:rsid w:val="00FE32DE"/>
    <w:rsid w:val="00FE34AA"/>
    <w:rsid w:val="00FE3FEC"/>
    <w:rsid w:val="00FE5652"/>
    <w:rsid w:val="00FE5CEE"/>
    <w:rsid w:val="00FE63C4"/>
    <w:rsid w:val="00FE67A3"/>
    <w:rsid w:val="00FE6E72"/>
    <w:rsid w:val="00FE753A"/>
    <w:rsid w:val="00FE797F"/>
    <w:rsid w:val="00FE7F20"/>
    <w:rsid w:val="00FF074B"/>
    <w:rsid w:val="00FF0EB0"/>
    <w:rsid w:val="00FF116D"/>
    <w:rsid w:val="00FF1999"/>
    <w:rsid w:val="00FF1ABF"/>
    <w:rsid w:val="00FF1EAD"/>
    <w:rsid w:val="00FF3071"/>
    <w:rsid w:val="00FF332E"/>
    <w:rsid w:val="00FF3516"/>
    <w:rsid w:val="00FF3C5B"/>
    <w:rsid w:val="00FF3CEA"/>
    <w:rsid w:val="00FF40F1"/>
    <w:rsid w:val="00FF4CA9"/>
    <w:rsid w:val="00FF5BAD"/>
    <w:rsid w:val="00FF6415"/>
    <w:rsid w:val="00FF6AB7"/>
    <w:rsid w:val="00FF6E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0D00E8"/>
  <w15:chartTrackingRefBased/>
  <w15:docId w15:val="{F152778B-36C0-4114-BFA5-2A757DDF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154B"/>
    <w:pPr>
      <w:spacing w:before="40"/>
    </w:pPr>
    <w:rPr>
      <w:rFonts w:ascii="Arial" w:hAnsi="Arial"/>
      <w:lang w:val="es-ES_tradnl" w:eastAsia="es-ES"/>
    </w:rPr>
  </w:style>
  <w:style w:type="paragraph" w:styleId="Ttulo1">
    <w:name w:val="heading 1"/>
    <w:basedOn w:val="Normal"/>
    <w:next w:val="Normal"/>
    <w:link w:val="Ttulo1Car"/>
    <w:qFormat/>
    <w:pPr>
      <w:keepNext/>
      <w:numPr>
        <w:numId w:val="5"/>
      </w:numPr>
      <w:pBdr>
        <w:top w:val="single" w:sz="4" w:space="1" w:color="auto"/>
        <w:left w:val="single" w:sz="4" w:space="4" w:color="auto"/>
        <w:bottom w:val="single" w:sz="4" w:space="1" w:color="auto"/>
        <w:right w:val="single" w:sz="4" w:space="4" w:color="auto"/>
      </w:pBdr>
      <w:shd w:val="pct5" w:color="auto" w:fill="FFFFFF"/>
      <w:tabs>
        <w:tab w:val="left" w:pos="142"/>
        <w:tab w:val="left" w:pos="2237"/>
      </w:tabs>
      <w:spacing w:before="240" w:after="120"/>
      <w:outlineLvl w:val="0"/>
    </w:pPr>
    <w:rPr>
      <w:b/>
      <w:caps/>
      <w:sz w:val="22"/>
    </w:rPr>
  </w:style>
  <w:style w:type="paragraph" w:styleId="Ttulo2">
    <w:name w:val="heading 2"/>
    <w:basedOn w:val="Normal"/>
    <w:next w:val="Normal"/>
    <w:link w:val="Ttulo2Car"/>
    <w:autoRedefine/>
    <w:qFormat/>
    <w:rsid w:val="00E9564E"/>
    <w:pPr>
      <w:keepNext/>
      <w:spacing w:before="0" w:after="60"/>
      <w:ind w:left="284"/>
      <w:outlineLvl w:val="1"/>
    </w:pPr>
    <w:rPr>
      <w:lang w:val="es-ES"/>
    </w:rPr>
  </w:style>
  <w:style w:type="paragraph" w:styleId="Ttulo3">
    <w:name w:val="heading 3"/>
    <w:basedOn w:val="Normal"/>
    <w:next w:val="Normal"/>
    <w:link w:val="Ttulo3Car"/>
    <w:autoRedefine/>
    <w:qFormat/>
    <w:rsid w:val="00395C27"/>
    <w:pPr>
      <w:numPr>
        <w:numId w:val="7"/>
      </w:numPr>
      <w:spacing w:before="200"/>
      <w:ind w:left="720" w:right="820"/>
      <w:jc w:val="both"/>
      <w:textAlignment w:val="baseline"/>
      <w:outlineLvl w:val="2"/>
    </w:pPr>
    <w:rPr>
      <w:b/>
      <w:noProof/>
      <w:lang w:val="es-ES"/>
    </w:rPr>
  </w:style>
  <w:style w:type="paragraph" w:styleId="Ttulo4">
    <w:name w:val="heading 4"/>
    <w:aliases w:val="MOVE-it 4,Sub-sub-paragraph"/>
    <w:basedOn w:val="Normal"/>
    <w:next w:val="Normal"/>
    <w:link w:val="Ttulo4Car"/>
    <w:qFormat/>
    <w:pPr>
      <w:keepNext/>
      <w:numPr>
        <w:ilvl w:val="3"/>
        <w:numId w:val="5"/>
      </w:numPr>
      <w:tabs>
        <w:tab w:val="left" w:pos="1162"/>
      </w:tabs>
      <w:spacing w:before="240" w:after="60"/>
      <w:outlineLvl w:val="3"/>
    </w:pPr>
    <w:rPr>
      <w:b/>
    </w:rPr>
  </w:style>
  <w:style w:type="paragraph" w:styleId="Ttulo5">
    <w:name w:val="heading 5"/>
    <w:basedOn w:val="Normal"/>
    <w:next w:val="Normal"/>
    <w:link w:val="Ttulo5Car"/>
    <w:qFormat/>
    <w:pPr>
      <w:numPr>
        <w:ilvl w:val="4"/>
        <w:numId w:val="2"/>
      </w:numPr>
      <w:spacing w:before="240" w:after="60"/>
      <w:outlineLvl w:val="4"/>
    </w:pPr>
    <w:rPr>
      <w:sz w:val="22"/>
    </w:rPr>
  </w:style>
  <w:style w:type="paragraph" w:styleId="Ttulo6">
    <w:name w:val="heading 6"/>
    <w:basedOn w:val="Normal"/>
    <w:next w:val="Normal"/>
    <w:link w:val="Ttulo6Car"/>
    <w:qFormat/>
    <w:pPr>
      <w:numPr>
        <w:ilvl w:val="5"/>
        <w:numId w:val="2"/>
      </w:numPr>
      <w:spacing w:before="240" w:after="60"/>
      <w:outlineLvl w:val="5"/>
    </w:pPr>
    <w:rPr>
      <w:i/>
      <w:sz w:val="22"/>
    </w:rPr>
  </w:style>
  <w:style w:type="paragraph" w:styleId="Ttulo7">
    <w:name w:val="heading 7"/>
    <w:basedOn w:val="Normal"/>
    <w:next w:val="Normal"/>
    <w:link w:val="Ttulo7Car"/>
    <w:qFormat/>
    <w:pPr>
      <w:numPr>
        <w:ilvl w:val="6"/>
        <w:numId w:val="2"/>
      </w:numPr>
      <w:spacing w:before="240" w:after="60"/>
      <w:outlineLvl w:val="6"/>
    </w:pPr>
  </w:style>
  <w:style w:type="paragraph" w:styleId="Ttulo8">
    <w:name w:val="heading 8"/>
    <w:basedOn w:val="Normal"/>
    <w:next w:val="Normal"/>
    <w:link w:val="Ttulo8Car"/>
    <w:qFormat/>
    <w:pPr>
      <w:numPr>
        <w:ilvl w:val="7"/>
        <w:numId w:val="2"/>
      </w:numPr>
      <w:spacing w:before="240" w:after="60"/>
      <w:outlineLvl w:val="7"/>
    </w:pPr>
    <w:rPr>
      <w:i/>
    </w:rPr>
  </w:style>
  <w:style w:type="paragraph" w:styleId="Ttulo9">
    <w:name w:val="heading 9"/>
    <w:basedOn w:val="Normal"/>
    <w:next w:val="Normal"/>
    <w:link w:val="Ttulo9Car"/>
    <w:qFormat/>
    <w:pPr>
      <w:numPr>
        <w:ilvl w:val="8"/>
        <w:numId w:val="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153"/>
        <w:tab w:val="right" w:pos="8306"/>
      </w:tabs>
    </w:pPr>
  </w:style>
  <w:style w:type="paragraph" w:styleId="Piedepgina">
    <w:name w:val="footer"/>
    <w:basedOn w:val="Normal"/>
    <w:link w:val="PiedepginaCar"/>
    <w:uiPriority w:val="99"/>
    <w:pPr>
      <w:tabs>
        <w:tab w:val="center" w:pos="4153"/>
        <w:tab w:val="right" w:pos="8306"/>
      </w:tabs>
    </w:pPr>
  </w:style>
  <w:style w:type="character" w:styleId="Nmerodepgina">
    <w:name w:val="page number"/>
    <w:basedOn w:val="Fuentedeprrafopredeter"/>
  </w:style>
  <w:style w:type="paragraph" w:styleId="Ttulo">
    <w:name w:val="Title"/>
    <w:basedOn w:val="Normal"/>
    <w:link w:val="TtuloCar"/>
    <w:qFormat/>
    <w:pPr>
      <w:jc w:val="center"/>
    </w:pPr>
    <w:rPr>
      <w:b/>
      <w:sz w:val="28"/>
    </w:rPr>
  </w:style>
  <w:style w:type="paragraph" w:styleId="Subttulo">
    <w:name w:val="Subtitle"/>
    <w:basedOn w:val="Normal"/>
    <w:link w:val="SubttuloCar"/>
    <w:qFormat/>
    <w:pPr>
      <w:pBdr>
        <w:top w:val="single" w:sz="4" w:space="1" w:color="auto" w:shadow="1"/>
        <w:left w:val="single" w:sz="4" w:space="0" w:color="auto" w:shadow="1"/>
        <w:bottom w:val="single" w:sz="4" w:space="1" w:color="auto" w:shadow="1"/>
        <w:right w:val="single" w:sz="4" w:space="31" w:color="auto" w:shadow="1"/>
      </w:pBdr>
      <w:shd w:val="pct15" w:color="auto" w:fill="FFFFFF"/>
      <w:ind w:left="180"/>
      <w:jc w:val="center"/>
    </w:pPr>
    <w:rPr>
      <w:b/>
      <w:color w:val="0000FF"/>
    </w:r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Mapadeldocumento">
    <w:name w:val="Document Map"/>
    <w:basedOn w:val="Normal"/>
    <w:link w:val="MapadeldocumentoCar"/>
    <w:semiHidden/>
    <w:pPr>
      <w:shd w:val="clear" w:color="auto" w:fill="000080"/>
    </w:pPr>
    <w:rPr>
      <w:rFonts w:ascii="Tahoma" w:hAnsi="Tahoma"/>
    </w:rPr>
  </w:style>
  <w:style w:type="paragraph" w:customStyle="1" w:styleId="HeadingLevel3">
    <w:name w:val="Heading Level 3"/>
    <w:basedOn w:val="Normal"/>
  </w:style>
  <w:style w:type="paragraph" w:styleId="Textoindependiente">
    <w:name w:val="Body Text"/>
    <w:basedOn w:val="Normal"/>
    <w:link w:val="TextoindependienteCar"/>
    <w:pPr>
      <w:pBdr>
        <w:top w:val="single" w:sz="6" w:space="1" w:color="auto"/>
        <w:left w:val="single" w:sz="6" w:space="9" w:color="auto"/>
        <w:bottom w:val="single" w:sz="6" w:space="1" w:color="auto"/>
        <w:right w:val="single" w:sz="6" w:space="10" w:color="auto"/>
      </w:pBdr>
      <w:jc w:val="both"/>
    </w:pPr>
  </w:style>
  <w:style w:type="paragraph" w:styleId="Textoindependiente2">
    <w:name w:val="Body Text 2"/>
    <w:basedOn w:val="Normal"/>
    <w:link w:val="Textoindependiente2Car"/>
    <w:pPr>
      <w:pBdr>
        <w:top w:val="single" w:sz="6" w:space="1" w:color="auto"/>
        <w:left w:val="single" w:sz="6" w:space="7" w:color="auto"/>
        <w:bottom w:val="single" w:sz="6" w:space="1" w:color="auto"/>
        <w:right w:val="single" w:sz="6" w:space="4" w:color="auto"/>
      </w:pBdr>
      <w:jc w:val="both"/>
    </w:pPr>
  </w:style>
  <w:style w:type="paragraph" w:styleId="Textoindependiente3">
    <w:name w:val="Body Text 3"/>
    <w:basedOn w:val="Normal"/>
    <w:link w:val="Textoindependiente3Car"/>
    <w:pPr>
      <w:pBdr>
        <w:top w:val="single" w:sz="6" w:space="1" w:color="auto"/>
        <w:left w:val="single" w:sz="6" w:space="10" w:color="auto"/>
        <w:bottom w:val="single" w:sz="6" w:space="1" w:color="auto"/>
        <w:right w:val="single" w:sz="6" w:space="4" w:color="auto"/>
      </w:pBdr>
      <w:jc w:val="both"/>
    </w:pPr>
  </w:style>
  <w:style w:type="paragraph" w:styleId="TDC1">
    <w:name w:val="toc 1"/>
    <w:basedOn w:val="Normal"/>
    <w:next w:val="Normal"/>
    <w:autoRedefine/>
    <w:uiPriority w:val="39"/>
  </w:style>
  <w:style w:type="paragraph" w:styleId="TDC2">
    <w:name w:val="toc 2"/>
    <w:basedOn w:val="Normal"/>
    <w:next w:val="Normal"/>
    <w:autoRedefine/>
    <w:uiPriority w:val="39"/>
    <w:pPr>
      <w:ind w:left="200"/>
    </w:pPr>
  </w:style>
  <w:style w:type="paragraph" w:styleId="TDC3">
    <w:name w:val="toc 3"/>
    <w:basedOn w:val="Normal"/>
    <w:next w:val="Normal"/>
    <w:autoRedefine/>
    <w:semiHidden/>
    <w:pPr>
      <w:ind w:left="40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deglobo">
    <w:name w:val="Balloon Text"/>
    <w:basedOn w:val="Normal"/>
    <w:link w:val="TextodegloboCar"/>
    <w:uiPriority w:val="99"/>
    <w:rsid w:val="00A0327C"/>
    <w:pPr>
      <w:spacing w:before="0"/>
    </w:pPr>
    <w:rPr>
      <w:rFonts w:ascii="Tahoma" w:hAnsi="Tahoma" w:cs="Tahoma"/>
      <w:sz w:val="16"/>
      <w:szCs w:val="16"/>
    </w:rPr>
  </w:style>
  <w:style w:type="character" w:customStyle="1" w:styleId="TextodegloboCar">
    <w:name w:val="Texto de globo Car"/>
    <w:link w:val="Textodeglobo"/>
    <w:uiPriority w:val="99"/>
    <w:rsid w:val="00A0327C"/>
    <w:rPr>
      <w:rFonts w:ascii="Tahoma" w:hAnsi="Tahoma" w:cs="Tahoma"/>
      <w:sz w:val="16"/>
      <w:szCs w:val="16"/>
      <w:lang w:val="es-ES_tradnl"/>
    </w:rPr>
  </w:style>
  <w:style w:type="character" w:customStyle="1" w:styleId="apple-converted-space">
    <w:name w:val="apple-converted-space"/>
    <w:basedOn w:val="Fuentedeprrafopredeter"/>
    <w:rsid w:val="00A43186"/>
  </w:style>
  <w:style w:type="character" w:customStyle="1" w:styleId="il">
    <w:name w:val="il"/>
    <w:basedOn w:val="Fuentedeprrafopredeter"/>
    <w:rsid w:val="00A43186"/>
  </w:style>
  <w:style w:type="paragraph" w:customStyle="1" w:styleId="Prrafodelista1">
    <w:name w:val="Párrafo de lista1"/>
    <w:basedOn w:val="Normal"/>
    <w:rsid w:val="006D3037"/>
    <w:pPr>
      <w:spacing w:before="0"/>
      <w:ind w:left="720"/>
      <w:contextualSpacing/>
    </w:pPr>
    <w:rPr>
      <w:rFonts w:ascii="Stag Sans Light" w:eastAsia="Batang" w:hAnsi="Stag Sans Light" w:cs="Times"/>
      <w:color w:val="474B50"/>
      <w:szCs w:val="24"/>
      <w:lang w:val="en-GB" w:eastAsia="ko-KR"/>
    </w:rPr>
  </w:style>
  <w:style w:type="paragraph" w:styleId="NormalWeb">
    <w:name w:val="Normal (Web)"/>
    <w:basedOn w:val="Normal"/>
    <w:uiPriority w:val="99"/>
    <w:rsid w:val="00B852F8"/>
    <w:pPr>
      <w:spacing w:before="100" w:beforeAutospacing="1" w:after="100" w:afterAutospacing="1"/>
    </w:pPr>
    <w:rPr>
      <w:rFonts w:ascii="Times New Roman" w:hAnsi="Times New Roman"/>
      <w:sz w:val="24"/>
      <w:szCs w:val="24"/>
      <w:lang w:val="es-ES"/>
    </w:rPr>
  </w:style>
  <w:style w:type="paragraph" w:customStyle="1" w:styleId="n">
    <w:name w:val="n"/>
    <w:basedOn w:val="Textoindependiente"/>
    <w:rsid w:val="00A56249"/>
    <w:pPr>
      <w:numPr>
        <w:numId w:val="4"/>
      </w:numPr>
      <w:pBdr>
        <w:top w:val="none" w:sz="0" w:space="0" w:color="auto"/>
        <w:left w:val="none" w:sz="0" w:space="0" w:color="auto"/>
        <w:bottom w:val="none" w:sz="0" w:space="0" w:color="auto"/>
        <w:right w:val="none" w:sz="0" w:space="0" w:color="auto"/>
      </w:pBdr>
      <w:spacing w:before="0"/>
    </w:pPr>
    <w:rPr>
      <w:sz w:val="22"/>
      <w:lang w:val="es-ES"/>
    </w:rPr>
  </w:style>
  <w:style w:type="paragraph" w:styleId="Prrafodelista">
    <w:name w:val="List Paragraph"/>
    <w:basedOn w:val="Normal"/>
    <w:uiPriority w:val="34"/>
    <w:qFormat/>
    <w:rsid w:val="006E6F20"/>
    <w:pPr>
      <w:ind w:left="708"/>
    </w:pPr>
  </w:style>
  <w:style w:type="character" w:customStyle="1" w:styleId="Ttulo5Car">
    <w:name w:val="Título 5 Car"/>
    <w:link w:val="Ttulo5"/>
    <w:rsid w:val="00B274D4"/>
    <w:rPr>
      <w:rFonts w:ascii="Arial" w:hAnsi="Arial"/>
      <w:sz w:val="22"/>
      <w:lang w:val="es-ES_tradnl"/>
    </w:rPr>
  </w:style>
  <w:style w:type="character" w:customStyle="1" w:styleId="apple-tab-span">
    <w:name w:val="apple-tab-span"/>
    <w:rsid w:val="00870663"/>
  </w:style>
  <w:style w:type="paragraph" w:styleId="Textonotapie">
    <w:name w:val="footnote text"/>
    <w:basedOn w:val="Normal"/>
    <w:link w:val="TextonotapieCar"/>
    <w:rsid w:val="00F03CB6"/>
  </w:style>
  <w:style w:type="character" w:customStyle="1" w:styleId="TextonotapieCar">
    <w:name w:val="Texto nota pie Car"/>
    <w:link w:val="Textonotapie"/>
    <w:rsid w:val="00F03CB6"/>
    <w:rPr>
      <w:rFonts w:ascii="Arial" w:hAnsi="Arial"/>
      <w:lang w:val="es-ES_tradnl"/>
    </w:rPr>
  </w:style>
  <w:style w:type="character" w:styleId="Refdenotaalpie">
    <w:name w:val="footnote reference"/>
    <w:rsid w:val="00F03CB6"/>
    <w:rPr>
      <w:vertAlign w:val="superscript"/>
    </w:rPr>
  </w:style>
  <w:style w:type="character" w:customStyle="1" w:styleId="Ttulo3Car">
    <w:name w:val="Título 3 Car"/>
    <w:link w:val="Ttulo3"/>
    <w:rsid w:val="00395C27"/>
    <w:rPr>
      <w:rFonts w:ascii="Arial" w:hAnsi="Arial"/>
      <w:b/>
      <w:noProof/>
    </w:rPr>
  </w:style>
  <w:style w:type="table" w:styleId="Tablaconcuadrcula">
    <w:name w:val="Table Grid"/>
    <w:basedOn w:val="Tablanormal"/>
    <w:uiPriority w:val="59"/>
    <w:rsid w:val="002775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olumnas2">
    <w:name w:val="Table Columns 2"/>
    <w:basedOn w:val="Tablanormal"/>
    <w:rsid w:val="002775E4"/>
    <w:pPr>
      <w:spacing w:before="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tulo1Car">
    <w:name w:val="Título 1 Car"/>
    <w:link w:val="Ttulo1"/>
    <w:rsid w:val="00703A9E"/>
    <w:rPr>
      <w:rFonts w:ascii="Arial" w:hAnsi="Arial"/>
      <w:b/>
      <w:caps/>
      <w:sz w:val="22"/>
      <w:shd w:val="pct5" w:color="auto" w:fill="FFFFFF"/>
      <w:lang w:val="es-ES_tradnl"/>
    </w:rPr>
  </w:style>
  <w:style w:type="character" w:customStyle="1" w:styleId="Ttulo2Car">
    <w:name w:val="Título 2 Car"/>
    <w:link w:val="Ttulo2"/>
    <w:rsid w:val="00703A9E"/>
    <w:rPr>
      <w:rFonts w:ascii="Arial" w:hAnsi="Arial"/>
    </w:rPr>
  </w:style>
  <w:style w:type="character" w:customStyle="1" w:styleId="Ttulo4Car">
    <w:name w:val="Título 4 Car"/>
    <w:aliases w:val="MOVE-it 4 Car,Sub-sub-paragraph Car"/>
    <w:link w:val="Ttulo4"/>
    <w:rsid w:val="00703A9E"/>
    <w:rPr>
      <w:rFonts w:ascii="Arial" w:hAnsi="Arial"/>
      <w:b/>
      <w:lang w:val="es-ES_tradnl"/>
    </w:rPr>
  </w:style>
  <w:style w:type="character" w:customStyle="1" w:styleId="Ttulo6Car">
    <w:name w:val="Título 6 Car"/>
    <w:link w:val="Ttulo6"/>
    <w:rsid w:val="00703A9E"/>
    <w:rPr>
      <w:rFonts w:ascii="Arial" w:hAnsi="Arial"/>
      <w:i/>
      <w:sz w:val="22"/>
      <w:lang w:val="es-ES_tradnl"/>
    </w:rPr>
  </w:style>
  <w:style w:type="character" w:customStyle="1" w:styleId="Ttulo7Car">
    <w:name w:val="Título 7 Car"/>
    <w:link w:val="Ttulo7"/>
    <w:rsid w:val="00703A9E"/>
    <w:rPr>
      <w:rFonts w:ascii="Arial" w:hAnsi="Arial"/>
      <w:lang w:val="es-ES_tradnl"/>
    </w:rPr>
  </w:style>
  <w:style w:type="character" w:customStyle="1" w:styleId="Ttulo8Car">
    <w:name w:val="Título 8 Car"/>
    <w:link w:val="Ttulo8"/>
    <w:rsid w:val="00703A9E"/>
    <w:rPr>
      <w:rFonts w:ascii="Arial" w:hAnsi="Arial"/>
      <w:i/>
      <w:lang w:val="es-ES_tradnl"/>
    </w:rPr>
  </w:style>
  <w:style w:type="character" w:customStyle="1" w:styleId="Ttulo9Car">
    <w:name w:val="Título 9 Car"/>
    <w:link w:val="Ttulo9"/>
    <w:rsid w:val="00703A9E"/>
    <w:rPr>
      <w:rFonts w:ascii="Arial" w:hAnsi="Arial"/>
      <w:b/>
      <w:i/>
      <w:sz w:val="18"/>
      <w:lang w:val="es-ES_tradnl"/>
    </w:rPr>
  </w:style>
  <w:style w:type="character" w:customStyle="1" w:styleId="EncabezadoCar">
    <w:name w:val="Encabezado Car"/>
    <w:link w:val="Encabezado"/>
    <w:rsid w:val="00703A9E"/>
    <w:rPr>
      <w:rFonts w:ascii="Arial" w:hAnsi="Arial"/>
      <w:lang w:val="es-ES_tradnl"/>
    </w:rPr>
  </w:style>
  <w:style w:type="character" w:customStyle="1" w:styleId="PiedepginaCar">
    <w:name w:val="Pie de página Car"/>
    <w:link w:val="Piedepgina"/>
    <w:uiPriority w:val="99"/>
    <w:rsid w:val="00703A9E"/>
    <w:rPr>
      <w:rFonts w:ascii="Arial" w:hAnsi="Arial"/>
      <w:lang w:val="es-ES_tradnl"/>
    </w:rPr>
  </w:style>
  <w:style w:type="character" w:customStyle="1" w:styleId="TtuloCar">
    <w:name w:val="Título Car"/>
    <w:link w:val="Ttulo"/>
    <w:rsid w:val="00703A9E"/>
    <w:rPr>
      <w:rFonts w:ascii="Arial" w:hAnsi="Arial"/>
      <w:b/>
      <w:sz w:val="28"/>
      <w:lang w:val="es-ES_tradnl"/>
    </w:rPr>
  </w:style>
  <w:style w:type="character" w:customStyle="1" w:styleId="SubttuloCar">
    <w:name w:val="Subtítulo Car"/>
    <w:link w:val="Subttulo"/>
    <w:rsid w:val="00703A9E"/>
    <w:rPr>
      <w:rFonts w:ascii="Arial" w:hAnsi="Arial"/>
      <w:b/>
      <w:color w:val="0000FF"/>
      <w:shd w:val="pct15" w:color="auto" w:fill="FFFFFF"/>
      <w:lang w:val="es-ES_tradnl"/>
    </w:rPr>
  </w:style>
  <w:style w:type="character" w:customStyle="1" w:styleId="MapadeldocumentoCar">
    <w:name w:val="Mapa del documento Car"/>
    <w:link w:val="Mapadeldocumento"/>
    <w:semiHidden/>
    <w:rsid w:val="00703A9E"/>
    <w:rPr>
      <w:rFonts w:ascii="Tahoma" w:hAnsi="Tahoma"/>
      <w:shd w:val="clear" w:color="auto" w:fill="000080"/>
      <w:lang w:val="es-ES_tradnl"/>
    </w:rPr>
  </w:style>
  <w:style w:type="character" w:customStyle="1" w:styleId="TextoindependienteCar">
    <w:name w:val="Texto independiente Car"/>
    <w:link w:val="Textoindependiente"/>
    <w:rsid w:val="00703A9E"/>
    <w:rPr>
      <w:rFonts w:ascii="Arial" w:hAnsi="Arial"/>
      <w:lang w:val="es-ES_tradnl"/>
    </w:rPr>
  </w:style>
  <w:style w:type="character" w:customStyle="1" w:styleId="Textoindependiente2Car">
    <w:name w:val="Texto independiente 2 Car"/>
    <w:link w:val="Textoindependiente2"/>
    <w:rsid w:val="00703A9E"/>
    <w:rPr>
      <w:rFonts w:ascii="Arial" w:hAnsi="Arial"/>
      <w:lang w:val="es-ES_tradnl"/>
    </w:rPr>
  </w:style>
  <w:style w:type="character" w:customStyle="1" w:styleId="Textoindependiente3Car">
    <w:name w:val="Texto independiente 3 Car"/>
    <w:link w:val="Textoindependiente3"/>
    <w:rsid w:val="00703A9E"/>
    <w:rPr>
      <w:rFonts w:ascii="Arial" w:hAnsi="Arial"/>
      <w:lang w:val="es-ES_tradnl"/>
    </w:rPr>
  </w:style>
  <w:style w:type="character" w:styleId="nfasisintenso">
    <w:name w:val="Intense Emphasis"/>
    <w:uiPriority w:val="21"/>
    <w:qFormat/>
    <w:rsid w:val="00703A9E"/>
    <w:rPr>
      <w:b/>
      <w:bCs/>
      <w:i/>
      <w:iCs/>
      <w:color w:val="4F81BD"/>
    </w:rPr>
  </w:style>
  <w:style w:type="numbering" w:customStyle="1" w:styleId="Sinlista1">
    <w:name w:val="Sin lista1"/>
    <w:next w:val="Sinlista"/>
    <w:uiPriority w:val="99"/>
    <w:semiHidden/>
    <w:unhideWhenUsed/>
    <w:rsid w:val="00703A9E"/>
  </w:style>
  <w:style w:type="character" w:styleId="Textodelmarcadordeposicin">
    <w:name w:val="Placeholder Text"/>
    <w:uiPriority w:val="99"/>
    <w:semiHidden/>
    <w:rsid w:val="00703A9E"/>
    <w:rPr>
      <w:color w:val="808080"/>
    </w:rPr>
  </w:style>
  <w:style w:type="table" w:styleId="Tablaclsica3">
    <w:name w:val="Table Classic 3"/>
    <w:basedOn w:val="Tablanormal"/>
    <w:rsid w:val="00474DBD"/>
    <w:pPr>
      <w:spacing w:before="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oncolumnas3">
    <w:name w:val="Table Columns 3"/>
    <w:basedOn w:val="Tablanormal"/>
    <w:rsid w:val="00474DBD"/>
    <w:pPr>
      <w:spacing w:before="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aclara-nfasis1">
    <w:name w:val="Light List Accent 1"/>
    <w:basedOn w:val="Tablanormal"/>
    <w:uiPriority w:val="61"/>
    <w:rsid w:val="00474DB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im">
    <w:name w:val="im"/>
    <w:rsid w:val="006F7B5F"/>
  </w:style>
  <w:style w:type="paragraph" w:customStyle="1" w:styleId="Prrafodelista10">
    <w:name w:val="Párrafo de lista1"/>
    <w:basedOn w:val="Normal"/>
    <w:rsid w:val="00196AA8"/>
    <w:pPr>
      <w:spacing w:before="0"/>
      <w:ind w:left="720"/>
      <w:contextualSpacing/>
    </w:pPr>
    <w:rPr>
      <w:rFonts w:ascii="Stag Sans Light" w:eastAsia="Batang" w:hAnsi="Stag Sans Light" w:cs="Times"/>
      <w:color w:val="474B50"/>
      <w:szCs w:val="24"/>
      <w:lang w:val="en-GB" w:eastAsia="ko-KR"/>
    </w:rPr>
  </w:style>
  <w:style w:type="paragraph" w:styleId="Textonotaalfinal">
    <w:name w:val="endnote text"/>
    <w:basedOn w:val="Normal"/>
    <w:link w:val="TextonotaalfinalCar"/>
    <w:rsid w:val="002342EA"/>
  </w:style>
  <w:style w:type="character" w:customStyle="1" w:styleId="TextonotaalfinalCar">
    <w:name w:val="Texto nota al final Car"/>
    <w:link w:val="Textonotaalfinal"/>
    <w:rsid w:val="002342EA"/>
    <w:rPr>
      <w:rFonts w:ascii="Arial" w:hAnsi="Arial"/>
      <w:lang w:val="es-ES_tradnl"/>
    </w:rPr>
  </w:style>
  <w:style w:type="character" w:styleId="Refdenotaalfinal">
    <w:name w:val="endnote reference"/>
    <w:rsid w:val="002342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965">
      <w:bodyDiv w:val="1"/>
      <w:marLeft w:val="0"/>
      <w:marRight w:val="0"/>
      <w:marTop w:val="0"/>
      <w:marBottom w:val="0"/>
      <w:divBdr>
        <w:top w:val="none" w:sz="0" w:space="0" w:color="auto"/>
        <w:left w:val="none" w:sz="0" w:space="0" w:color="auto"/>
        <w:bottom w:val="none" w:sz="0" w:space="0" w:color="auto"/>
        <w:right w:val="none" w:sz="0" w:space="0" w:color="auto"/>
      </w:divBdr>
    </w:div>
    <w:div w:id="14161327">
      <w:bodyDiv w:val="1"/>
      <w:marLeft w:val="0"/>
      <w:marRight w:val="0"/>
      <w:marTop w:val="0"/>
      <w:marBottom w:val="0"/>
      <w:divBdr>
        <w:top w:val="none" w:sz="0" w:space="0" w:color="auto"/>
        <w:left w:val="none" w:sz="0" w:space="0" w:color="auto"/>
        <w:bottom w:val="none" w:sz="0" w:space="0" w:color="auto"/>
        <w:right w:val="none" w:sz="0" w:space="0" w:color="auto"/>
      </w:divBdr>
    </w:div>
    <w:div w:id="22949250">
      <w:bodyDiv w:val="1"/>
      <w:marLeft w:val="0"/>
      <w:marRight w:val="0"/>
      <w:marTop w:val="0"/>
      <w:marBottom w:val="0"/>
      <w:divBdr>
        <w:top w:val="none" w:sz="0" w:space="0" w:color="auto"/>
        <w:left w:val="none" w:sz="0" w:space="0" w:color="auto"/>
        <w:bottom w:val="none" w:sz="0" w:space="0" w:color="auto"/>
        <w:right w:val="none" w:sz="0" w:space="0" w:color="auto"/>
      </w:divBdr>
      <w:divsChild>
        <w:div w:id="80487963">
          <w:marLeft w:val="0"/>
          <w:marRight w:val="0"/>
          <w:marTop w:val="0"/>
          <w:marBottom w:val="0"/>
          <w:divBdr>
            <w:top w:val="none" w:sz="0" w:space="0" w:color="auto"/>
            <w:left w:val="none" w:sz="0" w:space="0" w:color="auto"/>
            <w:bottom w:val="none" w:sz="0" w:space="0" w:color="auto"/>
            <w:right w:val="none" w:sz="0" w:space="0" w:color="auto"/>
          </w:divBdr>
        </w:div>
        <w:div w:id="910968720">
          <w:marLeft w:val="0"/>
          <w:marRight w:val="0"/>
          <w:marTop w:val="0"/>
          <w:marBottom w:val="0"/>
          <w:divBdr>
            <w:top w:val="none" w:sz="0" w:space="0" w:color="auto"/>
            <w:left w:val="none" w:sz="0" w:space="0" w:color="auto"/>
            <w:bottom w:val="none" w:sz="0" w:space="0" w:color="auto"/>
            <w:right w:val="none" w:sz="0" w:space="0" w:color="auto"/>
          </w:divBdr>
          <w:divsChild>
            <w:div w:id="2009554952">
              <w:marLeft w:val="0"/>
              <w:marRight w:val="0"/>
              <w:marTop w:val="30"/>
              <w:marBottom w:val="0"/>
              <w:divBdr>
                <w:top w:val="none" w:sz="0" w:space="0" w:color="auto"/>
                <w:left w:val="none" w:sz="0" w:space="0" w:color="auto"/>
                <w:bottom w:val="none" w:sz="0" w:space="0" w:color="auto"/>
                <w:right w:val="none" w:sz="0" w:space="0" w:color="auto"/>
              </w:divBdr>
              <w:divsChild>
                <w:div w:id="20526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3418">
      <w:bodyDiv w:val="1"/>
      <w:marLeft w:val="0"/>
      <w:marRight w:val="0"/>
      <w:marTop w:val="0"/>
      <w:marBottom w:val="0"/>
      <w:divBdr>
        <w:top w:val="none" w:sz="0" w:space="0" w:color="auto"/>
        <w:left w:val="none" w:sz="0" w:space="0" w:color="auto"/>
        <w:bottom w:val="none" w:sz="0" w:space="0" w:color="auto"/>
        <w:right w:val="none" w:sz="0" w:space="0" w:color="auto"/>
      </w:divBdr>
    </w:div>
    <w:div w:id="56244807">
      <w:bodyDiv w:val="1"/>
      <w:marLeft w:val="0"/>
      <w:marRight w:val="0"/>
      <w:marTop w:val="0"/>
      <w:marBottom w:val="0"/>
      <w:divBdr>
        <w:top w:val="none" w:sz="0" w:space="0" w:color="auto"/>
        <w:left w:val="none" w:sz="0" w:space="0" w:color="auto"/>
        <w:bottom w:val="none" w:sz="0" w:space="0" w:color="auto"/>
        <w:right w:val="none" w:sz="0" w:space="0" w:color="auto"/>
      </w:divBdr>
    </w:div>
    <w:div w:id="74939763">
      <w:bodyDiv w:val="1"/>
      <w:marLeft w:val="0"/>
      <w:marRight w:val="0"/>
      <w:marTop w:val="0"/>
      <w:marBottom w:val="0"/>
      <w:divBdr>
        <w:top w:val="none" w:sz="0" w:space="0" w:color="auto"/>
        <w:left w:val="none" w:sz="0" w:space="0" w:color="auto"/>
        <w:bottom w:val="none" w:sz="0" w:space="0" w:color="auto"/>
        <w:right w:val="none" w:sz="0" w:space="0" w:color="auto"/>
      </w:divBdr>
    </w:div>
    <w:div w:id="93408409">
      <w:bodyDiv w:val="1"/>
      <w:marLeft w:val="0"/>
      <w:marRight w:val="0"/>
      <w:marTop w:val="0"/>
      <w:marBottom w:val="0"/>
      <w:divBdr>
        <w:top w:val="none" w:sz="0" w:space="0" w:color="auto"/>
        <w:left w:val="none" w:sz="0" w:space="0" w:color="auto"/>
        <w:bottom w:val="none" w:sz="0" w:space="0" w:color="auto"/>
        <w:right w:val="none" w:sz="0" w:space="0" w:color="auto"/>
      </w:divBdr>
    </w:div>
    <w:div w:id="98764050">
      <w:bodyDiv w:val="1"/>
      <w:marLeft w:val="0"/>
      <w:marRight w:val="0"/>
      <w:marTop w:val="0"/>
      <w:marBottom w:val="0"/>
      <w:divBdr>
        <w:top w:val="none" w:sz="0" w:space="0" w:color="auto"/>
        <w:left w:val="none" w:sz="0" w:space="0" w:color="auto"/>
        <w:bottom w:val="none" w:sz="0" w:space="0" w:color="auto"/>
        <w:right w:val="none" w:sz="0" w:space="0" w:color="auto"/>
      </w:divBdr>
    </w:div>
    <w:div w:id="133177532">
      <w:bodyDiv w:val="1"/>
      <w:marLeft w:val="0"/>
      <w:marRight w:val="0"/>
      <w:marTop w:val="0"/>
      <w:marBottom w:val="0"/>
      <w:divBdr>
        <w:top w:val="none" w:sz="0" w:space="0" w:color="auto"/>
        <w:left w:val="none" w:sz="0" w:space="0" w:color="auto"/>
        <w:bottom w:val="none" w:sz="0" w:space="0" w:color="auto"/>
        <w:right w:val="none" w:sz="0" w:space="0" w:color="auto"/>
      </w:divBdr>
      <w:divsChild>
        <w:div w:id="139808906">
          <w:marLeft w:val="0"/>
          <w:marRight w:val="0"/>
          <w:marTop w:val="0"/>
          <w:marBottom w:val="0"/>
          <w:divBdr>
            <w:top w:val="none" w:sz="0" w:space="0" w:color="auto"/>
            <w:left w:val="none" w:sz="0" w:space="0" w:color="auto"/>
            <w:bottom w:val="none" w:sz="0" w:space="0" w:color="auto"/>
            <w:right w:val="none" w:sz="0" w:space="0" w:color="auto"/>
          </w:divBdr>
          <w:divsChild>
            <w:div w:id="971981619">
              <w:marLeft w:val="0"/>
              <w:marRight w:val="0"/>
              <w:marTop w:val="0"/>
              <w:marBottom w:val="0"/>
              <w:divBdr>
                <w:top w:val="none" w:sz="0" w:space="0" w:color="auto"/>
                <w:left w:val="none" w:sz="0" w:space="0" w:color="auto"/>
                <w:bottom w:val="none" w:sz="0" w:space="0" w:color="auto"/>
                <w:right w:val="none" w:sz="0" w:space="0" w:color="auto"/>
              </w:divBdr>
              <w:divsChild>
                <w:div w:id="901217183">
                  <w:marLeft w:val="0"/>
                  <w:marRight w:val="0"/>
                  <w:marTop w:val="0"/>
                  <w:marBottom w:val="0"/>
                  <w:divBdr>
                    <w:top w:val="none" w:sz="0" w:space="0" w:color="auto"/>
                    <w:left w:val="none" w:sz="0" w:space="0" w:color="auto"/>
                    <w:bottom w:val="none" w:sz="0" w:space="0" w:color="auto"/>
                    <w:right w:val="none" w:sz="0" w:space="0" w:color="auto"/>
                  </w:divBdr>
                  <w:divsChild>
                    <w:div w:id="1505821354">
                      <w:marLeft w:val="0"/>
                      <w:marRight w:val="0"/>
                      <w:marTop w:val="0"/>
                      <w:marBottom w:val="0"/>
                      <w:divBdr>
                        <w:top w:val="none" w:sz="0" w:space="0" w:color="auto"/>
                        <w:left w:val="single" w:sz="6" w:space="9" w:color="D9D9D9"/>
                        <w:bottom w:val="single" w:sz="6" w:space="8" w:color="D9D9D9"/>
                        <w:right w:val="single" w:sz="6" w:space="9" w:color="D9D9D9"/>
                      </w:divBdr>
                      <w:divsChild>
                        <w:div w:id="510148571">
                          <w:marLeft w:val="0"/>
                          <w:marRight w:val="0"/>
                          <w:marTop w:val="0"/>
                          <w:marBottom w:val="0"/>
                          <w:divBdr>
                            <w:top w:val="none" w:sz="0" w:space="0" w:color="auto"/>
                            <w:left w:val="none" w:sz="0" w:space="0" w:color="auto"/>
                            <w:bottom w:val="none" w:sz="0" w:space="0" w:color="auto"/>
                            <w:right w:val="none" w:sz="0" w:space="0" w:color="auto"/>
                          </w:divBdr>
                          <w:divsChild>
                            <w:div w:id="369648040">
                              <w:marLeft w:val="0"/>
                              <w:marRight w:val="0"/>
                              <w:marTop w:val="0"/>
                              <w:marBottom w:val="0"/>
                              <w:divBdr>
                                <w:top w:val="none" w:sz="0" w:space="0" w:color="auto"/>
                                <w:left w:val="none" w:sz="0" w:space="0" w:color="auto"/>
                                <w:bottom w:val="none" w:sz="0" w:space="0" w:color="auto"/>
                                <w:right w:val="none" w:sz="0" w:space="0" w:color="auto"/>
                              </w:divBdr>
                              <w:divsChild>
                                <w:div w:id="1490636646">
                                  <w:marLeft w:val="0"/>
                                  <w:marRight w:val="0"/>
                                  <w:marTop w:val="0"/>
                                  <w:marBottom w:val="0"/>
                                  <w:divBdr>
                                    <w:top w:val="none" w:sz="0" w:space="0" w:color="auto"/>
                                    <w:left w:val="none" w:sz="0" w:space="0" w:color="auto"/>
                                    <w:bottom w:val="none" w:sz="0" w:space="0" w:color="auto"/>
                                    <w:right w:val="none" w:sz="0" w:space="0" w:color="auto"/>
                                  </w:divBdr>
                                  <w:divsChild>
                                    <w:div w:id="1557467022">
                                      <w:marLeft w:val="0"/>
                                      <w:marRight w:val="0"/>
                                      <w:marTop w:val="0"/>
                                      <w:marBottom w:val="0"/>
                                      <w:divBdr>
                                        <w:top w:val="none" w:sz="0" w:space="0" w:color="auto"/>
                                        <w:left w:val="none" w:sz="0" w:space="0" w:color="auto"/>
                                        <w:bottom w:val="none" w:sz="0" w:space="0" w:color="auto"/>
                                        <w:right w:val="none" w:sz="0" w:space="0" w:color="auto"/>
                                      </w:divBdr>
                                      <w:divsChild>
                                        <w:div w:id="4580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65531">
                          <w:marLeft w:val="0"/>
                          <w:marRight w:val="0"/>
                          <w:marTop w:val="0"/>
                          <w:marBottom w:val="0"/>
                          <w:divBdr>
                            <w:top w:val="none" w:sz="0" w:space="0" w:color="auto"/>
                            <w:left w:val="none" w:sz="0" w:space="0" w:color="auto"/>
                            <w:bottom w:val="none" w:sz="0" w:space="0" w:color="auto"/>
                            <w:right w:val="none" w:sz="0" w:space="0" w:color="auto"/>
                          </w:divBdr>
                          <w:divsChild>
                            <w:div w:id="287660640">
                              <w:marLeft w:val="0"/>
                              <w:marRight w:val="0"/>
                              <w:marTop w:val="0"/>
                              <w:marBottom w:val="0"/>
                              <w:divBdr>
                                <w:top w:val="none" w:sz="0" w:space="0" w:color="auto"/>
                                <w:left w:val="none" w:sz="0" w:space="0" w:color="auto"/>
                                <w:bottom w:val="none" w:sz="0" w:space="0" w:color="auto"/>
                                <w:right w:val="none" w:sz="0" w:space="0" w:color="auto"/>
                              </w:divBdr>
                              <w:divsChild>
                                <w:div w:id="135534694">
                                  <w:marLeft w:val="0"/>
                                  <w:marRight w:val="120"/>
                                  <w:marTop w:val="0"/>
                                  <w:marBottom w:val="0"/>
                                  <w:divBdr>
                                    <w:top w:val="none" w:sz="0" w:space="0" w:color="auto"/>
                                    <w:left w:val="none" w:sz="0" w:space="0" w:color="auto"/>
                                    <w:bottom w:val="none" w:sz="0" w:space="0" w:color="auto"/>
                                    <w:right w:val="none" w:sz="0" w:space="0" w:color="auto"/>
                                  </w:divBdr>
                                  <w:divsChild>
                                    <w:div w:id="1797212148">
                                      <w:marLeft w:val="0"/>
                                      <w:marRight w:val="0"/>
                                      <w:marTop w:val="0"/>
                                      <w:marBottom w:val="0"/>
                                      <w:divBdr>
                                        <w:top w:val="none" w:sz="0" w:space="0" w:color="auto"/>
                                        <w:left w:val="none" w:sz="0" w:space="0" w:color="auto"/>
                                        <w:bottom w:val="none" w:sz="0" w:space="0" w:color="auto"/>
                                        <w:right w:val="none" w:sz="0" w:space="0" w:color="auto"/>
                                      </w:divBdr>
                                    </w:div>
                                  </w:divsChild>
                                </w:div>
                                <w:div w:id="410546785">
                                  <w:marLeft w:val="-15"/>
                                  <w:marRight w:val="0"/>
                                  <w:marTop w:val="0"/>
                                  <w:marBottom w:val="0"/>
                                  <w:divBdr>
                                    <w:top w:val="single" w:sz="6" w:space="0" w:color="DCDCDC"/>
                                    <w:left w:val="single" w:sz="6" w:space="0" w:color="DCDCDC"/>
                                    <w:bottom w:val="single" w:sz="6" w:space="0" w:color="DCDCDC"/>
                                    <w:right w:val="single" w:sz="6" w:space="0" w:color="DCDCDC"/>
                                  </w:divBdr>
                                  <w:divsChild>
                                    <w:div w:id="1763142010">
                                      <w:marLeft w:val="0"/>
                                      <w:marRight w:val="0"/>
                                      <w:marTop w:val="0"/>
                                      <w:marBottom w:val="0"/>
                                      <w:divBdr>
                                        <w:top w:val="none" w:sz="0" w:space="0" w:color="auto"/>
                                        <w:left w:val="none" w:sz="0" w:space="0" w:color="auto"/>
                                        <w:bottom w:val="none" w:sz="0" w:space="0" w:color="auto"/>
                                        <w:right w:val="none" w:sz="0" w:space="0" w:color="auto"/>
                                      </w:divBdr>
                                    </w:div>
                                  </w:divsChild>
                                </w:div>
                                <w:div w:id="874270040">
                                  <w:marLeft w:val="0"/>
                                  <w:marRight w:val="0"/>
                                  <w:marTop w:val="0"/>
                                  <w:marBottom w:val="0"/>
                                  <w:divBdr>
                                    <w:top w:val="none" w:sz="0" w:space="0" w:color="auto"/>
                                    <w:left w:val="none" w:sz="0" w:space="0" w:color="auto"/>
                                    <w:bottom w:val="none" w:sz="0" w:space="0" w:color="auto"/>
                                    <w:right w:val="none" w:sz="0" w:space="0" w:color="auto"/>
                                  </w:divBdr>
                                </w:div>
                                <w:div w:id="1411581672">
                                  <w:marLeft w:val="0"/>
                                  <w:marRight w:val="0"/>
                                  <w:marTop w:val="0"/>
                                  <w:marBottom w:val="0"/>
                                  <w:divBdr>
                                    <w:top w:val="none" w:sz="0" w:space="0" w:color="auto"/>
                                    <w:left w:val="none" w:sz="0" w:space="0" w:color="auto"/>
                                    <w:bottom w:val="none" w:sz="0" w:space="0" w:color="auto"/>
                                    <w:right w:val="none" w:sz="0" w:space="0" w:color="auto"/>
                                  </w:divBdr>
                                </w:div>
                                <w:div w:id="1488746467">
                                  <w:marLeft w:val="-15"/>
                                  <w:marRight w:val="120"/>
                                  <w:marTop w:val="0"/>
                                  <w:marBottom w:val="0"/>
                                  <w:divBdr>
                                    <w:top w:val="single" w:sz="6" w:space="0" w:color="DCDCDC"/>
                                    <w:left w:val="single" w:sz="6" w:space="0" w:color="DCDCDC"/>
                                    <w:bottom w:val="single" w:sz="6" w:space="0" w:color="DCDCDC"/>
                                    <w:right w:val="single" w:sz="6" w:space="0" w:color="DCDCDC"/>
                                  </w:divBdr>
                                  <w:divsChild>
                                    <w:div w:id="5154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086898">
          <w:marLeft w:val="0"/>
          <w:marRight w:val="0"/>
          <w:marTop w:val="0"/>
          <w:marBottom w:val="0"/>
          <w:divBdr>
            <w:top w:val="none" w:sz="0" w:space="0" w:color="auto"/>
            <w:left w:val="none" w:sz="0" w:space="0" w:color="auto"/>
            <w:bottom w:val="none" w:sz="0" w:space="0" w:color="auto"/>
            <w:right w:val="none" w:sz="0" w:space="0" w:color="auto"/>
          </w:divBdr>
          <w:divsChild>
            <w:div w:id="523248799">
              <w:marLeft w:val="0"/>
              <w:marRight w:val="0"/>
              <w:marTop w:val="0"/>
              <w:marBottom w:val="0"/>
              <w:divBdr>
                <w:top w:val="none" w:sz="0" w:space="0" w:color="auto"/>
                <w:left w:val="none" w:sz="0" w:space="0" w:color="auto"/>
                <w:bottom w:val="single" w:sz="6" w:space="0" w:color="C0C0C0"/>
                <w:right w:val="none" w:sz="0" w:space="0" w:color="auto"/>
              </w:divBdr>
              <w:divsChild>
                <w:div w:id="1149832404">
                  <w:marLeft w:val="0"/>
                  <w:marRight w:val="0"/>
                  <w:marTop w:val="0"/>
                  <w:marBottom w:val="0"/>
                  <w:divBdr>
                    <w:top w:val="none" w:sz="0" w:space="0" w:color="auto"/>
                    <w:left w:val="none" w:sz="0" w:space="0" w:color="auto"/>
                    <w:bottom w:val="none" w:sz="0" w:space="0" w:color="auto"/>
                    <w:right w:val="none" w:sz="0" w:space="0" w:color="auto"/>
                  </w:divBdr>
                  <w:divsChild>
                    <w:div w:id="162475416">
                      <w:marLeft w:val="0"/>
                      <w:marRight w:val="0"/>
                      <w:marTop w:val="0"/>
                      <w:marBottom w:val="0"/>
                      <w:divBdr>
                        <w:top w:val="none" w:sz="0" w:space="0" w:color="auto"/>
                        <w:left w:val="none" w:sz="0" w:space="0" w:color="auto"/>
                        <w:bottom w:val="none" w:sz="0" w:space="0" w:color="auto"/>
                        <w:right w:val="none" w:sz="0" w:space="0" w:color="auto"/>
                      </w:divBdr>
                      <w:divsChild>
                        <w:div w:id="1609196915">
                          <w:marLeft w:val="0"/>
                          <w:marRight w:val="0"/>
                          <w:marTop w:val="0"/>
                          <w:marBottom w:val="0"/>
                          <w:divBdr>
                            <w:top w:val="none" w:sz="0" w:space="0" w:color="auto"/>
                            <w:left w:val="none" w:sz="0" w:space="0" w:color="auto"/>
                            <w:bottom w:val="none" w:sz="0" w:space="0" w:color="auto"/>
                            <w:right w:val="none" w:sz="0" w:space="0" w:color="auto"/>
                          </w:divBdr>
                          <w:divsChild>
                            <w:div w:id="13002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08537">
      <w:bodyDiv w:val="1"/>
      <w:marLeft w:val="0"/>
      <w:marRight w:val="0"/>
      <w:marTop w:val="0"/>
      <w:marBottom w:val="0"/>
      <w:divBdr>
        <w:top w:val="none" w:sz="0" w:space="0" w:color="auto"/>
        <w:left w:val="none" w:sz="0" w:space="0" w:color="auto"/>
        <w:bottom w:val="none" w:sz="0" w:space="0" w:color="auto"/>
        <w:right w:val="none" w:sz="0" w:space="0" w:color="auto"/>
      </w:divBdr>
    </w:div>
    <w:div w:id="180362963">
      <w:bodyDiv w:val="1"/>
      <w:marLeft w:val="0"/>
      <w:marRight w:val="0"/>
      <w:marTop w:val="0"/>
      <w:marBottom w:val="0"/>
      <w:divBdr>
        <w:top w:val="none" w:sz="0" w:space="0" w:color="auto"/>
        <w:left w:val="none" w:sz="0" w:space="0" w:color="auto"/>
        <w:bottom w:val="none" w:sz="0" w:space="0" w:color="auto"/>
        <w:right w:val="none" w:sz="0" w:space="0" w:color="auto"/>
      </w:divBdr>
    </w:div>
    <w:div w:id="181284156">
      <w:bodyDiv w:val="1"/>
      <w:marLeft w:val="0"/>
      <w:marRight w:val="0"/>
      <w:marTop w:val="0"/>
      <w:marBottom w:val="0"/>
      <w:divBdr>
        <w:top w:val="none" w:sz="0" w:space="0" w:color="auto"/>
        <w:left w:val="none" w:sz="0" w:space="0" w:color="auto"/>
        <w:bottom w:val="none" w:sz="0" w:space="0" w:color="auto"/>
        <w:right w:val="none" w:sz="0" w:space="0" w:color="auto"/>
      </w:divBdr>
    </w:div>
    <w:div w:id="208566792">
      <w:bodyDiv w:val="1"/>
      <w:marLeft w:val="0"/>
      <w:marRight w:val="0"/>
      <w:marTop w:val="0"/>
      <w:marBottom w:val="0"/>
      <w:divBdr>
        <w:top w:val="none" w:sz="0" w:space="0" w:color="auto"/>
        <w:left w:val="none" w:sz="0" w:space="0" w:color="auto"/>
        <w:bottom w:val="none" w:sz="0" w:space="0" w:color="auto"/>
        <w:right w:val="none" w:sz="0" w:space="0" w:color="auto"/>
      </w:divBdr>
    </w:div>
    <w:div w:id="256719579">
      <w:bodyDiv w:val="1"/>
      <w:marLeft w:val="0"/>
      <w:marRight w:val="0"/>
      <w:marTop w:val="0"/>
      <w:marBottom w:val="0"/>
      <w:divBdr>
        <w:top w:val="none" w:sz="0" w:space="0" w:color="auto"/>
        <w:left w:val="none" w:sz="0" w:space="0" w:color="auto"/>
        <w:bottom w:val="none" w:sz="0" w:space="0" w:color="auto"/>
        <w:right w:val="none" w:sz="0" w:space="0" w:color="auto"/>
      </w:divBdr>
    </w:div>
    <w:div w:id="331034302">
      <w:bodyDiv w:val="1"/>
      <w:marLeft w:val="0"/>
      <w:marRight w:val="0"/>
      <w:marTop w:val="0"/>
      <w:marBottom w:val="0"/>
      <w:divBdr>
        <w:top w:val="none" w:sz="0" w:space="0" w:color="auto"/>
        <w:left w:val="none" w:sz="0" w:space="0" w:color="auto"/>
        <w:bottom w:val="none" w:sz="0" w:space="0" w:color="auto"/>
        <w:right w:val="none" w:sz="0" w:space="0" w:color="auto"/>
      </w:divBdr>
    </w:div>
    <w:div w:id="348483050">
      <w:bodyDiv w:val="1"/>
      <w:marLeft w:val="0"/>
      <w:marRight w:val="0"/>
      <w:marTop w:val="0"/>
      <w:marBottom w:val="0"/>
      <w:divBdr>
        <w:top w:val="none" w:sz="0" w:space="0" w:color="auto"/>
        <w:left w:val="none" w:sz="0" w:space="0" w:color="auto"/>
        <w:bottom w:val="none" w:sz="0" w:space="0" w:color="auto"/>
        <w:right w:val="none" w:sz="0" w:space="0" w:color="auto"/>
      </w:divBdr>
      <w:divsChild>
        <w:div w:id="838155525">
          <w:marLeft w:val="446"/>
          <w:marRight w:val="0"/>
          <w:marTop w:val="0"/>
          <w:marBottom w:val="0"/>
          <w:divBdr>
            <w:top w:val="none" w:sz="0" w:space="0" w:color="auto"/>
            <w:left w:val="none" w:sz="0" w:space="0" w:color="auto"/>
            <w:bottom w:val="none" w:sz="0" w:space="0" w:color="auto"/>
            <w:right w:val="none" w:sz="0" w:space="0" w:color="auto"/>
          </w:divBdr>
        </w:div>
      </w:divsChild>
    </w:div>
    <w:div w:id="372728458">
      <w:bodyDiv w:val="1"/>
      <w:marLeft w:val="0"/>
      <w:marRight w:val="0"/>
      <w:marTop w:val="0"/>
      <w:marBottom w:val="0"/>
      <w:divBdr>
        <w:top w:val="none" w:sz="0" w:space="0" w:color="auto"/>
        <w:left w:val="none" w:sz="0" w:space="0" w:color="auto"/>
        <w:bottom w:val="none" w:sz="0" w:space="0" w:color="auto"/>
        <w:right w:val="none" w:sz="0" w:space="0" w:color="auto"/>
      </w:divBdr>
    </w:div>
    <w:div w:id="396972904">
      <w:bodyDiv w:val="1"/>
      <w:marLeft w:val="0"/>
      <w:marRight w:val="0"/>
      <w:marTop w:val="0"/>
      <w:marBottom w:val="0"/>
      <w:divBdr>
        <w:top w:val="none" w:sz="0" w:space="0" w:color="auto"/>
        <w:left w:val="none" w:sz="0" w:space="0" w:color="auto"/>
        <w:bottom w:val="none" w:sz="0" w:space="0" w:color="auto"/>
        <w:right w:val="none" w:sz="0" w:space="0" w:color="auto"/>
      </w:divBdr>
    </w:div>
    <w:div w:id="403189689">
      <w:bodyDiv w:val="1"/>
      <w:marLeft w:val="0"/>
      <w:marRight w:val="0"/>
      <w:marTop w:val="0"/>
      <w:marBottom w:val="0"/>
      <w:divBdr>
        <w:top w:val="none" w:sz="0" w:space="0" w:color="auto"/>
        <w:left w:val="none" w:sz="0" w:space="0" w:color="auto"/>
        <w:bottom w:val="none" w:sz="0" w:space="0" w:color="auto"/>
        <w:right w:val="none" w:sz="0" w:space="0" w:color="auto"/>
      </w:divBdr>
    </w:div>
    <w:div w:id="452209029">
      <w:bodyDiv w:val="1"/>
      <w:marLeft w:val="0"/>
      <w:marRight w:val="0"/>
      <w:marTop w:val="0"/>
      <w:marBottom w:val="0"/>
      <w:divBdr>
        <w:top w:val="none" w:sz="0" w:space="0" w:color="auto"/>
        <w:left w:val="none" w:sz="0" w:space="0" w:color="auto"/>
        <w:bottom w:val="none" w:sz="0" w:space="0" w:color="auto"/>
        <w:right w:val="none" w:sz="0" w:space="0" w:color="auto"/>
      </w:divBdr>
    </w:div>
    <w:div w:id="453865353">
      <w:bodyDiv w:val="1"/>
      <w:marLeft w:val="0"/>
      <w:marRight w:val="0"/>
      <w:marTop w:val="0"/>
      <w:marBottom w:val="0"/>
      <w:divBdr>
        <w:top w:val="none" w:sz="0" w:space="0" w:color="auto"/>
        <w:left w:val="none" w:sz="0" w:space="0" w:color="auto"/>
        <w:bottom w:val="none" w:sz="0" w:space="0" w:color="auto"/>
        <w:right w:val="none" w:sz="0" w:space="0" w:color="auto"/>
      </w:divBdr>
    </w:div>
    <w:div w:id="475486922">
      <w:bodyDiv w:val="1"/>
      <w:marLeft w:val="0"/>
      <w:marRight w:val="0"/>
      <w:marTop w:val="0"/>
      <w:marBottom w:val="0"/>
      <w:divBdr>
        <w:top w:val="none" w:sz="0" w:space="0" w:color="auto"/>
        <w:left w:val="none" w:sz="0" w:space="0" w:color="auto"/>
        <w:bottom w:val="none" w:sz="0" w:space="0" w:color="auto"/>
        <w:right w:val="none" w:sz="0" w:space="0" w:color="auto"/>
      </w:divBdr>
    </w:div>
    <w:div w:id="487868914">
      <w:bodyDiv w:val="1"/>
      <w:marLeft w:val="0"/>
      <w:marRight w:val="0"/>
      <w:marTop w:val="0"/>
      <w:marBottom w:val="0"/>
      <w:divBdr>
        <w:top w:val="none" w:sz="0" w:space="0" w:color="auto"/>
        <w:left w:val="none" w:sz="0" w:space="0" w:color="auto"/>
        <w:bottom w:val="none" w:sz="0" w:space="0" w:color="auto"/>
        <w:right w:val="none" w:sz="0" w:space="0" w:color="auto"/>
      </w:divBdr>
    </w:div>
    <w:div w:id="490483697">
      <w:bodyDiv w:val="1"/>
      <w:marLeft w:val="0"/>
      <w:marRight w:val="0"/>
      <w:marTop w:val="0"/>
      <w:marBottom w:val="0"/>
      <w:divBdr>
        <w:top w:val="none" w:sz="0" w:space="0" w:color="auto"/>
        <w:left w:val="none" w:sz="0" w:space="0" w:color="auto"/>
        <w:bottom w:val="none" w:sz="0" w:space="0" w:color="auto"/>
        <w:right w:val="none" w:sz="0" w:space="0" w:color="auto"/>
      </w:divBdr>
    </w:div>
    <w:div w:id="520321305">
      <w:bodyDiv w:val="1"/>
      <w:marLeft w:val="0"/>
      <w:marRight w:val="0"/>
      <w:marTop w:val="0"/>
      <w:marBottom w:val="0"/>
      <w:divBdr>
        <w:top w:val="none" w:sz="0" w:space="0" w:color="auto"/>
        <w:left w:val="none" w:sz="0" w:space="0" w:color="auto"/>
        <w:bottom w:val="none" w:sz="0" w:space="0" w:color="auto"/>
        <w:right w:val="none" w:sz="0" w:space="0" w:color="auto"/>
      </w:divBdr>
    </w:div>
    <w:div w:id="543954820">
      <w:bodyDiv w:val="1"/>
      <w:marLeft w:val="0"/>
      <w:marRight w:val="0"/>
      <w:marTop w:val="0"/>
      <w:marBottom w:val="0"/>
      <w:divBdr>
        <w:top w:val="none" w:sz="0" w:space="0" w:color="auto"/>
        <w:left w:val="none" w:sz="0" w:space="0" w:color="auto"/>
        <w:bottom w:val="none" w:sz="0" w:space="0" w:color="auto"/>
        <w:right w:val="none" w:sz="0" w:space="0" w:color="auto"/>
      </w:divBdr>
    </w:div>
    <w:div w:id="615872770">
      <w:bodyDiv w:val="1"/>
      <w:marLeft w:val="0"/>
      <w:marRight w:val="0"/>
      <w:marTop w:val="0"/>
      <w:marBottom w:val="0"/>
      <w:divBdr>
        <w:top w:val="none" w:sz="0" w:space="0" w:color="auto"/>
        <w:left w:val="none" w:sz="0" w:space="0" w:color="auto"/>
        <w:bottom w:val="none" w:sz="0" w:space="0" w:color="auto"/>
        <w:right w:val="none" w:sz="0" w:space="0" w:color="auto"/>
      </w:divBdr>
    </w:div>
    <w:div w:id="628239726">
      <w:bodyDiv w:val="1"/>
      <w:marLeft w:val="0"/>
      <w:marRight w:val="0"/>
      <w:marTop w:val="0"/>
      <w:marBottom w:val="0"/>
      <w:divBdr>
        <w:top w:val="none" w:sz="0" w:space="0" w:color="auto"/>
        <w:left w:val="none" w:sz="0" w:space="0" w:color="auto"/>
        <w:bottom w:val="none" w:sz="0" w:space="0" w:color="auto"/>
        <w:right w:val="none" w:sz="0" w:space="0" w:color="auto"/>
      </w:divBdr>
    </w:div>
    <w:div w:id="634718268">
      <w:bodyDiv w:val="1"/>
      <w:marLeft w:val="0"/>
      <w:marRight w:val="0"/>
      <w:marTop w:val="0"/>
      <w:marBottom w:val="0"/>
      <w:divBdr>
        <w:top w:val="none" w:sz="0" w:space="0" w:color="auto"/>
        <w:left w:val="none" w:sz="0" w:space="0" w:color="auto"/>
        <w:bottom w:val="none" w:sz="0" w:space="0" w:color="auto"/>
        <w:right w:val="none" w:sz="0" w:space="0" w:color="auto"/>
      </w:divBdr>
    </w:div>
    <w:div w:id="642663536">
      <w:bodyDiv w:val="1"/>
      <w:marLeft w:val="0"/>
      <w:marRight w:val="0"/>
      <w:marTop w:val="0"/>
      <w:marBottom w:val="0"/>
      <w:divBdr>
        <w:top w:val="none" w:sz="0" w:space="0" w:color="auto"/>
        <w:left w:val="none" w:sz="0" w:space="0" w:color="auto"/>
        <w:bottom w:val="none" w:sz="0" w:space="0" w:color="auto"/>
        <w:right w:val="none" w:sz="0" w:space="0" w:color="auto"/>
      </w:divBdr>
    </w:div>
    <w:div w:id="646670648">
      <w:bodyDiv w:val="1"/>
      <w:marLeft w:val="0"/>
      <w:marRight w:val="0"/>
      <w:marTop w:val="0"/>
      <w:marBottom w:val="0"/>
      <w:divBdr>
        <w:top w:val="none" w:sz="0" w:space="0" w:color="auto"/>
        <w:left w:val="none" w:sz="0" w:space="0" w:color="auto"/>
        <w:bottom w:val="none" w:sz="0" w:space="0" w:color="auto"/>
        <w:right w:val="none" w:sz="0" w:space="0" w:color="auto"/>
      </w:divBdr>
    </w:div>
    <w:div w:id="650257934">
      <w:bodyDiv w:val="1"/>
      <w:marLeft w:val="0"/>
      <w:marRight w:val="0"/>
      <w:marTop w:val="0"/>
      <w:marBottom w:val="0"/>
      <w:divBdr>
        <w:top w:val="none" w:sz="0" w:space="0" w:color="auto"/>
        <w:left w:val="none" w:sz="0" w:space="0" w:color="auto"/>
        <w:bottom w:val="none" w:sz="0" w:space="0" w:color="auto"/>
        <w:right w:val="none" w:sz="0" w:space="0" w:color="auto"/>
      </w:divBdr>
    </w:div>
    <w:div w:id="654381934">
      <w:bodyDiv w:val="1"/>
      <w:marLeft w:val="0"/>
      <w:marRight w:val="0"/>
      <w:marTop w:val="0"/>
      <w:marBottom w:val="0"/>
      <w:divBdr>
        <w:top w:val="none" w:sz="0" w:space="0" w:color="auto"/>
        <w:left w:val="none" w:sz="0" w:space="0" w:color="auto"/>
        <w:bottom w:val="none" w:sz="0" w:space="0" w:color="auto"/>
        <w:right w:val="none" w:sz="0" w:space="0" w:color="auto"/>
      </w:divBdr>
    </w:div>
    <w:div w:id="664091779">
      <w:bodyDiv w:val="1"/>
      <w:marLeft w:val="0"/>
      <w:marRight w:val="0"/>
      <w:marTop w:val="0"/>
      <w:marBottom w:val="0"/>
      <w:divBdr>
        <w:top w:val="none" w:sz="0" w:space="0" w:color="auto"/>
        <w:left w:val="none" w:sz="0" w:space="0" w:color="auto"/>
        <w:bottom w:val="none" w:sz="0" w:space="0" w:color="auto"/>
        <w:right w:val="none" w:sz="0" w:space="0" w:color="auto"/>
      </w:divBdr>
      <w:divsChild>
        <w:div w:id="1424110383">
          <w:marLeft w:val="0"/>
          <w:marRight w:val="0"/>
          <w:marTop w:val="0"/>
          <w:marBottom w:val="0"/>
          <w:divBdr>
            <w:top w:val="none" w:sz="0" w:space="0" w:color="auto"/>
            <w:left w:val="none" w:sz="0" w:space="0" w:color="auto"/>
            <w:bottom w:val="none" w:sz="0" w:space="0" w:color="auto"/>
            <w:right w:val="none" w:sz="0" w:space="0" w:color="auto"/>
          </w:divBdr>
        </w:div>
      </w:divsChild>
    </w:div>
    <w:div w:id="682168312">
      <w:bodyDiv w:val="1"/>
      <w:marLeft w:val="0"/>
      <w:marRight w:val="0"/>
      <w:marTop w:val="0"/>
      <w:marBottom w:val="0"/>
      <w:divBdr>
        <w:top w:val="none" w:sz="0" w:space="0" w:color="auto"/>
        <w:left w:val="none" w:sz="0" w:space="0" w:color="auto"/>
        <w:bottom w:val="none" w:sz="0" w:space="0" w:color="auto"/>
        <w:right w:val="none" w:sz="0" w:space="0" w:color="auto"/>
      </w:divBdr>
    </w:div>
    <w:div w:id="765733835">
      <w:bodyDiv w:val="1"/>
      <w:marLeft w:val="0"/>
      <w:marRight w:val="0"/>
      <w:marTop w:val="0"/>
      <w:marBottom w:val="0"/>
      <w:divBdr>
        <w:top w:val="none" w:sz="0" w:space="0" w:color="auto"/>
        <w:left w:val="none" w:sz="0" w:space="0" w:color="auto"/>
        <w:bottom w:val="none" w:sz="0" w:space="0" w:color="auto"/>
        <w:right w:val="none" w:sz="0" w:space="0" w:color="auto"/>
      </w:divBdr>
    </w:div>
    <w:div w:id="767313263">
      <w:bodyDiv w:val="1"/>
      <w:marLeft w:val="0"/>
      <w:marRight w:val="0"/>
      <w:marTop w:val="0"/>
      <w:marBottom w:val="0"/>
      <w:divBdr>
        <w:top w:val="none" w:sz="0" w:space="0" w:color="auto"/>
        <w:left w:val="none" w:sz="0" w:space="0" w:color="auto"/>
        <w:bottom w:val="none" w:sz="0" w:space="0" w:color="auto"/>
        <w:right w:val="none" w:sz="0" w:space="0" w:color="auto"/>
      </w:divBdr>
    </w:div>
    <w:div w:id="783765558">
      <w:bodyDiv w:val="1"/>
      <w:marLeft w:val="0"/>
      <w:marRight w:val="0"/>
      <w:marTop w:val="0"/>
      <w:marBottom w:val="0"/>
      <w:divBdr>
        <w:top w:val="none" w:sz="0" w:space="0" w:color="auto"/>
        <w:left w:val="none" w:sz="0" w:space="0" w:color="auto"/>
        <w:bottom w:val="none" w:sz="0" w:space="0" w:color="auto"/>
        <w:right w:val="none" w:sz="0" w:space="0" w:color="auto"/>
      </w:divBdr>
      <w:divsChild>
        <w:div w:id="858201064">
          <w:marLeft w:val="0"/>
          <w:marRight w:val="0"/>
          <w:marTop w:val="0"/>
          <w:marBottom w:val="0"/>
          <w:divBdr>
            <w:top w:val="none" w:sz="0" w:space="0" w:color="auto"/>
            <w:left w:val="none" w:sz="0" w:space="0" w:color="auto"/>
            <w:bottom w:val="none" w:sz="0" w:space="0" w:color="auto"/>
            <w:right w:val="none" w:sz="0" w:space="0" w:color="auto"/>
          </w:divBdr>
        </w:div>
      </w:divsChild>
    </w:div>
    <w:div w:id="784689274">
      <w:bodyDiv w:val="1"/>
      <w:marLeft w:val="0"/>
      <w:marRight w:val="0"/>
      <w:marTop w:val="0"/>
      <w:marBottom w:val="0"/>
      <w:divBdr>
        <w:top w:val="none" w:sz="0" w:space="0" w:color="auto"/>
        <w:left w:val="none" w:sz="0" w:space="0" w:color="auto"/>
        <w:bottom w:val="none" w:sz="0" w:space="0" w:color="auto"/>
        <w:right w:val="none" w:sz="0" w:space="0" w:color="auto"/>
      </w:divBdr>
    </w:div>
    <w:div w:id="815292659">
      <w:bodyDiv w:val="1"/>
      <w:marLeft w:val="0"/>
      <w:marRight w:val="0"/>
      <w:marTop w:val="0"/>
      <w:marBottom w:val="0"/>
      <w:divBdr>
        <w:top w:val="none" w:sz="0" w:space="0" w:color="auto"/>
        <w:left w:val="none" w:sz="0" w:space="0" w:color="auto"/>
        <w:bottom w:val="none" w:sz="0" w:space="0" w:color="auto"/>
        <w:right w:val="none" w:sz="0" w:space="0" w:color="auto"/>
      </w:divBdr>
      <w:divsChild>
        <w:div w:id="912398332">
          <w:marLeft w:val="-145"/>
          <w:marRight w:val="0"/>
          <w:marTop w:val="0"/>
          <w:marBottom w:val="0"/>
          <w:divBdr>
            <w:top w:val="none" w:sz="0" w:space="0" w:color="auto"/>
            <w:left w:val="none" w:sz="0" w:space="0" w:color="auto"/>
            <w:bottom w:val="none" w:sz="0" w:space="0" w:color="auto"/>
            <w:right w:val="none" w:sz="0" w:space="0" w:color="auto"/>
          </w:divBdr>
        </w:div>
      </w:divsChild>
    </w:div>
    <w:div w:id="817454351">
      <w:bodyDiv w:val="1"/>
      <w:marLeft w:val="0"/>
      <w:marRight w:val="0"/>
      <w:marTop w:val="0"/>
      <w:marBottom w:val="0"/>
      <w:divBdr>
        <w:top w:val="none" w:sz="0" w:space="0" w:color="auto"/>
        <w:left w:val="none" w:sz="0" w:space="0" w:color="auto"/>
        <w:bottom w:val="none" w:sz="0" w:space="0" w:color="auto"/>
        <w:right w:val="none" w:sz="0" w:space="0" w:color="auto"/>
      </w:divBdr>
    </w:div>
    <w:div w:id="851073295">
      <w:bodyDiv w:val="1"/>
      <w:marLeft w:val="0"/>
      <w:marRight w:val="0"/>
      <w:marTop w:val="0"/>
      <w:marBottom w:val="0"/>
      <w:divBdr>
        <w:top w:val="none" w:sz="0" w:space="0" w:color="auto"/>
        <w:left w:val="none" w:sz="0" w:space="0" w:color="auto"/>
        <w:bottom w:val="none" w:sz="0" w:space="0" w:color="auto"/>
        <w:right w:val="none" w:sz="0" w:space="0" w:color="auto"/>
      </w:divBdr>
      <w:divsChild>
        <w:div w:id="409499447">
          <w:marLeft w:val="0"/>
          <w:marRight w:val="0"/>
          <w:marTop w:val="0"/>
          <w:marBottom w:val="0"/>
          <w:divBdr>
            <w:top w:val="none" w:sz="0" w:space="0" w:color="auto"/>
            <w:left w:val="none" w:sz="0" w:space="0" w:color="auto"/>
            <w:bottom w:val="none" w:sz="0" w:space="0" w:color="auto"/>
            <w:right w:val="none" w:sz="0" w:space="0" w:color="auto"/>
          </w:divBdr>
        </w:div>
      </w:divsChild>
    </w:div>
    <w:div w:id="859778659">
      <w:bodyDiv w:val="1"/>
      <w:marLeft w:val="0"/>
      <w:marRight w:val="0"/>
      <w:marTop w:val="0"/>
      <w:marBottom w:val="0"/>
      <w:divBdr>
        <w:top w:val="none" w:sz="0" w:space="0" w:color="auto"/>
        <w:left w:val="none" w:sz="0" w:space="0" w:color="auto"/>
        <w:bottom w:val="none" w:sz="0" w:space="0" w:color="auto"/>
        <w:right w:val="none" w:sz="0" w:space="0" w:color="auto"/>
      </w:divBdr>
    </w:div>
    <w:div w:id="866597381">
      <w:bodyDiv w:val="1"/>
      <w:marLeft w:val="0"/>
      <w:marRight w:val="0"/>
      <w:marTop w:val="0"/>
      <w:marBottom w:val="0"/>
      <w:divBdr>
        <w:top w:val="none" w:sz="0" w:space="0" w:color="auto"/>
        <w:left w:val="none" w:sz="0" w:space="0" w:color="auto"/>
        <w:bottom w:val="none" w:sz="0" w:space="0" w:color="auto"/>
        <w:right w:val="none" w:sz="0" w:space="0" w:color="auto"/>
      </w:divBdr>
    </w:div>
    <w:div w:id="892735371">
      <w:bodyDiv w:val="1"/>
      <w:marLeft w:val="0"/>
      <w:marRight w:val="0"/>
      <w:marTop w:val="0"/>
      <w:marBottom w:val="0"/>
      <w:divBdr>
        <w:top w:val="none" w:sz="0" w:space="0" w:color="auto"/>
        <w:left w:val="none" w:sz="0" w:space="0" w:color="auto"/>
        <w:bottom w:val="none" w:sz="0" w:space="0" w:color="auto"/>
        <w:right w:val="none" w:sz="0" w:space="0" w:color="auto"/>
      </w:divBdr>
    </w:div>
    <w:div w:id="895312964">
      <w:bodyDiv w:val="1"/>
      <w:marLeft w:val="0"/>
      <w:marRight w:val="0"/>
      <w:marTop w:val="0"/>
      <w:marBottom w:val="0"/>
      <w:divBdr>
        <w:top w:val="none" w:sz="0" w:space="0" w:color="auto"/>
        <w:left w:val="none" w:sz="0" w:space="0" w:color="auto"/>
        <w:bottom w:val="none" w:sz="0" w:space="0" w:color="auto"/>
        <w:right w:val="none" w:sz="0" w:space="0" w:color="auto"/>
      </w:divBdr>
    </w:div>
    <w:div w:id="902641280">
      <w:bodyDiv w:val="1"/>
      <w:marLeft w:val="0"/>
      <w:marRight w:val="0"/>
      <w:marTop w:val="0"/>
      <w:marBottom w:val="0"/>
      <w:divBdr>
        <w:top w:val="none" w:sz="0" w:space="0" w:color="auto"/>
        <w:left w:val="none" w:sz="0" w:space="0" w:color="auto"/>
        <w:bottom w:val="none" w:sz="0" w:space="0" w:color="auto"/>
        <w:right w:val="none" w:sz="0" w:space="0" w:color="auto"/>
      </w:divBdr>
    </w:div>
    <w:div w:id="913197134">
      <w:bodyDiv w:val="1"/>
      <w:marLeft w:val="0"/>
      <w:marRight w:val="0"/>
      <w:marTop w:val="0"/>
      <w:marBottom w:val="0"/>
      <w:divBdr>
        <w:top w:val="none" w:sz="0" w:space="0" w:color="auto"/>
        <w:left w:val="none" w:sz="0" w:space="0" w:color="auto"/>
        <w:bottom w:val="none" w:sz="0" w:space="0" w:color="auto"/>
        <w:right w:val="none" w:sz="0" w:space="0" w:color="auto"/>
      </w:divBdr>
      <w:divsChild>
        <w:div w:id="108822515">
          <w:marLeft w:val="0"/>
          <w:marRight w:val="0"/>
          <w:marTop w:val="0"/>
          <w:marBottom w:val="0"/>
          <w:divBdr>
            <w:top w:val="none" w:sz="0" w:space="0" w:color="auto"/>
            <w:left w:val="none" w:sz="0" w:space="0" w:color="auto"/>
            <w:bottom w:val="none" w:sz="0" w:space="0" w:color="auto"/>
            <w:right w:val="none" w:sz="0" w:space="0" w:color="auto"/>
          </w:divBdr>
          <w:divsChild>
            <w:div w:id="479730313">
              <w:blockQuote w:val="1"/>
              <w:marLeft w:val="600"/>
              <w:marRight w:val="0"/>
              <w:marTop w:val="0"/>
              <w:marBottom w:val="0"/>
              <w:divBdr>
                <w:top w:val="none" w:sz="0" w:space="0" w:color="auto"/>
                <w:left w:val="none" w:sz="0" w:space="0" w:color="auto"/>
                <w:bottom w:val="none" w:sz="0" w:space="0" w:color="auto"/>
                <w:right w:val="none" w:sz="0" w:space="0" w:color="auto"/>
              </w:divBdr>
              <w:divsChild>
                <w:div w:id="3946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3484">
          <w:blockQuote w:val="1"/>
          <w:marLeft w:val="600"/>
          <w:marRight w:val="0"/>
          <w:marTop w:val="0"/>
          <w:marBottom w:val="0"/>
          <w:divBdr>
            <w:top w:val="none" w:sz="0" w:space="0" w:color="auto"/>
            <w:left w:val="none" w:sz="0" w:space="0" w:color="auto"/>
            <w:bottom w:val="none" w:sz="0" w:space="0" w:color="auto"/>
            <w:right w:val="none" w:sz="0" w:space="0" w:color="auto"/>
          </w:divBdr>
          <w:divsChild>
            <w:div w:id="1238827951">
              <w:marLeft w:val="0"/>
              <w:marRight w:val="0"/>
              <w:marTop w:val="0"/>
              <w:marBottom w:val="0"/>
              <w:divBdr>
                <w:top w:val="none" w:sz="0" w:space="0" w:color="auto"/>
                <w:left w:val="none" w:sz="0" w:space="0" w:color="auto"/>
                <w:bottom w:val="none" w:sz="0" w:space="0" w:color="auto"/>
                <w:right w:val="none" w:sz="0" w:space="0" w:color="auto"/>
              </w:divBdr>
              <w:divsChild>
                <w:div w:id="1772124160">
                  <w:marLeft w:val="0"/>
                  <w:marRight w:val="0"/>
                  <w:marTop w:val="0"/>
                  <w:marBottom w:val="0"/>
                  <w:divBdr>
                    <w:top w:val="none" w:sz="0" w:space="0" w:color="auto"/>
                    <w:left w:val="none" w:sz="0" w:space="0" w:color="auto"/>
                    <w:bottom w:val="none" w:sz="0" w:space="0" w:color="auto"/>
                    <w:right w:val="none" w:sz="0" w:space="0" w:color="auto"/>
                  </w:divBdr>
                  <w:divsChild>
                    <w:div w:id="615913578">
                      <w:marLeft w:val="0"/>
                      <w:marRight w:val="0"/>
                      <w:marTop w:val="0"/>
                      <w:marBottom w:val="0"/>
                      <w:divBdr>
                        <w:top w:val="none" w:sz="0" w:space="0" w:color="auto"/>
                        <w:left w:val="none" w:sz="0" w:space="0" w:color="auto"/>
                        <w:bottom w:val="none" w:sz="0" w:space="0" w:color="auto"/>
                        <w:right w:val="none" w:sz="0" w:space="0" w:color="auto"/>
                      </w:divBdr>
                    </w:div>
                    <w:div w:id="9434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35135">
          <w:marLeft w:val="0"/>
          <w:marRight w:val="0"/>
          <w:marTop w:val="0"/>
          <w:marBottom w:val="0"/>
          <w:divBdr>
            <w:top w:val="none" w:sz="0" w:space="0" w:color="auto"/>
            <w:left w:val="none" w:sz="0" w:space="0" w:color="auto"/>
            <w:bottom w:val="none" w:sz="0" w:space="0" w:color="auto"/>
            <w:right w:val="none" w:sz="0" w:space="0" w:color="auto"/>
          </w:divBdr>
          <w:divsChild>
            <w:div w:id="594826105">
              <w:marLeft w:val="0"/>
              <w:marRight w:val="0"/>
              <w:marTop w:val="0"/>
              <w:marBottom w:val="0"/>
              <w:divBdr>
                <w:top w:val="none" w:sz="0" w:space="0" w:color="auto"/>
                <w:left w:val="none" w:sz="0" w:space="0" w:color="auto"/>
                <w:bottom w:val="none" w:sz="0" w:space="0" w:color="auto"/>
                <w:right w:val="none" w:sz="0" w:space="0" w:color="auto"/>
              </w:divBdr>
              <w:divsChild>
                <w:div w:id="19584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1855">
          <w:blockQuote w:val="1"/>
          <w:marLeft w:val="600"/>
          <w:marRight w:val="0"/>
          <w:marTop w:val="0"/>
          <w:marBottom w:val="0"/>
          <w:divBdr>
            <w:top w:val="none" w:sz="0" w:space="0" w:color="auto"/>
            <w:left w:val="none" w:sz="0" w:space="0" w:color="auto"/>
            <w:bottom w:val="none" w:sz="0" w:space="0" w:color="auto"/>
            <w:right w:val="none" w:sz="0" w:space="0" w:color="auto"/>
          </w:divBdr>
          <w:divsChild>
            <w:div w:id="1314026734">
              <w:marLeft w:val="0"/>
              <w:marRight w:val="0"/>
              <w:marTop w:val="0"/>
              <w:marBottom w:val="0"/>
              <w:divBdr>
                <w:top w:val="none" w:sz="0" w:space="0" w:color="auto"/>
                <w:left w:val="none" w:sz="0" w:space="0" w:color="auto"/>
                <w:bottom w:val="none" w:sz="0" w:space="0" w:color="auto"/>
                <w:right w:val="none" w:sz="0" w:space="0" w:color="auto"/>
              </w:divBdr>
              <w:divsChild>
                <w:div w:id="1102528548">
                  <w:marLeft w:val="0"/>
                  <w:marRight w:val="0"/>
                  <w:marTop w:val="0"/>
                  <w:marBottom w:val="0"/>
                  <w:divBdr>
                    <w:top w:val="none" w:sz="0" w:space="0" w:color="auto"/>
                    <w:left w:val="none" w:sz="0" w:space="0" w:color="auto"/>
                    <w:bottom w:val="none" w:sz="0" w:space="0" w:color="auto"/>
                    <w:right w:val="none" w:sz="0" w:space="0" w:color="auto"/>
                  </w:divBdr>
                  <w:divsChild>
                    <w:div w:id="134420526">
                      <w:marLeft w:val="0"/>
                      <w:marRight w:val="0"/>
                      <w:marTop w:val="0"/>
                      <w:marBottom w:val="0"/>
                      <w:divBdr>
                        <w:top w:val="none" w:sz="0" w:space="0" w:color="auto"/>
                        <w:left w:val="none" w:sz="0" w:space="0" w:color="auto"/>
                        <w:bottom w:val="none" w:sz="0" w:space="0" w:color="auto"/>
                        <w:right w:val="none" w:sz="0" w:space="0" w:color="auto"/>
                      </w:divBdr>
                    </w:div>
                    <w:div w:id="10530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5684">
          <w:marLeft w:val="0"/>
          <w:marRight w:val="0"/>
          <w:marTop w:val="0"/>
          <w:marBottom w:val="0"/>
          <w:divBdr>
            <w:top w:val="none" w:sz="0" w:space="0" w:color="auto"/>
            <w:left w:val="none" w:sz="0" w:space="0" w:color="auto"/>
            <w:bottom w:val="none" w:sz="0" w:space="0" w:color="auto"/>
            <w:right w:val="none" w:sz="0" w:space="0" w:color="auto"/>
          </w:divBdr>
          <w:divsChild>
            <w:div w:id="49813042">
              <w:blockQuote w:val="1"/>
              <w:marLeft w:val="600"/>
              <w:marRight w:val="0"/>
              <w:marTop w:val="0"/>
              <w:marBottom w:val="0"/>
              <w:divBdr>
                <w:top w:val="none" w:sz="0" w:space="0" w:color="auto"/>
                <w:left w:val="none" w:sz="0" w:space="0" w:color="auto"/>
                <w:bottom w:val="none" w:sz="0" w:space="0" w:color="auto"/>
                <w:right w:val="none" w:sz="0" w:space="0" w:color="auto"/>
              </w:divBdr>
              <w:divsChild>
                <w:div w:id="552885563">
                  <w:marLeft w:val="0"/>
                  <w:marRight w:val="0"/>
                  <w:marTop w:val="0"/>
                  <w:marBottom w:val="0"/>
                  <w:divBdr>
                    <w:top w:val="none" w:sz="0" w:space="0" w:color="auto"/>
                    <w:left w:val="none" w:sz="0" w:space="0" w:color="auto"/>
                    <w:bottom w:val="none" w:sz="0" w:space="0" w:color="auto"/>
                    <w:right w:val="none" w:sz="0" w:space="0" w:color="auto"/>
                  </w:divBdr>
                </w:div>
                <w:div w:id="9201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39322">
      <w:bodyDiv w:val="1"/>
      <w:marLeft w:val="0"/>
      <w:marRight w:val="0"/>
      <w:marTop w:val="0"/>
      <w:marBottom w:val="0"/>
      <w:divBdr>
        <w:top w:val="none" w:sz="0" w:space="0" w:color="auto"/>
        <w:left w:val="none" w:sz="0" w:space="0" w:color="auto"/>
        <w:bottom w:val="none" w:sz="0" w:space="0" w:color="auto"/>
        <w:right w:val="none" w:sz="0" w:space="0" w:color="auto"/>
      </w:divBdr>
    </w:div>
    <w:div w:id="995374286">
      <w:bodyDiv w:val="1"/>
      <w:marLeft w:val="0"/>
      <w:marRight w:val="0"/>
      <w:marTop w:val="0"/>
      <w:marBottom w:val="0"/>
      <w:divBdr>
        <w:top w:val="none" w:sz="0" w:space="0" w:color="auto"/>
        <w:left w:val="none" w:sz="0" w:space="0" w:color="auto"/>
        <w:bottom w:val="none" w:sz="0" w:space="0" w:color="auto"/>
        <w:right w:val="none" w:sz="0" w:space="0" w:color="auto"/>
      </w:divBdr>
    </w:div>
    <w:div w:id="1054238281">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8">
          <w:marLeft w:val="0"/>
          <w:marRight w:val="0"/>
          <w:marTop w:val="0"/>
          <w:marBottom w:val="0"/>
          <w:divBdr>
            <w:top w:val="none" w:sz="0" w:space="0" w:color="auto"/>
            <w:left w:val="none" w:sz="0" w:space="0" w:color="auto"/>
            <w:bottom w:val="none" w:sz="0" w:space="0" w:color="auto"/>
            <w:right w:val="none" w:sz="0" w:space="0" w:color="auto"/>
          </w:divBdr>
        </w:div>
        <w:div w:id="2009407045">
          <w:blockQuote w:val="1"/>
          <w:marLeft w:val="600"/>
          <w:marRight w:val="0"/>
          <w:marTop w:val="0"/>
          <w:marBottom w:val="0"/>
          <w:divBdr>
            <w:top w:val="none" w:sz="0" w:space="0" w:color="auto"/>
            <w:left w:val="none" w:sz="0" w:space="0" w:color="auto"/>
            <w:bottom w:val="none" w:sz="0" w:space="0" w:color="auto"/>
            <w:right w:val="none" w:sz="0" w:space="0" w:color="auto"/>
          </w:divBdr>
          <w:divsChild>
            <w:div w:id="265694981">
              <w:blockQuote w:val="1"/>
              <w:marLeft w:val="600"/>
              <w:marRight w:val="0"/>
              <w:marTop w:val="0"/>
              <w:marBottom w:val="0"/>
              <w:divBdr>
                <w:top w:val="none" w:sz="0" w:space="0" w:color="auto"/>
                <w:left w:val="none" w:sz="0" w:space="0" w:color="auto"/>
                <w:bottom w:val="none" w:sz="0" w:space="0" w:color="auto"/>
                <w:right w:val="none" w:sz="0" w:space="0" w:color="auto"/>
              </w:divBdr>
              <w:divsChild>
                <w:div w:id="731200496">
                  <w:blockQuote w:val="1"/>
                  <w:marLeft w:val="600"/>
                  <w:marRight w:val="0"/>
                  <w:marTop w:val="0"/>
                  <w:marBottom w:val="0"/>
                  <w:divBdr>
                    <w:top w:val="none" w:sz="0" w:space="0" w:color="auto"/>
                    <w:left w:val="none" w:sz="0" w:space="0" w:color="auto"/>
                    <w:bottom w:val="none" w:sz="0" w:space="0" w:color="auto"/>
                    <w:right w:val="none" w:sz="0" w:space="0" w:color="auto"/>
                  </w:divBdr>
                  <w:divsChild>
                    <w:div w:id="201864527">
                      <w:blockQuote w:val="1"/>
                      <w:marLeft w:val="600"/>
                      <w:marRight w:val="0"/>
                      <w:marTop w:val="0"/>
                      <w:marBottom w:val="0"/>
                      <w:divBdr>
                        <w:top w:val="none" w:sz="0" w:space="0" w:color="auto"/>
                        <w:left w:val="none" w:sz="0" w:space="0" w:color="auto"/>
                        <w:bottom w:val="none" w:sz="0" w:space="0" w:color="auto"/>
                        <w:right w:val="none" w:sz="0" w:space="0" w:color="auto"/>
                      </w:divBdr>
                      <w:divsChild>
                        <w:div w:id="13216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97472">
      <w:bodyDiv w:val="1"/>
      <w:marLeft w:val="0"/>
      <w:marRight w:val="0"/>
      <w:marTop w:val="0"/>
      <w:marBottom w:val="0"/>
      <w:divBdr>
        <w:top w:val="none" w:sz="0" w:space="0" w:color="auto"/>
        <w:left w:val="none" w:sz="0" w:space="0" w:color="auto"/>
        <w:bottom w:val="none" w:sz="0" w:space="0" w:color="auto"/>
        <w:right w:val="none" w:sz="0" w:space="0" w:color="auto"/>
      </w:divBdr>
    </w:div>
    <w:div w:id="1084688855">
      <w:bodyDiv w:val="1"/>
      <w:marLeft w:val="0"/>
      <w:marRight w:val="0"/>
      <w:marTop w:val="0"/>
      <w:marBottom w:val="0"/>
      <w:divBdr>
        <w:top w:val="none" w:sz="0" w:space="0" w:color="auto"/>
        <w:left w:val="none" w:sz="0" w:space="0" w:color="auto"/>
        <w:bottom w:val="none" w:sz="0" w:space="0" w:color="auto"/>
        <w:right w:val="none" w:sz="0" w:space="0" w:color="auto"/>
      </w:divBdr>
    </w:div>
    <w:div w:id="1126192193">
      <w:bodyDiv w:val="1"/>
      <w:marLeft w:val="0"/>
      <w:marRight w:val="0"/>
      <w:marTop w:val="0"/>
      <w:marBottom w:val="0"/>
      <w:divBdr>
        <w:top w:val="none" w:sz="0" w:space="0" w:color="auto"/>
        <w:left w:val="none" w:sz="0" w:space="0" w:color="auto"/>
        <w:bottom w:val="none" w:sz="0" w:space="0" w:color="auto"/>
        <w:right w:val="none" w:sz="0" w:space="0" w:color="auto"/>
      </w:divBdr>
    </w:div>
    <w:div w:id="1129054980">
      <w:bodyDiv w:val="1"/>
      <w:marLeft w:val="0"/>
      <w:marRight w:val="0"/>
      <w:marTop w:val="0"/>
      <w:marBottom w:val="0"/>
      <w:divBdr>
        <w:top w:val="none" w:sz="0" w:space="0" w:color="auto"/>
        <w:left w:val="none" w:sz="0" w:space="0" w:color="auto"/>
        <w:bottom w:val="none" w:sz="0" w:space="0" w:color="auto"/>
        <w:right w:val="none" w:sz="0" w:space="0" w:color="auto"/>
      </w:divBdr>
      <w:divsChild>
        <w:div w:id="589503682">
          <w:marLeft w:val="0"/>
          <w:marRight w:val="0"/>
          <w:marTop w:val="0"/>
          <w:marBottom w:val="0"/>
          <w:divBdr>
            <w:top w:val="none" w:sz="0" w:space="0" w:color="auto"/>
            <w:left w:val="none" w:sz="0" w:space="0" w:color="auto"/>
            <w:bottom w:val="none" w:sz="0" w:space="0" w:color="auto"/>
            <w:right w:val="none" w:sz="0" w:space="0" w:color="auto"/>
          </w:divBdr>
        </w:div>
      </w:divsChild>
    </w:div>
    <w:div w:id="1149445788">
      <w:bodyDiv w:val="1"/>
      <w:marLeft w:val="0"/>
      <w:marRight w:val="0"/>
      <w:marTop w:val="0"/>
      <w:marBottom w:val="0"/>
      <w:divBdr>
        <w:top w:val="none" w:sz="0" w:space="0" w:color="auto"/>
        <w:left w:val="none" w:sz="0" w:space="0" w:color="auto"/>
        <w:bottom w:val="none" w:sz="0" w:space="0" w:color="auto"/>
        <w:right w:val="none" w:sz="0" w:space="0" w:color="auto"/>
      </w:divBdr>
    </w:div>
    <w:div w:id="1157189030">
      <w:bodyDiv w:val="1"/>
      <w:marLeft w:val="0"/>
      <w:marRight w:val="0"/>
      <w:marTop w:val="0"/>
      <w:marBottom w:val="0"/>
      <w:divBdr>
        <w:top w:val="none" w:sz="0" w:space="0" w:color="auto"/>
        <w:left w:val="none" w:sz="0" w:space="0" w:color="auto"/>
        <w:bottom w:val="none" w:sz="0" w:space="0" w:color="auto"/>
        <w:right w:val="none" w:sz="0" w:space="0" w:color="auto"/>
      </w:divBdr>
    </w:div>
    <w:div w:id="1161384710">
      <w:bodyDiv w:val="1"/>
      <w:marLeft w:val="0"/>
      <w:marRight w:val="0"/>
      <w:marTop w:val="0"/>
      <w:marBottom w:val="0"/>
      <w:divBdr>
        <w:top w:val="none" w:sz="0" w:space="0" w:color="auto"/>
        <w:left w:val="none" w:sz="0" w:space="0" w:color="auto"/>
        <w:bottom w:val="none" w:sz="0" w:space="0" w:color="auto"/>
        <w:right w:val="none" w:sz="0" w:space="0" w:color="auto"/>
      </w:divBdr>
      <w:divsChild>
        <w:div w:id="697662799">
          <w:marLeft w:val="0"/>
          <w:marRight w:val="0"/>
          <w:marTop w:val="0"/>
          <w:marBottom w:val="0"/>
          <w:divBdr>
            <w:top w:val="none" w:sz="0" w:space="0" w:color="auto"/>
            <w:left w:val="none" w:sz="0" w:space="0" w:color="auto"/>
            <w:bottom w:val="none" w:sz="0" w:space="0" w:color="auto"/>
            <w:right w:val="none" w:sz="0" w:space="0" w:color="auto"/>
          </w:divBdr>
        </w:div>
        <w:div w:id="1795100231">
          <w:marLeft w:val="0"/>
          <w:marRight w:val="0"/>
          <w:marTop w:val="0"/>
          <w:marBottom w:val="0"/>
          <w:divBdr>
            <w:top w:val="none" w:sz="0" w:space="0" w:color="auto"/>
            <w:left w:val="none" w:sz="0" w:space="0" w:color="auto"/>
            <w:bottom w:val="none" w:sz="0" w:space="0" w:color="auto"/>
            <w:right w:val="none" w:sz="0" w:space="0" w:color="auto"/>
          </w:divBdr>
        </w:div>
        <w:div w:id="2059628405">
          <w:marLeft w:val="0"/>
          <w:marRight w:val="0"/>
          <w:marTop w:val="0"/>
          <w:marBottom w:val="0"/>
          <w:divBdr>
            <w:top w:val="none" w:sz="0" w:space="0" w:color="auto"/>
            <w:left w:val="none" w:sz="0" w:space="0" w:color="auto"/>
            <w:bottom w:val="none" w:sz="0" w:space="0" w:color="auto"/>
            <w:right w:val="none" w:sz="0" w:space="0" w:color="auto"/>
          </w:divBdr>
        </w:div>
        <w:div w:id="2083210841">
          <w:marLeft w:val="0"/>
          <w:marRight w:val="0"/>
          <w:marTop w:val="0"/>
          <w:marBottom w:val="0"/>
          <w:divBdr>
            <w:top w:val="none" w:sz="0" w:space="0" w:color="auto"/>
            <w:left w:val="none" w:sz="0" w:space="0" w:color="auto"/>
            <w:bottom w:val="none" w:sz="0" w:space="0" w:color="auto"/>
            <w:right w:val="none" w:sz="0" w:space="0" w:color="auto"/>
          </w:divBdr>
        </w:div>
      </w:divsChild>
    </w:div>
    <w:div w:id="1177884312">
      <w:bodyDiv w:val="1"/>
      <w:marLeft w:val="0"/>
      <w:marRight w:val="0"/>
      <w:marTop w:val="0"/>
      <w:marBottom w:val="0"/>
      <w:divBdr>
        <w:top w:val="none" w:sz="0" w:space="0" w:color="auto"/>
        <w:left w:val="none" w:sz="0" w:space="0" w:color="auto"/>
        <w:bottom w:val="none" w:sz="0" w:space="0" w:color="auto"/>
        <w:right w:val="none" w:sz="0" w:space="0" w:color="auto"/>
      </w:divBdr>
    </w:div>
    <w:div w:id="1195579539">
      <w:bodyDiv w:val="1"/>
      <w:marLeft w:val="0"/>
      <w:marRight w:val="0"/>
      <w:marTop w:val="0"/>
      <w:marBottom w:val="0"/>
      <w:divBdr>
        <w:top w:val="none" w:sz="0" w:space="0" w:color="auto"/>
        <w:left w:val="none" w:sz="0" w:space="0" w:color="auto"/>
        <w:bottom w:val="none" w:sz="0" w:space="0" w:color="auto"/>
        <w:right w:val="none" w:sz="0" w:space="0" w:color="auto"/>
      </w:divBdr>
    </w:div>
    <w:div w:id="1206211809">
      <w:bodyDiv w:val="1"/>
      <w:marLeft w:val="0"/>
      <w:marRight w:val="0"/>
      <w:marTop w:val="0"/>
      <w:marBottom w:val="0"/>
      <w:divBdr>
        <w:top w:val="none" w:sz="0" w:space="0" w:color="auto"/>
        <w:left w:val="none" w:sz="0" w:space="0" w:color="auto"/>
        <w:bottom w:val="none" w:sz="0" w:space="0" w:color="auto"/>
        <w:right w:val="none" w:sz="0" w:space="0" w:color="auto"/>
      </w:divBdr>
    </w:div>
    <w:div w:id="1206721965">
      <w:bodyDiv w:val="1"/>
      <w:marLeft w:val="0"/>
      <w:marRight w:val="0"/>
      <w:marTop w:val="0"/>
      <w:marBottom w:val="0"/>
      <w:divBdr>
        <w:top w:val="none" w:sz="0" w:space="0" w:color="auto"/>
        <w:left w:val="none" w:sz="0" w:space="0" w:color="auto"/>
        <w:bottom w:val="none" w:sz="0" w:space="0" w:color="auto"/>
        <w:right w:val="none" w:sz="0" w:space="0" w:color="auto"/>
      </w:divBdr>
      <w:divsChild>
        <w:div w:id="21635893">
          <w:marLeft w:val="0"/>
          <w:marRight w:val="0"/>
          <w:marTop w:val="0"/>
          <w:marBottom w:val="0"/>
          <w:divBdr>
            <w:top w:val="none" w:sz="0" w:space="0" w:color="auto"/>
            <w:left w:val="none" w:sz="0" w:space="0" w:color="auto"/>
            <w:bottom w:val="none" w:sz="0" w:space="0" w:color="auto"/>
            <w:right w:val="none" w:sz="0" w:space="0" w:color="auto"/>
          </w:divBdr>
        </w:div>
        <w:div w:id="104429087">
          <w:marLeft w:val="0"/>
          <w:marRight w:val="0"/>
          <w:marTop w:val="0"/>
          <w:marBottom w:val="0"/>
          <w:divBdr>
            <w:top w:val="none" w:sz="0" w:space="0" w:color="auto"/>
            <w:left w:val="none" w:sz="0" w:space="0" w:color="auto"/>
            <w:bottom w:val="none" w:sz="0" w:space="0" w:color="auto"/>
            <w:right w:val="none" w:sz="0" w:space="0" w:color="auto"/>
          </w:divBdr>
        </w:div>
        <w:div w:id="280377364">
          <w:marLeft w:val="0"/>
          <w:marRight w:val="0"/>
          <w:marTop w:val="0"/>
          <w:marBottom w:val="0"/>
          <w:divBdr>
            <w:top w:val="none" w:sz="0" w:space="0" w:color="auto"/>
            <w:left w:val="none" w:sz="0" w:space="0" w:color="auto"/>
            <w:bottom w:val="none" w:sz="0" w:space="0" w:color="auto"/>
            <w:right w:val="none" w:sz="0" w:space="0" w:color="auto"/>
          </w:divBdr>
        </w:div>
        <w:div w:id="337542230">
          <w:marLeft w:val="0"/>
          <w:marRight w:val="0"/>
          <w:marTop w:val="0"/>
          <w:marBottom w:val="0"/>
          <w:divBdr>
            <w:top w:val="none" w:sz="0" w:space="0" w:color="auto"/>
            <w:left w:val="none" w:sz="0" w:space="0" w:color="auto"/>
            <w:bottom w:val="none" w:sz="0" w:space="0" w:color="auto"/>
            <w:right w:val="none" w:sz="0" w:space="0" w:color="auto"/>
          </w:divBdr>
          <w:divsChild>
            <w:div w:id="1103845663">
              <w:marLeft w:val="0"/>
              <w:marRight w:val="0"/>
              <w:marTop w:val="0"/>
              <w:marBottom w:val="0"/>
              <w:divBdr>
                <w:top w:val="none" w:sz="0" w:space="0" w:color="auto"/>
                <w:left w:val="none" w:sz="0" w:space="0" w:color="auto"/>
                <w:bottom w:val="none" w:sz="0" w:space="0" w:color="auto"/>
                <w:right w:val="none" w:sz="0" w:space="0" w:color="auto"/>
              </w:divBdr>
            </w:div>
          </w:divsChild>
        </w:div>
        <w:div w:id="430248317">
          <w:marLeft w:val="0"/>
          <w:marRight w:val="0"/>
          <w:marTop w:val="0"/>
          <w:marBottom w:val="0"/>
          <w:divBdr>
            <w:top w:val="none" w:sz="0" w:space="0" w:color="auto"/>
            <w:left w:val="none" w:sz="0" w:space="0" w:color="auto"/>
            <w:bottom w:val="none" w:sz="0" w:space="0" w:color="auto"/>
            <w:right w:val="none" w:sz="0" w:space="0" w:color="auto"/>
          </w:divBdr>
        </w:div>
        <w:div w:id="689454338">
          <w:marLeft w:val="0"/>
          <w:marRight w:val="0"/>
          <w:marTop w:val="0"/>
          <w:marBottom w:val="0"/>
          <w:divBdr>
            <w:top w:val="none" w:sz="0" w:space="0" w:color="auto"/>
            <w:left w:val="none" w:sz="0" w:space="0" w:color="auto"/>
            <w:bottom w:val="none" w:sz="0" w:space="0" w:color="auto"/>
            <w:right w:val="none" w:sz="0" w:space="0" w:color="auto"/>
          </w:divBdr>
        </w:div>
        <w:div w:id="980690888">
          <w:marLeft w:val="0"/>
          <w:marRight w:val="0"/>
          <w:marTop w:val="0"/>
          <w:marBottom w:val="0"/>
          <w:divBdr>
            <w:top w:val="none" w:sz="0" w:space="0" w:color="auto"/>
            <w:left w:val="none" w:sz="0" w:space="0" w:color="auto"/>
            <w:bottom w:val="none" w:sz="0" w:space="0" w:color="auto"/>
            <w:right w:val="none" w:sz="0" w:space="0" w:color="auto"/>
          </w:divBdr>
        </w:div>
        <w:div w:id="1397360220">
          <w:marLeft w:val="0"/>
          <w:marRight w:val="0"/>
          <w:marTop w:val="0"/>
          <w:marBottom w:val="0"/>
          <w:divBdr>
            <w:top w:val="none" w:sz="0" w:space="0" w:color="auto"/>
            <w:left w:val="none" w:sz="0" w:space="0" w:color="auto"/>
            <w:bottom w:val="none" w:sz="0" w:space="0" w:color="auto"/>
            <w:right w:val="none" w:sz="0" w:space="0" w:color="auto"/>
          </w:divBdr>
        </w:div>
        <w:div w:id="1511678971">
          <w:marLeft w:val="0"/>
          <w:marRight w:val="0"/>
          <w:marTop w:val="0"/>
          <w:marBottom w:val="0"/>
          <w:divBdr>
            <w:top w:val="none" w:sz="0" w:space="0" w:color="auto"/>
            <w:left w:val="none" w:sz="0" w:space="0" w:color="auto"/>
            <w:bottom w:val="none" w:sz="0" w:space="0" w:color="auto"/>
            <w:right w:val="none" w:sz="0" w:space="0" w:color="auto"/>
          </w:divBdr>
          <w:divsChild>
            <w:div w:id="1132601582">
              <w:marLeft w:val="0"/>
              <w:marRight w:val="0"/>
              <w:marTop w:val="30"/>
              <w:marBottom w:val="0"/>
              <w:divBdr>
                <w:top w:val="none" w:sz="0" w:space="0" w:color="auto"/>
                <w:left w:val="none" w:sz="0" w:space="0" w:color="auto"/>
                <w:bottom w:val="none" w:sz="0" w:space="0" w:color="auto"/>
                <w:right w:val="none" w:sz="0" w:space="0" w:color="auto"/>
              </w:divBdr>
              <w:divsChild>
                <w:div w:id="306937480">
                  <w:marLeft w:val="0"/>
                  <w:marRight w:val="0"/>
                  <w:marTop w:val="0"/>
                  <w:marBottom w:val="0"/>
                  <w:divBdr>
                    <w:top w:val="none" w:sz="0" w:space="0" w:color="auto"/>
                    <w:left w:val="none" w:sz="0" w:space="0" w:color="auto"/>
                    <w:bottom w:val="none" w:sz="0" w:space="0" w:color="auto"/>
                    <w:right w:val="none" w:sz="0" w:space="0" w:color="auto"/>
                  </w:divBdr>
                </w:div>
                <w:div w:id="3622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2741">
          <w:marLeft w:val="0"/>
          <w:marRight w:val="0"/>
          <w:marTop w:val="0"/>
          <w:marBottom w:val="0"/>
          <w:divBdr>
            <w:top w:val="none" w:sz="0" w:space="0" w:color="auto"/>
            <w:left w:val="none" w:sz="0" w:space="0" w:color="auto"/>
            <w:bottom w:val="none" w:sz="0" w:space="0" w:color="auto"/>
            <w:right w:val="none" w:sz="0" w:space="0" w:color="auto"/>
          </w:divBdr>
        </w:div>
        <w:div w:id="1835220108">
          <w:marLeft w:val="0"/>
          <w:marRight w:val="0"/>
          <w:marTop w:val="0"/>
          <w:marBottom w:val="0"/>
          <w:divBdr>
            <w:top w:val="none" w:sz="0" w:space="0" w:color="auto"/>
            <w:left w:val="none" w:sz="0" w:space="0" w:color="auto"/>
            <w:bottom w:val="none" w:sz="0" w:space="0" w:color="auto"/>
            <w:right w:val="none" w:sz="0" w:space="0" w:color="auto"/>
          </w:divBdr>
        </w:div>
        <w:div w:id="2114127449">
          <w:marLeft w:val="0"/>
          <w:marRight w:val="0"/>
          <w:marTop w:val="0"/>
          <w:marBottom w:val="0"/>
          <w:divBdr>
            <w:top w:val="none" w:sz="0" w:space="0" w:color="auto"/>
            <w:left w:val="none" w:sz="0" w:space="0" w:color="auto"/>
            <w:bottom w:val="none" w:sz="0" w:space="0" w:color="auto"/>
            <w:right w:val="none" w:sz="0" w:space="0" w:color="auto"/>
          </w:divBdr>
        </w:div>
      </w:divsChild>
    </w:div>
    <w:div w:id="1237980219">
      <w:bodyDiv w:val="1"/>
      <w:marLeft w:val="0"/>
      <w:marRight w:val="0"/>
      <w:marTop w:val="0"/>
      <w:marBottom w:val="0"/>
      <w:divBdr>
        <w:top w:val="none" w:sz="0" w:space="0" w:color="auto"/>
        <w:left w:val="none" w:sz="0" w:space="0" w:color="auto"/>
        <w:bottom w:val="none" w:sz="0" w:space="0" w:color="auto"/>
        <w:right w:val="none" w:sz="0" w:space="0" w:color="auto"/>
      </w:divBdr>
    </w:div>
    <w:div w:id="1257909920">
      <w:bodyDiv w:val="1"/>
      <w:marLeft w:val="0"/>
      <w:marRight w:val="0"/>
      <w:marTop w:val="0"/>
      <w:marBottom w:val="0"/>
      <w:divBdr>
        <w:top w:val="none" w:sz="0" w:space="0" w:color="auto"/>
        <w:left w:val="none" w:sz="0" w:space="0" w:color="auto"/>
        <w:bottom w:val="none" w:sz="0" w:space="0" w:color="auto"/>
        <w:right w:val="none" w:sz="0" w:space="0" w:color="auto"/>
      </w:divBdr>
    </w:div>
    <w:div w:id="1260795629">
      <w:bodyDiv w:val="1"/>
      <w:marLeft w:val="0"/>
      <w:marRight w:val="0"/>
      <w:marTop w:val="0"/>
      <w:marBottom w:val="0"/>
      <w:divBdr>
        <w:top w:val="none" w:sz="0" w:space="0" w:color="auto"/>
        <w:left w:val="none" w:sz="0" w:space="0" w:color="auto"/>
        <w:bottom w:val="none" w:sz="0" w:space="0" w:color="auto"/>
        <w:right w:val="none" w:sz="0" w:space="0" w:color="auto"/>
      </w:divBdr>
      <w:divsChild>
        <w:div w:id="53238836">
          <w:marLeft w:val="0"/>
          <w:marRight w:val="0"/>
          <w:marTop w:val="0"/>
          <w:marBottom w:val="0"/>
          <w:divBdr>
            <w:top w:val="none" w:sz="0" w:space="0" w:color="auto"/>
            <w:left w:val="none" w:sz="0" w:space="0" w:color="auto"/>
            <w:bottom w:val="none" w:sz="0" w:space="0" w:color="auto"/>
            <w:right w:val="none" w:sz="0" w:space="0" w:color="auto"/>
          </w:divBdr>
        </w:div>
        <w:div w:id="127360352">
          <w:marLeft w:val="0"/>
          <w:marRight w:val="0"/>
          <w:marTop w:val="0"/>
          <w:marBottom w:val="0"/>
          <w:divBdr>
            <w:top w:val="none" w:sz="0" w:space="0" w:color="auto"/>
            <w:left w:val="none" w:sz="0" w:space="0" w:color="auto"/>
            <w:bottom w:val="none" w:sz="0" w:space="0" w:color="auto"/>
            <w:right w:val="none" w:sz="0" w:space="0" w:color="auto"/>
          </w:divBdr>
          <w:divsChild>
            <w:div w:id="341860409">
              <w:marLeft w:val="0"/>
              <w:marRight w:val="0"/>
              <w:marTop w:val="30"/>
              <w:marBottom w:val="0"/>
              <w:divBdr>
                <w:top w:val="none" w:sz="0" w:space="0" w:color="auto"/>
                <w:left w:val="none" w:sz="0" w:space="0" w:color="auto"/>
                <w:bottom w:val="none" w:sz="0" w:space="0" w:color="auto"/>
                <w:right w:val="none" w:sz="0" w:space="0" w:color="auto"/>
              </w:divBdr>
              <w:divsChild>
                <w:div w:id="664552637">
                  <w:marLeft w:val="0"/>
                  <w:marRight w:val="0"/>
                  <w:marTop w:val="0"/>
                  <w:marBottom w:val="0"/>
                  <w:divBdr>
                    <w:top w:val="none" w:sz="0" w:space="0" w:color="auto"/>
                    <w:left w:val="none" w:sz="0" w:space="0" w:color="auto"/>
                    <w:bottom w:val="none" w:sz="0" w:space="0" w:color="auto"/>
                    <w:right w:val="none" w:sz="0" w:space="0" w:color="auto"/>
                  </w:divBdr>
                  <w:divsChild>
                    <w:div w:id="599414738">
                      <w:marLeft w:val="0"/>
                      <w:marRight w:val="0"/>
                      <w:marTop w:val="0"/>
                      <w:marBottom w:val="0"/>
                      <w:divBdr>
                        <w:top w:val="none" w:sz="0" w:space="0" w:color="auto"/>
                        <w:left w:val="none" w:sz="0" w:space="0" w:color="auto"/>
                        <w:bottom w:val="none" w:sz="0" w:space="0" w:color="auto"/>
                        <w:right w:val="none" w:sz="0" w:space="0" w:color="auto"/>
                      </w:divBdr>
                    </w:div>
                    <w:div w:id="869992006">
                      <w:marLeft w:val="0"/>
                      <w:marRight w:val="0"/>
                      <w:marTop w:val="0"/>
                      <w:marBottom w:val="0"/>
                      <w:divBdr>
                        <w:top w:val="none" w:sz="0" w:space="0" w:color="auto"/>
                        <w:left w:val="none" w:sz="0" w:space="0" w:color="auto"/>
                        <w:bottom w:val="none" w:sz="0" w:space="0" w:color="auto"/>
                        <w:right w:val="none" w:sz="0" w:space="0" w:color="auto"/>
                      </w:divBdr>
                      <w:divsChild>
                        <w:div w:id="2043089812">
                          <w:marLeft w:val="0"/>
                          <w:marRight w:val="0"/>
                          <w:marTop w:val="0"/>
                          <w:marBottom w:val="0"/>
                          <w:divBdr>
                            <w:top w:val="none" w:sz="0" w:space="0" w:color="auto"/>
                            <w:left w:val="none" w:sz="0" w:space="0" w:color="auto"/>
                            <w:bottom w:val="none" w:sz="0" w:space="0" w:color="auto"/>
                            <w:right w:val="none" w:sz="0" w:space="0" w:color="auto"/>
                          </w:divBdr>
                        </w:div>
                      </w:divsChild>
                    </w:div>
                    <w:div w:id="8734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9529">
          <w:marLeft w:val="0"/>
          <w:marRight w:val="0"/>
          <w:marTop w:val="0"/>
          <w:marBottom w:val="0"/>
          <w:divBdr>
            <w:top w:val="none" w:sz="0" w:space="0" w:color="auto"/>
            <w:left w:val="none" w:sz="0" w:space="0" w:color="auto"/>
            <w:bottom w:val="none" w:sz="0" w:space="0" w:color="auto"/>
            <w:right w:val="none" w:sz="0" w:space="0" w:color="auto"/>
          </w:divBdr>
        </w:div>
        <w:div w:id="548340196">
          <w:marLeft w:val="0"/>
          <w:marRight w:val="0"/>
          <w:marTop w:val="0"/>
          <w:marBottom w:val="0"/>
          <w:divBdr>
            <w:top w:val="none" w:sz="0" w:space="0" w:color="auto"/>
            <w:left w:val="none" w:sz="0" w:space="0" w:color="auto"/>
            <w:bottom w:val="none" w:sz="0" w:space="0" w:color="auto"/>
            <w:right w:val="none" w:sz="0" w:space="0" w:color="auto"/>
          </w:divBdr>
        </w:div>
        <w:div w:id="708721950">
          <w:marLeft w:val="0"/>
          <w:marRight w:val="0"/>
          <w:marTop w:val="0"/>
          <w:marBottom w:val="0"/>
          <w:divBdr>
            <w:top w:val="none" w:sz="0" w:space="0" w:color="auto"/>
            <w:left w:val="none" w:sz="0" w:space="0" w:color="auto"/>
            <w:bottom w:val="none" w:sz="0" w:space="0" w:color="auto"/>
            <w:right w:val="none" w:sz="0" w:space="0" w:color="auto"/>
          </w:divBdr>
        </w:div>
        <w:div w:id="741220540">
          <w:marLeft w:val="0"/>
          <w:marRight w:val="0"/>
          <w:marTop w:val="0"/>
          <w:marBottom w:val="0"/>
          <w:divBdr>
            <w:top w:val="none" w:sz="0" w:space="0" w:color="auto"/>
            <w:left w:val="none" w:sz="0" w:space="0" w:color="auto"/>
            <w:bottom w:val="none" w:sz="0" w:space="0" w:color="auto"/>
            <w:right w:val="none" w:sz="0" w:space="0" w:color="auto"/>
          </w:divBdr>
        </w:div>
        <w:div w:id="760638588">
          <w:marLeft w:val="0"/>
          <w:marRight w:val="0"/>
          <w:marTop w:val="0"/>
          <w:marBottom w:val="0"/>
          <w:divBdr>
            <w:top w:val="none" w:sz="0" w:space="0" w:color="auto"/>
            <w:left w:val="none" w:sz="0" w:space="0" w:color="auto"/>
            <w:bottom w:val="none" w:sz="0" w:space="0" w:color="auto"/>
            <w:right w:val="none" w:sz="0" w:space="0" w:color="auto"/>
          </w:divBdr>
        </w:div>
        <w:div w:id="770054595">
          <w:marLeft w:val="0"/>
          <w:marRight w:val="0"/>
          <w:marTop w:val="0"/>
          <w:marBottom w:val="0"/>
          <w:divBdr>
            <w:top w:val="none" w:sz="0" w:space="0" w:color="auto"/>
            <w:left w:val="none" w:sz="0" w:space="0" w:color="auto"/>
            <w:bottom w:val="none" w:sz="0" w:space="0" w:color="auto"/>
            <w:right w:val="none" w:sz="0" w:space="0" w:color="auto"/>
          </w:divBdr>
        </w:div>
        <w:div w:id="872961342">
          <w:marLeft w:val="0"/>
          <w:marRight w:val="0"/>
          <w:marTop w:val="0"/>
          <w:marBottom w:val="0"/>
          <w:divBdr>
            <w:top w:val="none" w:sz="0" w:space="0" w:color="auto"/>
            <w:left w:val="none" w:sz="0" w:space="0" w:color="auto"/>
            <w:bottom w:val="none" w:sz="0" w:space="0" w:color="auto"/>
            <w:right w:val="none" w:sz="0" w:space="0" w:color="auto"/>
          </w:divBdr>
        </w:div>
        <w:div w:id="1007951043">
          <w:marLeft w:val="0"/>
          <w:marRight w:val="0"/>
          <w:marTop w:val="0"/>
          <w:marBottom w:val="0"/>
          <w:divBdr>
            <w:top w:val="none" w:sz="0" w:space="0" w:color="auto"/>
            <w:left w:val="none" w:sz="0" w:space="0" w:color="auto"/>
            <w:bottom w:val="none" w:sz="0" w:space="0" w:color="auto"/>
            <w:right w:val="none" w:sz="0" w:space="0" w:color="auto"/>
          </w:divBdr>
        </w:div>
        <w:div w:id="1062682495">
          <w:marLeft w:val="0"/>
          <w:marRight w:val="0"/>
          <w:marTop w:val="0"/>
          <w:marBottom w:val="0"/>
          <w:divBdr>
            <w:top w:val="none" w:sz="0" w:space="0" w:color="auto"/>
            <w:left w:val="none" w:sz="0" w:space="0" w:color="auto"/>
            <w:bottom w:val="none" w:sz="0" w:space="0" w:color="auto"/>
            <w:right w:val="none" w:sz="0" w:space="0" w:color="auto"/>
          </w:divBdr>
        </w:div>
        <w:div w:id="1265500770">
          <w:marLeft w:val="0"/>
          <w:marRight w:val="0"/>
          <w:marTop w:val="0"/>
          <w:marBottom w:val="0"/>
          <w:divBdr>
            <w:top w:val="none" w:sz="0" w:space="0" w:color="auto"/>
            <w:left w:val="none" w:sz="0" w:space="0" w:color="auto"/>
            <w:bottom w:val="none" w:sz="0" w:space="0" w:color="auto"/>
            <w:right w:val="none" w:sz="0" w:space="0" w:color="auto"/>
          </w:divBdr>
        </w:div>
        <w:div w:id="1300263663">
          <w:marLeft w:val="0"/>
          <w:marRight w:val="0"/>
          <w:marTop w:val="0"/>
          <w:marBottom w:val="0"/>
          <w:divBdr>
            <w:top w:val="none" w:sz="0" w:space="0" w:color="auto"/>
            <w:left w:val="none" w:sz="0" w:space="0" w:color="auto"/>
            <w:bottom w:val="none" w:sz="0" w:space="0" w:color="auto"/>
            <w:right w:val="none" w:sz="0" w:space="0" w:color="auto"/>
          </w:divBdr>
        </w:div>
        <w:div w:id="1362827077">
          <w:marLeft w:val="0"/>
          <w:marRight w:val="0"/>
          <w:marTop w:val="0"/>
          <w:marBottom w:val="0"/>
          <w:divBdr>
            <w:top w:val="none" w:sz="0" w:space="0" w:color="auto"/>
            <w:left w:val="none" w:sz="0" w:space="0" w:color="auto"/>
            <w:bottom w:val="none" w:sz="0" w:space="0" w:color="auto"/>
            <w:right w:val="none" w:sz="0" w:space="0" w:color="auto"/>
          </w:divBdr>
        </w:div>
        <w:div w:id="1559245912">
          <w:marLeft w:val="0"/>
          <w:marRight w:val="0"/>
          <w:marTop w:val="0"/>
          <w:marBottom w:val="0"/>
          <w:divBdr>
            <w:top w:val="none" w:sz="0" w:space="0" w:color="auto"/>
            <w:left w:val="none" w:sz="0" w:space="0" w:color="auto"/>
            <w:bottom w:val="none" w:sz="0" w:space="0" w:color="auto"/>
            <w:right w:val="none" w:sz="0" w:space="0" w:color="auto"/>
          </w:divBdr>
        </w:div>
        <w:div w:id="1662811106">
          <w:marLeft w:val="0"/>
          <w:marRight w:val="0"/>
          <w:marTop w:val="0"/>
          <w:marBottom w:val="0"/>
          <w:divBdr>
            <w:top w:val="none" w:sz="0" w:space="0" w:color="auto"/>
            <w:left w:val="none" w:sz="0" w:space="0" w:color="auto"/>
            <w:bottom w:val="none" w:sz="0" w:space="0" w:color="auto"/>
            <w:right w:val="none" w:sz="0" w:space="0" w:color="auto"/>
          </w:divBdr>
        </w:div>
        <w:div w:id="1721632156">
          <w:marLeft w:val="0"/>
          <w:marRight w:val="0"/>
          <w:marTop w:val="0"/>
          <w:marBottom w:val="0"/>
          <w:divBdr>
            <w:top w:val="none" w:sz="0" w:space="0" w:color="auto"/>
            <w:left w:val="none" w:sz="0" w:space="0" w:color="auto"/>
            <w:bottom w:val="none" w:sz="0" w:space="0" w:color="auto"/>
            <w:right w:val="none" w:sz="0" w:space="0" w:color="auto"/>
          </w:divBdr>
        </w:div>
        <w:div w:id="1795515381">
          <w:marLeft w:val="0"/>
          <w:marRight w:val="0"/>
          <w:marTop w:val="0"/>
          <w:marBottom w:val="0"/>
          <w:divBdr>
            <w:top w:val="none" w:sz="0" w:space="0" w:color="auto"/>
            <w:left w:val="none" w:sz="0" w:space="0" w:color="auto"/>
            <w:bottom w:val="none" w:sz="0" w:space="0" w:color="auto"/>
            <w:right w:val="none" w:sz="0" w:space="0" w:color="auto"/>
          </w:divBdr>
        </w:div>
        <w:div w:id="1899514108">
          <w:marLeft w:val="0"/>
          <w:marRight w:val="0"/>
          <w:marTop w:val="0"/>
          <w:marBottom w:val="0"/>
          <w:divBdr>
            <w:top w:val="none" w:sz="0" w:space="0" w:color="auto"/>
            <w:left w:val="none" w:sz="0" w:space="0" w:color="auto"/>
            <w:bottom w:val="none" w:sz="0" w:space="0" w:color="auto"/>
            <w:right w:val="none" w:sz="0" w:space="0" w:color="auto"/>
          </w:divBdr>
        </w:div>
        <w:div w:id="2009013751">
          <w:marLeft w:val="0"/>
          <w:marRight w:val="0"/>
          <w:marTop w:val="0"/>
          <w:marBottom w:val="0"/>
          <w:divBdr>
            <w:top w:val="none" w:sz="0" w:space="0" w:color="auto"/>
            <w:left w:val="none" w:sz="0" w:space="0" w:color="auto"/>
            <w:bottom w:val="none" w:sz="0" w:space="0" w:color="auto"/>
            <w:right w:val="none" w:sz="0" w:space="0" w:color="auto"/>
          </w:divBdr>
        </w:div>
        <w:div w:id="2015188309">
          <w:marLeft w:val="0"/>
          <w:marRight w:val="0"/>
          <w:marTop w:val="0"/>
          <w:marBottom w:val="0"/>
          <w:divBdr>
            <w:top w:val="none" w:sz="0" w:space="0" w:color="auto"/>
            <w:left w:val="none" w:sz="0" w:space="0" w:color="auto"/>
            <w:bottom w:val="none" w:sz="0" w:space="0" w:color="auto"/>
            <w:right w:val="none" w:sz="0" w:space="0" w:color="auto"/>
          </w:divBdr>
        </w:div>
      </w:divsChild>
    </w:div>
    <w:div w:id="1262294400">
      <w:bodyDiv w:val="1"/>
      <w:marLeft w:val="0"/>
      <w:marRight w:val="0"/>
      <w:marTop w:val="0"/>
      <w:marBottom w:val="0"/>
      <w:divBdr>
        <w:top w:val="none" w:sz="0" w:space="0" w:color="auto"/>
        <w:left w:val="none" w:sz="0" w:space="0" w:color="auto"/>
        <w:bottom w:val="none" w:sz="0" w:space="0" w:color="auto"/>
        <w:right w:val="none" w:sz="0" w:space="0" w:color="auto"/>
      </w:divBdr>
      <w:divsChild>
        <w:div w:id="669597135">
          <w:marLeft w:val="0"/>
          <w:marRight w:val="0"/>
          <w:marTop w:val="0"/>
          <w:marBottom w:val="0"/>
          <w:divBdr>
            <w:top w:val="none" w:sz="0" w:space="0" w:color="auto"/>
            <w:left w:val="none" w:sz="0" w:space="0" w:color="auto"/>
            <w:bottom w:val="none" w:sz="0" w:space="0" w:color="auto"/>
            <w:right w:val="none" w:sz="0" w:space="0" w:color="auto"/>
          </w:divBdr>
        </w:div>
      </w:divsChild>
    </w:div>
    <w:div w:id="1267930984">
      <w:bodyDiv w:val="1"/>
      <w:marLeft w:val="0"/>
      <w:marRight w:val="0"/>
      <w:marTop w:val="0"/>
      <w:marBottom w:val="0"/>
      <w:divBdr>
        <w:top w:val="none" w:sz="0" w:space="0" w:color="auto"/>
        <w:left w:val="none" w:sz="0" w:space="0" w:color="auto"/>
        <w:bottom w:val="none" w:sz="0" w:space="0" w:color="auto"/>
        <w:right w:val="none" w:sz="0" w:space="0" w:color="auto"/>
      </w:divBdr>
    </w:div>
    <w:div w:id="1292176959">
      <w:bodyDiv w:val="1"/>
      <w:marLeft w:val="0"/>
      <w:marRight w:val="0"/>
      <w:marTop w:val="0"/>
      <w:marBottom w:val="0"/>
      <w:divBdr>
        <w:top w:val="none" w:sz="0" w:space="0" w:color="auto"/>
        <w:left w:val="none" w:sz="0" w:space="0" w:color="auto"/>
        <w:bottom w:val="none" w:sz="0" w:space="0" w:color="auto"/>
        <w:right w:val="none" w:sz="0" w:space="0" w:color="auto"/>
      </w:divBdr>
    </w:div>
    <w:div w:id="1296715577">
      <w:bodyDiv w:val="1"/>
      <w:marLeft w:val="0"/>
      <w:marRight w:val="0"/>
      <w:marTop w:val="0"/>
      <w:marBottom w:val="0"/>
      <w:divBdr>
        <w:top w:val="none" w:sz="0" w:space="0" w:color="auto"/>
        <w:left w:val="none" w:sz="0" w:space="0" w:color="auto"/>
        <w:bottom w:val="none" w:sz="0" w:space="0" w:color="auto"/>
        <w:right w:val="none" w:sz="0" w:space="0" w:color="auto"/>
      </w:divBdr>
    </w:div>
    <w:div w:id="1301570128">
      <w:bodyDiv w:val="1"/>
      <w:marLeft w:val="0"/>
      <w:marRight w:val="0"/>
      <w:marTop w:val="0"/>
      <w:marBottom w:val="0"/>
      <w:divBdr>
        <w:top w:val="none" w:sz="0" w:space="0" w:color="auto"/>
        <w:left w:val="none" w:sz="0" w:space="0" w:color="auto"/>
        <w:bottom w:val="none" w:sz="0" w:space="0" w:color="auto"/>
        <w:right w:val="none" w:sz="0" w:space="0" w:color="auto"/>
      </w:divBdr>
      <w:divsChild>
        <w:div w:id="37901062">
          <w:marLeft w:val="0"/>
          <w:marRight w:val="0"/>
          <w:marTop w:val="0"/>
          <w:marBottom w:val="0"/>
          <w:divBdr>
            <w:top w:val="none" w:sz="0" w:space="0" w:color="auto"/>
            <w:left w:val="none" w:sz="0" w:space="0" w:color="auto"/>
            <w:bottom w:val="none" w:sz="0" w:space="0" w:color="auto"/>
            <w:right w:val="none" w:sz="0" w:space="0" w:color="auto"/>
          </w:divBdr>
        </w:div>
        <w:div w:id="132799770">
          <w:marLeft w:val="0"/>
          <w:marRight w:val="0"/>
          <w:marTop w:val="0"/>
          <w:marBottom w:val="0"/>
          <w:divBdr>
            <w:top w:val="none" w:sz="0" w:space="0" w:color="auto"/>
            <w:left w:val="none" w:sz="0" w:space="0" w:color="auto"/>
            <w:bottom w:val="none" w:sz="0" w:space="0" w:color="auto"/>
            <w:right w:val="none" w:sz="0" w:space="0" w:color="auto"/>
          </w:divBdr>
        </w:div>
        <w:div w:id="221448941">
          <w:marLeft w:val="0"/>
          <w:marRight w:val="0"/>
          <w:marTop w:val="0"/>
          <w:marBottom w:val="0"/>
          <w:divBdr>
            <w:top w:val="none" w:sz="0" w:space="0" w:color="auto"/>
            <w:left w:val="none" w:sz="0" w:space="0" w:color="auto"/>
            <w:bottom w:val="none" w:sz="0" w:space="0" w:color="auto"/>
            <w:right w:val="none" w:sz="0" w:space="0" w:color="auto"/>
          </w:divBdr>
        </w:div>
        <w:div w:id="230586210">
          <w:marLeft w:val="0"/>
          <w:marRight w:val="0"/>
          <w:marTop w:val="0"/>
          <w:marBottom w:val="0"/>
          <w:divBdr>
            <w:top w:val="none" w:sz="0" w:space="0" w:color="auto"/>
            <w:left w:val="none" w:sz="0" w:space="0" w:color="auto"/>
            <w:bottom w:val="none" w:sz="0" w:space="0" w:color="auto"/>
            <w:right w:val="none" w:sz="0" w:space="0" w:color="auto"/>
          </w:divBdr>
        </w:div>
        <w:div w:id="471757737">
          <w:marLeft w:val="0"/>
          <w:marRight w:val="0"/>
          <w:marTop w:val="0"/>
          <w:marBottom w:val="0"/>
          <w:divBdr>
            <w:top w:val="none" w:sz="0" w:space="0" w:color="auto"/>
            <w:left w:val="none" w:sz="0" w:space="0" w:color="auto"/>
            <w:bottom w:val="none" w:sz="0" w:space="0" w:color="auto"/>
            <w:right w:val="none" w:sz="0" w:space="0" w:color="auto"/>
          </w:divBdr>
        </w:div>
        <w:div w:id="507057519">
          <w:marLeft w:val="0"/>
          <w:marRight w:val="0"/>
          <w:marTop w:val="0"/>
          <w:marBottom w:val="0"/>
          <w:divBdr>
            <w:top w:val="none" w:sz="0" w:space="0" w:color="auto"/>
            <w:left w:val="none" w:sz="0" w:space="0" w:color="auto"/>
            <w:bottom w:val="none" w:sz="0" w:space="0" w:color="auto"/>
            <w:right w:val="none" w:sz="0" w:space="0" w:color="auto"/>
          </w:divBdr>
        </w:div>
        <w:div w:id="551966127">
          <w:marLeft w:val="0"/>
          <w:marRight w:val="0"/>
          <w:marTop w:val="0"/>
          <w:marBottom w:val="0"/>
          <w:divBdr>
            <w:top w:val="none" w:sz="0" w:space="0" w:color="auto"/>
            <w:left w:val="none" w:sz="0" w:space="0" w:color="auto"/>
            <w:bottom w:val="none" w:sz="0" w:space="0" w:color="auto"/>
            <w:right w:val="none" w:sz="0" w:space="0" w:color="auto"/>
          </w:divBdr>
          <w:divsChild>
            <w:div w:id="636842046">
              <w:marLeft w:val="0"/>
              <w:marRight w:val="0"/>
              <w:marTop w:val="30"/>
              <w:marBottom w:val="0"/>
              <w:divBdr>
                <w:top w:val="none" w:sz="0" w:space="0" w:color="auto"/>
                <w:left w:val="none" w:sz="0" w:space="0" w:color="auto"/>
                <w:bottom w:val="none" w:sz="0" w:space="0" w:color="auto"/>
                <w:right w:val="none" w:sz="0" w:space="0" w:color="auto"/>
              </w:divBdr>
              <w:divsChild>
                <w:div w:id="753624799">
                  <w:marLeft w:val="0"/>
                  <w:marRight w:val="0"/>
                  <w:marTop w:val="0"/>
                  <w:marBottom w:val="0"/>
                  <w:divBdr>
                    <w:top w:val="none" w:sz="0" w:space="0" w:color="auto"/>
                    <w:left w:val="none" w:sz="0" w:space="0" w:color="auto"/>
                    <w:bottom w:val="none" w:sz="0" w:space="0" w:color="auto"/>
                    <w:right w:val="none" w:sz="0" w:space="0" w:color="auto"/>
                  </w:divBdr>
                  <w:divsChild>
                    <w:div w:id="136463060">
                      <w:marLeft w:val="0"/>
                      <w:marRight w:val="0"/>
                      <w:marTop w:val="0"/>
                      <w:marBottom w:val="0"/>
                      <w:divBdr>
                        <w:top w:val="none" w:sz="0" w:space="0" w:color="auto"/>
                        <w:left w:val="none" w:sz="0" w:space="0" w:color="auto"/>
                        <w:bottom w:val="none" w:sz="0" w:space="0" w:color="auto"/>
                        <w:right w:val="none" w:sz="0" w:space="0" w:color="auto"/>
                      </w:divBdr>
                    </w:div>
                    <w:div w:id="1177576606">
                      <w:marLeft w:val="0"/>
                      <w:marRight w:val="0"/>
                      <w:marTop w:val="0"/>
                      <w:marBottom w:val="0"/>
                      <w:divBdr>
                        <w:top w:val="none" w:sz="0" w:space="0" w:color="auto"/>
                        <w:left w:val="none" w:sz="0" w:space="0" w:color="auto"/>
                        <w:bottom w:val="none" w:sz="0" w:space="0" w:color="auto"/>
                        <w:right w:val="none" w:sz="0" w:space="0" w:color="auto"/>
                      </w:divBdr>
                    </w:div>
                    <w:div w:id="1529565368">
                      <w:marLeft w:val="0"/>
                      <w:marRight w:val="0"/>
                      <w:marTop w:val="0"/>
                      <w:marBottom w:val="0"/>
                      <w:divBdr>
                        <w:top w:val="none" w:sz="0" w:space="0" w:color="auto"/>
                        <w:left w:val="none" w:sz="0" w:space="0" w:color="auto"/>
                        <w:bottom w:val="none" w:sz="0" w:space="0" w:color="auto"/>
                        <w:right w:val="none" w:sz="0" w:space="0" w:color="auto"/>
                      </w:divBdr>
                    </w:div>
                    <w:div w:id="1722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4452">
          <w:marLeft w:val="0"/>
          <w:marRight w:val="0"/>
          <w:marTop w:val="0"/>
          <w:marBottom w:val="0"/>
          <w:divBdr>
            <w:top w:val="none" w:sz="0" w:space="0" w:color="auto"/>
            <w:left w:val="none" w:sz="0" w:space="0" w:color="auto"/>
            <w:bottom w:val="none" w:sz="0" w:space="0" w:color="auto"/>
            <w:right w:val="none" w:sz="0" w:space="0" w:color="auto"/>
          </w:divBdr>
        </w:div>
        <w:div w:id="973632355">
          <w:marLeft w:val="0"/>
          <w:marRight w:val="0"/>
          <w:marTop w:val="0"/>
          <w:marBottom w:val="0"/>
          <w:divBdr>
            <w:top w:val="none" w:sz="0" w:space="0" w:color="auto"/>
            <w:left w:val="none" w:sz="0" w:space="0" w:color="auto"/>
            <w:bottom w:val="none" w:sz="0" w:space="0" w:color="auto"/>
            <w:right w:val="none" w:sz="0" w:space="0" w:color="auto"/>
          </w:divBdr>
        </w:div>
        <w:div w:id="1082800618">
          <w:marLeft w:val="0"/>
          <w:marRight w:val="0"/>
          <w:marTop w:val="0"/>
          <w:marBottom w:val="0"/>
          <w:divBdr>
            <w:top w:val="none" w:sz="0" w:space="0" w:color="auto"/>
            <w:left w:val="none" w:sz="0" w:space="0" w:color="auto"/>
            <w:bottom w:val="none" w:sz="0" w:space="0" w:color="auto"/>
            <w:right w:val="none" w:sz="0" w:space="0" w:color="auto"/>
          </w:divBdr>
        </w:div>
        <w:div w:id="1127702958">
          <w:marLeft w:val="0"/>
          <w:marRight w:val="0"/>
          <w:marTop w:val="0"/>
          <w:marBottom w:val="0"/>
          <w:divBdr>
            <w:top w:val="none" w:sz="0" w:space="0" w:color="auto"/>
            <w:left w:val="none" w:sz="0" w:space="0" w:color="auto"/>
            <w:bottom w:val="none" w:sz="0" w:space="0" w:color="auto"/>
            <w:right w:val="none" w:sz="0" w:space="0" w:color="auto"/>
          </w:divBdr>
        </w:div>
        <w:div w:id="1216549008">
          <w:marLeft w:val="0"/>
          <w:marRight w:val="0"/>
          <w:marTop w:val="0"/>
          <w:marBottom w:val="0"/>
          <w:divBdr>
            <w:top w:val="none" w:sz="0" w:space="0" w:color="auto"/>
            <w:left w:val="none" w:sz="0" w:space="0" w:color="auto"/>
            <w:bottom w:val="none" w:sz="0" w:space="0" w:color="auto"/>
            <w:right w:val="none" w:sz="0" w:space="0" w:color="auto"/>
          </w:divBdr>
        </w:div>
        <w:div w:id="1244560973">
          <w:marLeft w:val="0"/>
          <w:marRight w:val="0"/>
          <w:marTop w:val="0"/>
          <w:marBottom w:val="0"/>
          <w:divBdr>
            <w:top w:val="none" w:sz="0" w:space="0" w:color="auto"/>
            <w:left w:val="none" w:sz="0" w:space="0" w:color="auto"/>
            <w:bottom w:val="none" w:sz="0" w:space="0" w:color="auto"/>
            <w:right w:val="none" w:sz="0" w:space="0" w:color="auto"/>
          </w:divBdr>
        </w:div>
        <w:div w:id="1317150057">
          <w:marLeft w:val="0"/>
          <w:marRight w:val="0"/>
          <w:marTop w:val="0"/>
          <w:marBottom w:val="0"/>
          <w:divBdr>
            <w:top w:val="none" w:sz="0" w:space="0" w:color="auto"/>
            <w:left w:val="none" w:sz="0" w:space="0" w:color="auto"/>
            <w:bottom w:val="none" w:sz="0" w:space="0" w:color="auto"/>
            <w:right w:val="none" w:sz="0" w:space="0" w:color="auto"/>
          </w:divBdr>
        </w:div>
        <w:div w:id="1419594773">
          <w:marLeft w:val="0"/>
          <w:marRight w:val="0"/>
          <w:marTop w:val="0"/>
          <w:marBottom w:val="0"/>
          <w:divBdr>
            <w:top w:val="none" w:sz="0" w:space="0" w:color="auto"/>
            <w:left w:val="none" w:sz="0" w:space="0" w:color="auto"/>
            <w:bottom w:val="none" w:sz="0" w:space="0" w:color="auto"/>
            <w:right w:val="none" w:sz="0" w:space="0" w:color="auto"/>
          </w:divBdr>
        </w:div>
        <w:div w:id="1441559817">
          <w:marLeft w:val="0"/>
          <w:marRight w:val="0"/>
          <w:marTop w:val="0"/>
          <w:marBottom w:val="0"/>
          <w:divBdr>
            <w:top w:val="none" w:sz="0" w:space="0" w:color="auto"/>
            <w:left w:val="none" w:sz="0" w:space="0" w:color="auto"/>
            <w:bottom w:val="none" w:sz="0" w:space="0" w:color="auto"/>
            <w:right w:val="none" w:sz="0" w:space="0" w:color="auto"/>
          </w:divBdr>
        </w:div>
        <w:div w:id="1552115051">
          <w:marLeft w:val="0"/>
          <w:marRight w:val="0"/>
          <w:marTop w:val="0"/>
          <w:marBottom w:val="0"/>
          <w:divBdr>
            <w:top w:val="none" w:sz="0" w:space="0" w:color="auto"/>
            <w:left w:val="none" w:sz="0" w:space="0" w:color="auto"/>
            <w:bottom w:val="none" w:sz="0" w:space="0" w:color="auto"/>
            <w:right w:val="none" w:sz="0" w:space="0" w:color="auto"/>
          </w:divBdr>
        </w:div>
        <w:div w:id="1659839638">
          <w:marLeft w:val="0"/>
          <w:marRight w:val="0"/>
          <w:marTop w:val="0"/>
          <w:marBottom w:val="0"/>
          <w:divBdr>
            <w:top w:val="none" w:sz="0" w:space="0" w:color="auto"/>
            <w:left w:val="none" w:sz="0" w:space="0" w:color="auto"/>
            <w:bottom w:val="none" w:sz="0" w:space="0" w:color="auto"/>
            <w:right w:val="none" w:sz="0" w:space="0" w:color="auto"/>
          </w:divBdr>
        </w:div>
        <w:div w:id="1881094024">
          <w:marLeft w:val="0"/>
          <w:marRight w:val="0"/>
          <w:marTop w:val="0"/>
          <w:marBottom w:val="0"/>
          <w:divBdr>
            <w:top w:val="none" w:sz="0" w:space="0" w:color="auto"/>
            <w:left w:val="none" w:sz="0" w:space="0" w:color="auto"/>
            <w:bottom w:val="none" w:sz="0" w:space="0" w:color="auto"/>
            <w:right w:val="none" w:sz="0" w:space="0" w:color="auto"/>
          </w:divBdr>
        </w:div>
        <w:div w:id="2087727024">
          <w:marLeft w:val="0"/>
          <w:marRight w:val="0"/>
          <w:marTop w:val="0"/>
          <w:marBottom w:val="0"/>
          <w:divBdr>
            <w:top w:val="none" w:sz="0" w:space="0" w:color="auto"/>
            <w:left w:val="none" w:sz="0" w:space="0" w:color="auto"/>
            <w:bottom w:val="none" w:sz="0" w:space="0" w:color="auto"/>
            <w:right w:val="none" w:sz="0" w:space="0" w:color="auto"/>
          </w:divBdr>
        </w:div>
        <w:div w:id="2099056265">
          <w:marLeft w:val="0"/>
          <w:marRight w:val="0"/>
          <w:marTop w:val="0"/>
          <w:marBottom w:val="0"/>
          <w:divBdr>
            <w:top w:val="none" w:sz="0" w:space="0" w:color="auto"/>
            <w:left w:val="none" w:sz="0" w:space="0" w:color="auto"/>
            <w:bottom w:val="none" w:sz="0" w:space="0" w:color="auto"/>
            <w:right w:val="none" w:sz="0" w:space="0" w:color="auto"/>
          </w:divBdr>
        </w:div>
        <w:div w:id="2126386279">
          <w:marLeft w:val="0"/>
          <w:marRight w:val="0"/>
          <w:marTop w:val="0"/>
          <w:marBottom w:val="0"/>
          <w:divBdr>
            <w:top w:val="none" w:sz="0" w:space="0" w:color="auto"/>
            <w:left w:val="none" w:sz="0" w:space="0" w:color="auto"/>
            <w:bottom w:val="none" w:sz="0" w:space="0" w:color="auto"/>
            <w:right w:val="none" w:sz="0" w:space="0" w:color="auto"/>
          </w:divBdr>
        </w:div>
      </w:divsChild>
    </w:div>
    <w:div w:id="1309751988">
      <w:bodyDiv w:val="1"/>
      <w:marLeft w:val="0"/>
      <w:marRight w:val="0"/>
      <w:marTop w:val="0"/>
      <w:marBottom w:val="0"/>
      <w:divBdr>
        <w:top w:val="none" w:sz="0" w:space="0" w:color="auto"/>
        <w:left w:val="none" w:sz="0" w:space="0" w:color="auto"/>
        <w:bottom w:val="none" w:sz="0" w:space="0" w:color="auto"/>
        <w:right w:val="none" w:sz="0" w:space="0" w:color="auto"/>
      </w:divBdr>
    </w:div>
    <w:div w:id="1373191192">
      <w:bodyDiv w:val="1"/>
      <w:marLeft w:val="0"/>
      <w:marRight w:val="0"/>
      <w:marTop w:val="0"/>
      <w:marBottom w:val="0"/>
      <w:divBdr>
        <w:top w:val="none" w:sz="0" w:space="0" w:color="auto"/>
        <w:left w:val="none" w:sz="0" w:space="0" w:color="auto"/>
        <w:bottom w:val="none" w:sz="0" w:space="0" w:color="auto"/>
        <w:right w:val="none" w:sz="0" w:space="0" w:color="auto"/>
      </w:divBdr>
    </w:div>
    <w:div w:id="1391804141">
      <w:bodyDiv w:val="1"/>
      <w:marLeft w:val="0"/>
      <w:marRight w:val="0"/>
      <w:marTop w:val="0"/>
      <w:marBottom w:val="0"/>
      <w:divBdr>
        <w:top w:val="none" w:sz="0" w:space="0" w:color="auto"/>
        <w:left w:val="none" w:sz="0" w:space="0" w:color="auto"/>
        <w:bottom w:val="none" w:sz="0" w:space="0" w:color="auto"/>
        <w:right w:val="none" w:sz="0" w:space="0" w:color="auto"/>
      </w:divBdr>
    </w:div>
    <w:div w:id="1411081014">
      <w:bodyDiv w:val="1"/>
      <w:marLeft w:val="0"/>
      <w:marRight w:val="0"/>
      <w:marTop w:val="0"/>
      <w:marBottom w:val="0"/>
      <w:divBdr>
        <w:top w:val="none" w:sz="0" w:space="0" w:color="auto"/>
        <w:left w:val="none" w:sz="0" w:space="0" w:color="auto"/>
        <w:bottom w:val="none" w:sz="0" w:space="0" w:color="auto"/>
        <w:right w:val="none" w:sz="0" w:space="0" w:color="auto"/>
      </w:divBdr>
    </w:div>
    <w:div w:id="1453985471">
      <w:bodyDiv w:val="1"/>
      <w:marLeft w:val="0"/>
      <w:marRight w:val="0"/>
      <w:marTop w:val="0"/>
      <w:marBottom w:val="0"/>
      <w:divBdr>
        <w:top w:val="none" w:sz="0" w:space="0" w:color="auto"/>
        <w:left w:val="none" w:sz="0" w:space="0" w:color="auto"/>
        <w:bottom w:val="none" w:sz="0" w:space="0" w:color="auto"/>
        <w:right w:val="none" w:sz="0" w:space="0" w:color="auto"/>
      </w:divBdr>
    </w:div>
    <w:div w:id="1483499228">
      <w:bodyDiv w:val="1"/>
      <w:marLeft w:val="0"/>
      <w:marRight w:val="0"/>
      <w:marTop w:val="0"/>
      <w:marBottom w:val="0"/>
      <w:divBdr>
        <w:top w:val="none" w:sz="0" w:space="0" w:color="auto"/>
        <w:left w:val="none" w:sz="0" w:space="0" w:color="auto"/>
        <w:bottom w:val="none" w:sz="0" w:space="0" w:color="auto"/>
        <w:right w:val="none" w:sz="0" w:space="0" w:color="auto"/>
      </w:divBdr>
    </w:div>
    <w:div w:id="1490832337">
      <w:bodyDiv w:val="1"/>
      <w:marLeft w:val="0"/>
      <w:marRight w:val="0"/>
      <w:marTop w:val="0"/>
      <w:marBottom w:val="0"/>
      <w:divBdr>
        <w:top w:val="none" w:sz="0" w:space="0" w:color="auto"/>
        <w:left w:val="none" w:sz="0" w:space="0" w:color="auto"/>
        <w:bottom w:val="none" w:sz="0" w:space="0" w:color="auto"/>
        <w:right w:val="none" w:sz="0" w:space="0" w:color="auto"/>
      </w:divBdr>
    </w:div>
    <w:div w:id="1503474828">
      <w:bodyDiv w:val="1"/>
      <w:marLeft w:val="0"/>
      <w:marRight w:val="0"/>
      <w:marTop w:val="0"/>
      <w:marBottom w:val="0"/>
      <w:divBdr>
        <w:top w:val="none" w:sz="0" w:space="0" w:color="auto"/>
        <w:left w:val="none" w:sz="0" w:space="0" w:color="auto"/>
        <w:bottom w:val="none" w:sz="0" w:space="0" w:color="auto"/>
        <w:right w:val="none" w:sz="0" w:space="0" w:color="auto"/>
      </w:divBdr>
    </w:div>
    <w:div w:id="1530921212">
      <w:bodyDiv w:val="1"/>
      <w:marLeft w:val="0"/>
      <w:marRight w:val="0"/>
      <w:marTop w:val="0"/>
      <w:marBottom w:val="0"/>
      <w:divBdr>
        <w:top w:val="none" w:sz="0" w:space="0" w:color="auto"/>
        <w:left w:val="none" w:sz="0" w:space="0" w:color="auto"/>
        <w:bottom w:val="none" w:sz="0" w:space="0" w:color="auto"/>
        <w:right w:val="none" w:sz="0" w:space="0" w:color="auto"/>
      </w:divBdr>
      <w:divsChild>
        <w:div w:id="1056243931">
          <w:marLeft w:val="0"/>
          <w:marRight w:val="0"/>
          <w:marTop w:val="0"/>
          <w:marBottom w:val="60"/>
          <w:divBdr>
            <w:top w:val="none" w:sz="0" w:space="0" w:color="auto"/>
            <w:left w:val="none" w:sz="0" w:space="0" w:color="auto"/>
            <w:bottom w:val="none" w:sz="0" w:space="0" w:color="auto"/>
            <w:right w:val="none" w:sz="0" w:space="0" w:color="auto"/>
          </w:divBdr>
          <w:divsChild>
            <w:div w:id="948122616">
              <w:marLeft w:val="0"/>
              <w:marRight w:val="0"/>
              <w:marTop w:val="0"/>
              <w:marBottom w:val="0"/>
              <w:divBdr>
                <w:top w:val="none" w:sz="0" w:space="0" w:color="auto"/>
                <w:left w:val="none" w:sz="0" w:space="0" w:color="auto"/>
                <w:bottom w:val="none" w:sz="0" w:space="0" w:color="auto"/>
                <w:right w:val="none" w:sz="0" w:space="0" w:color="auto"/>
              </w:divBdr>
            </w:div>
          </w:divsChild>
        </w:div>
        <w:div w:id="1331370171">
          <w:marLeft w:val="0"/>
          <w:marRight w:val="0"/>
          <w:marTop w:val="0"/>
          <w:marBottom w:val="60"/>
          <w:divBdr>
            <w:top w:val="none" w:sz="0" w:space="0" w:color="auto"/>
            <w:left w:val="none" w:sz="0" w:space="0" w:color="auto"/>
            <w:bottom w:val="none" w:sz="0" w:space="0" w:color="auto"/>
            <w:right w:val="none" w:sz="0" w:space="0" w:color="auto"/>
          </w:divBdr>
        </w:div>
      </w:divsChild>
    </w:div>
    <w:div w:id="1531991361">
      <w:bodyDiv w:val="1"/>
      <w:marLeft w:val="0"/>
      <w:marRight w:val="0"/>
      <w:marTop w:val="0"/>
      <w:marBottom w:val="0"/>
      <w:divBdr>
        <w:top w:val="none" w:sz="0" w:space="0" w:color="auto"/>
        <w:left w:val="none" w:sz="0" w:space="0" w:color="auto"/>
        <w:bottom w:val="none" w:sz="0" w:space="0" w:color="auto"/>
        <w:right w:val="none" w:sz="0" w:space="0" w:color="auto"/>
      </w:divBdr>
    </w:div>
    <w:div w:id="1545945631">
      <w:bodyDiv w:val="1"/>
      <w:marLeft w:val="0"/>
      <w:marRight w:val="0"/>
      <w:marTop w:val="0"/>
      <w:marBottom w:val="0"/>
      <w:divBdr>
        <w:top w:val="none" w:sz="0" w:space="0" w:color="auto"/>
        <w:left w:val="none" w:sz="0" w:space="0" w:color="auto"/>
        <w:bottom w:val="none" w:sz="0" w:space="0" w:color="auto"/>
        <w:right w:val="none" w:sz="0" w:space="0" w:color="auto"/>
      </w:divBdr>
    </w:div>
    <w:div w:id="1567911359">
      <w:bodyDiv w:val="1"/>
      <w:marLeft w:val="0"/>
      <w:marRight w:val="0"/>
      <w:marTop w:val="0"/>
      <w:marBottom w:val="0"/>
      <w:divBdr>
        <w:top w:val="none" w:sz="0" w:space="0" w:color="auto"/>
        <w:left w:val="none" w:sz="0" w:space="0" w:color="auto"/>
        <w:bottom w:val="none" w:sz="0" w:space="0" w:color="auto"/>
        <w:right w:val="none" w:sz="0" w:space="0" w:color="auto"/>
      </w:divBdr>
    </w:div>
    <w:div w:id="1574244262">
      <w:bodyDiv w:val="1"/>
      <w:marLeft w:val="0"/>
      <w:marRight w:val="0"/>
      <w:marTop w:val="0"/>
      <w:marBottom w:val="0"/>
      <w:divBdr>
        <w:top w:val="none" w:sz="0" w:space="0" w:color="auto"/>
        <w:left w:val="none" w:sz="0" w:space="0" w:color="auto"/>
        <w:bottom w:val="none" w:sz="0" w:space="0" w:color="auto"/>
        <w:right w:val="none" w:sz="0" w:space="0" w:color="auto"/>
      </w:divBdr>
    </w:div>
    <w:div w:id="1583172935">
      <w:bodyDiv w:val="1"/>
      <w:marLeft w:val="0"/>
      <w:marRight w:val="0"/>
      <w:marTop w:val="0"/>
      <w:marBottom w:val="0"/>
      <w:divBdr>
        <w:top w:val="none" w:sz="0" w:space="0" w:color="auto"/>
        <w:left w:val="none" w:sz="0" w:space="0" w:color="auto"/>
        <w:bottom w:val="none" w:sz="0" w:space="0" w:color="auto"/>
        <w:right w:val="none" w:sz="0" w:space="0" w:color="auto"/>
      </w:divBdr>
    </w:div>
    <w:div w:id="1641883056">
      <w:bodyDiv w:val="1"/>
      <w:marLeft w:val="0"/>
      <w:marRight w:val="0"/>
      <w:marTop w:val="0"/>
      <w:marBottom w:val="0"/>
      <w:divBdr>
        <w:top w:val="none" w:sz="0" w:space="0" w:color="auto"/>
        <w:left w:val="none" w:sz="0" w:space="0" w:color="auto"/>
        <w:bottom w:val="none" w:sz="0" w:space="0" w:color="auto"/>
        <w:right w:val="none" w:sz="0" w:space="0" w:color="auto"/>
      </w:divBdr>
    </w:div>
    <w:div w:id="1695033752">
      <w:bodyDiv w:val="1"/>
      <w:marLeft w:val="0"/>
      <w:marRight w:val="0"/>
      <w:marTop w:val="0"/>
      <w:marBottom w:val="0"/>
      <w:divBdr>
        <w:top w:val="none" w:sz="0" w:space="0" w:color="auto"/>
        <w:left w:val="none" w:sz="0" w:space="0" w:color="auto"/>
        <w:bottom w:val="none" w:sz="0" w:space="0" w:color="auto"/>
        <w:right w:val="none" w:sz="0" w:space="0" w:color="auto"/>
      </w:divBdr>
    </w:div>
    <w:div w:id="1730105413">
      <w:bodyDiv w:val="1"/>
      <w:marLeft w:val="0"/>
      <w:marRight w:val="0"/>
      <w:marTop w:val="0"/>
      <w:marBottom w:val="0"/>
      <w:divBdr>
        <w:top w:val="none" w:sz="0" w:space="0" w:color="auto"/>
        <w:left w:val="none" w:sz="0" w:space="0" w:color="auto"/>
        <w:bottom w:val="none" w:sz="0" w:space="0" w:color="auto"/>
        <w:right w:val="none" w:sz="0" w:space="0" w:color="auto"/>
      </w:divBdr>
    </w:div>
    <w:div w:id="1752964206">
      <w:bodyDiv w:val="1"/>
      <w:marLeft w:val="0"/>
      <w:marRight w:val="0"/>
      <w:marTop w:val="0"/>
      <w:marBottom w:val="0"/>
      <w:divBdr>
        <w:top w:val="none" w:sz="0" w:space="0" w:color="auto"/>
        <w:left w:val="none" w:sz="0" w:space="0" w:color="auto"/>
        <w:bottom w:val="none" w:sz="0" w:space="0" w:color="auto"/>
        <w:right w:val="none" w:sz="0" w:space="0" w:color="auto"/>
      </w:divBdr>
    </w:div>
    <w:div w:id="1753165447">
      <w:bodyDiv w:val="1"/>
      <w:marLeft w:val="0"/>
      <w:marRight w:val="0"/>
      <w:marTop w:val="0"/>
      <w:marBottom w:val="0"/>
      <w:divBdr>
        <w:top w:val="none" w:sz="0" w:space="0" w:color="auto"/>
        <w:left w:val="none" w:sz="0" w:space="0" w:color="auto"/>
        <w:bottom w:val="none" w:sz="0" w:space="0" w:color="auto"/>
        <w:right w:val="none" w:sz="0" w:space="0" w:color="auto"/>
      </w:divBdr>
      <w:divsChild>
        <w:div w:id="121270136">
          <w:marLeft w:val="0"/>
          <w:marRight w:val="0"/>
          <w:marTop w:val="0"/>
          <w:marBottom w:val="0"/>
          <w:divBdr>
            <w:top w:val="none" w:sz="0" w:space="0" w:color="auto"/>
            <w:left w:val="none" w:sz="0" w:space="0" w:color="auto"/>
            <w:bottom w:val="none" w:sz="0" w:space="0" w:color="auto"/>
            <w:right w:val="none" w:sz="0" w:space="0" w:color="auto"/>
          </w:divBdr>
          <w:divsChild>
            <w:div w:id="1764762422">
              <w:marLeft w:val="0"/>
              <w:marRight w:val="0"/>
              <w:marTop w:val="0"/>
              <w:marBottom w:val="0"/>
              <w:divBdr>
                <w:top w:val="none" w:sz="0" w:space="0" w:color="auto"/>
                <w:left w:val="none" w:sz="0" w:space="0" w:color="auto"/>
                <w:bottom w:val="none" w:sz="0" w:space="0" w:color="auto"/>
                <w:right w:val="none" w:sz="0" w:space="0" w:color="auto"/>
              </w:divBdr>
              <w:divsChild>
                <w:div w:id="373115742">
                  <w:marLeft w:val="0"/>
                  <w:marRight w:val="0"/>
                  <w:marTop w:val="0"/>
                  <w:marBottom w:val="0"/>
                  <w:divBdr>
                    <w:top w:val="none" w:sz="0" w:space="0" w:color="auto"/>
                    <w:left w:val="none" w:sz="0" w:space="0" w:color="auto"/>
                    <w:bottom w:val="none" w:sz="0" w:space="0" w:color="auto"/>
                    <w:right w:val="none" w:sz="0" w:space="0" w:color="auto"/>
                  </w:divBdr>
                </w:div>
              </w:divsChild>
            </w:div>
            <w:div w:id="1950700763">
              <w:marLeft w:val="0"/>
              <w:marRight w:val="0"/>
              <w:marTop w:val="0"/>
              <w:marBottom w:val="0"/>
              <w:divBdr>
                <w:top w:val="none" w:sz="0" w:space="0" w:color="auto"/>
                <w:left w:val="none" w:sz="0" w:space="0" w:color="auto"/>
                <w:bottom w:val="none" w:sz="0" w:space="0" w:color="auto"/>
                <w:right w:val="none" w:sz="0" w:space="0" w:color="auto"/>
              </w:divBdr>
            </w:div>
          </w:divsChild>
        </w:div>
        <w:div w:id="1266226080">
          <w:marLeft w:val="0"/>
          <w:marRight w:val="0"/>
          <w:marTop w:val="0"/>
          <w:marBottom w:val="0"/>
          <w:divBdr>
            <w:top w:val="none" w:sz="0" w:space="0" w:color="auto"/>
            <w:left w:val="none" w:sz="0" w:space="0" w:color="auto"/>
            <w:bottom w:val="none" w:sz="0" w:space="0" w:color="auto"/>
            <w:right w:val="none" w:sz="0" w:space="0" w:color="auto"/>
          </w:divBdr>
          <w:divsChild>
            <w:div w:id="21299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0390">
      <w:bodyDiv w:val="1"/>
      <w:marLeft w:val="0"/>
      <w:marRight w:val="0"/>
      <w:marTop w:val="0"/>
      <w:marBottom w:val="0"/>
      <w:divBdr>
        <w:top w:val="none" w:sz="0" w:space="0" w:color="auto"/>
        <w:left w:val="none" w:sz="0" w:space="0" w:color="auto"/>
        <w:bottom w:val="none" w:sz="0" w:space="0" w:color="auto"/>
        <w:right w:val="none" w:sz="0" w:space="0" w:color="auto"/>
      </w:divBdr>
    </w:div>
    <w:div w:id="1759205860">
      <w:bodyDiv w:val="1"/>
      <w:marLeft w:val="0"/>
      <w:marRight w:val="0"/>
      <w:marTop w:val="0"/>
      <w:marBottom w:val="0"/>
      <w:divBdr>
        <w:top w:val="none" w:sz="0" w:space="0" w:color="auto"/>
        <w:left w:val="none" w:sz="0" w:space="0" w:color="auto"/>
        <w:bottom w:val="none" w:sz="0" w:space="0" w:color="auto"/>
        <w:right w:val="none" w:sz="0" w:space="0" w:color="auto"/>
      </w:divBdr>
    </w:div>
    <w:div w:id="1765147600">
      <w:bodyDiv w:val="1"/>
      <w:marLeft w:val="0"/>
      <w:marRight w:val="0"/>
      <w:marTop w:val="0"/>
      <w:marBottom w:val="0"/>
      <w:divBdr>
        <w:top w:val="none" w:sz="0" w:space="0" w:color="auto"/>
        <w:left w:val="none" w:sz="0" w:space="0" w:color="auto"/>
        <w:bottom w:val="none" w:sz="0" w:space="0" w:color="auto"/>
        <w:right w:val="none" w:sz="0" w:space="0" w:color="auto"/>
      </w:divBdr>
    </w:div>
    <w:div w:id="1776902076">
      <w:bodyDiv w:val="1"/>
      <w:marLeft w:val="0"/>
      <w:marRight w:val="0"/>
      <w:marTop w:val="0"/>
      <w:marBottom w:val="0"/>
      <w:divBdr>
        <w:top w:val="none" w:sz="0" w:space="0" w:color="auto"/>
        <w:left w:val="none" w:sz="0" w:space="0" w:color="auto"/>
        <w:bottom w:val="none" w:sz="0" w:space="0" w:color="auto"/>
        <w:right w:val="none" w:sz="0" w:space="0" w:color="auto"/>
      </w:divBdr>
    </w:div>
    <w:div w:id="1782601159">
      <w:bodyDiv w:val="1"/>
      <w:marLeft w:val="0"/>
      <w:marRight w:val="0"/>
      <w:marTop w:val="0"/>
      <w:marBottom w:val="0"/>
      <w:divBdr>
        <w:top w:val="none" w:sz="0" w:space="0" w:color="auto"/>
        <w:left w:val="none" w:sz="0" w:space="0" w:color="auto"/>
        <w:bottom w:val="none" w:sz="0" w:space="0" w:color="auto"/>
        <w:right w:val="none" w:sz="0" w:space="0" w:color="auto"/>
      </w:divBdr>
    </w:div>
    <w:div w:id="1808426200">
      <w:bodyDiv w:val="1"/>
      <w:marLeft w:val="0"/>
      <w:marRight w:val="0"/>
      <w:marTop w:val="0"/>
      <w:marBottom w:val="0"/>
      <w:divBdr>
        <w:top w:val="none" w:sz="0" w:space="0" w:color="auto"/>
        <w:left w:val="none" w:sz="0" w:space="0" w:color="auto"/>
        <w:bottom w:val="none" w:sz="0" w:space="0" w:color="auto"/>
        <w:right w:val="none" w:sz="0" w:space="0" w:color="auto"/>
      </w:divBdr>
    </w:div>
    <w:div w:id="1820883356">
      <w:bodyDiv w:val="1"/>
      <w:marLeft w:val="0"/>
      <w:marRight w:val="0"/>
      <w:marTop w:val="0"/>
      <w:marBottom w:val="0"/>
      <w:divBdr>
        <w:top w:val="none" w:sz="0" w:space="0" w:color="auto"/>
        <w:left w:val="none" w:sz="0" w:space="0" w:color="auto"/>
        <w:bottom w:val="none" w:sz="0" w:space="0" w:color="auto"/>
        <w:right w:val="none" w:sz="0" w:space="0" w:color="auto"/>
      </w:divBdr>
    </w:div>
    <w:div w:id="1843857852">
      <w:bodyDiv w:val="1"/>
      <w:marLeft w:val="0"/>
      <w:marRight w:val="0"/>
      <w:marTop w:val="0"/>
      <w:marBottom w:val="0"/>
      <w:divBdr>
        <w:top w:val="none" w:sz="0" w:space="0" w:color="auto"/>
        <w:left w:val="none" w:sz="0" w:space="0" w:color="auto"/>
        <w:bottom w:val="none" w:sz="0" w:space="0" w:color="auto"/>
        <w:right w:val="none" w:sz="0" w:space="0" w:color="auto"/>
      </w:divBdr>
    </w:div>
    <w:div w:id="1849907242">
      <w:bodyDiv w:val="1"/>
      <w:marLeft w:val="0"/>
      <w:marRight w:val="0"/>
      <w:marTop w:val="0"/>
      <w:marBottom w:val="0"/>
      <w:divBdr>
        <w:top w:val="none" w:sz="0" w:space="0" w:color="auto"/>
        <w:left w:val="none" w:sz="0" w:space="0" w:color="auto"/>
        <w:bottom w:val="none" w:sz="0" w:space="0" w:color="auto"/>
        <w:right w:val="none" w:sz="0" w:space="0" w:color="auto"/>
      </w:divBdr>
      <w:divsChild>
        <w:div w:id="584413382">
          <w:marLeft w:val="0"/>
          <w:marRight w:val="0"/>
          <w:marTop w:val="0"/>
          <w:marBottom w:val="0"/>
          <w:divBdr>
            <w:top w:val="none" w:sz="0" w:space="0" w:color="auto"/>
            <w:left w:val="none" w:sz="0" w:space="0" w:color="auto"/>
            <w:bottom w:val="none" w:sz="0" w:space="0" w:color="auto"/>
            <w:right w:val="none" w:sz="0" w:space="0" w:color="auto"/>
          </w:divBdr>
        </w:div>
        <w:div w:id="1622299406">
          <w:marLeft w:val="0"/>
          <w:marRight w:val="0"/>
          <w:marTop w:val="0"/>
          <w:marBottom w:val="0"/>
          <w:divBdr>
            <w:top w:val="none" w:sz="0" w:space="0" w:color="auto"/>
            <w:left w:val="none" w:sz="0" w:space="0" w:color="auto"/>
            <w:bottom w:val="none" w:sz="0" w:space="0" w:color="auto"/>
            <w:right w:val="none" w:sz="0" w:space="0" w:color="auto"/>
          </w:divBdr>
          <w:divsChild>
            <w:div w:id="614098844">
              <w:marLeft w:val="0"/>
              <w:marRight w:val="0"/>
              <w:marTop w:val="0"/>
              <w:marBottom w:val="0"/>
              <w:divBdr>
                <w:top w:val="none" w:sz="0" w:space="0" w:color="auto"/>
                <w:left w:val="none" w:sz="0" w:space="0" w:color="auto"/>
                <w:bottom w:val="none" w:sz="0" w:space="0" w:color="auto"/>
                <w:right w:val="none" w:sz="0" w:space="0" w:color="auto"/>
              </w:divBdr>
              <w:divsChild>
                <w:div w:id="452795702">
                  <w:marLeft w:val="0"/>
                  <w:marRight w:val="0"/>
                  <w:marTop w:val="0"/>
                  <w:marBottom w:val="0"/>
                  <w:divBdr>
                    <w:top w:val="none" w:sz="0" w:space="0" w:color="auto"/>
                    <w:left w:val="none" w:sz="0" w:space="0" w:color="auto"/>
                    <w:bottom w:val="none" w:sz="0" w:space="0" w:color="auto"/>
                    <w:right w:val="none" w:sz="0" w:space="0" w:color="auto"/>
                  </w:divBdr>
                  <w:divsChild>
                    <w:div w:id="19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90394">
      <w:bodyDiv w:val="1"/>
      <w:marLeft w:val="0"/>
      <w:marRight w:val="0"/>
      <w:marTop w:val="0"/>
      <w:marBottom w:val="0"/>
      <w:divBdr>
        <w:top w:val="none" w:sz="0" w:space="0" w:color="auto"/>
        <w:left w:val="none" w:sz="0" w:space="0" w:color="auto"/>
        <w:bottom w:val="none" w:sz="0" w:space="0" w:color="auto"/>
        <w:right w:val="none" w:sz="0" w:space="0" w:color="auto"/>
      </w:divBdr>
    </w:div>
    <w:div w:id="1888103858">
      <w:bodyDiv w:val="1"/>
      <w:marLeft w:val="0"/>
      <w:marRight w:val="0"/>
      <w:marTop w:val="0"/>
      <w:marBottom w:val="0"/>
      <w:divBdr>
        <w:top w:val="none" w:sz="0" w:space="0" w:color="auto"/>
        <w:left w:val="none" w:sz="0" w:space="0" w:color="auto"/>
        <w:bottom w:val="none" w:sz="0" w:space="0" w:color="auto"/>
        <w:right w:val="none" w:sz="0" w:space="0" w:color="auto"/>
      </w:divBdr>
    </w:div>
    <w:div w:id="1894387430">
      <w:bodyDiv w:val="1"/>
      <w:marLeft w:val="0"/>
      <w:marRight w:val="0"/>
      <w:marTop w:val="0"/>
      <w:marBottom w:val="0"/>
      <w:divBdr>
        <w:top w:val="none" w:sz="0" w:space="0" w:color="auto"/>
        <w:left w:val="none" w:sz="0" w:space="0" w:color="auto"/>
        <w:bottom w:val="none" w:sz="0" w:space="0" w:color="auto"/>
        <w:right w:val="none" w:sz="0" w:space="0" w:color="auto"/>
      </w:divBdr>
    </w:div>
    <w:div w:id="1910849700">
      <w:bodyDiv w:val="1"/>
      <w:marLeft w:val="0"/>
      <w:marRight w:val="0"/>
      <w:marTop w:val="0"/>
      <w:marBottom w:val="0"/>
      <w:divBdr>
        <w:top w:val="none" w:sz="0" w:space="0" w:color="auto"/>
        <w:left w:val="none" w:sz="0" w:space="0" w:color="auto"/>
        <w:bottom w:val="none" w:sz="0" w:space="0" w:color="auto"/>
        <w:right w:val="none" w:sz="0" w:space="0" w:color="auto"/>
      </w:divBdr>
    </w:div>
    <w:div w:id="1931154779">
      <w:bodyDiv w:val="1"/>
      <w:marLeft w:val="0"/>
      <w:marRight w:val="0"/>
      <w:marTop w:val="0"/>
      <w:marBottom w:val="0"/>
      <w:divBdr>
        <w:top w:val="none" w:sz="0" w:space="0" w:color="auto"/>
        <w:left w:val="none" w:sz="0" w:space="0" w:color="auto"/>
        <w:bottom w:val="none" w:sz="0" w:space="0" w:color="auto"/>
        <w:right w:val="none" w:sz="0" w:space="0" w:color="auto"/>
      </w:divBdr>
    </w:div>
    <w:div w:id="1940678009">
      <w:bodyDiv w:val="1"/>
      <w:marLeft w:val="0"/>
      <w:marRight w:val="0"/>
      <w:marTop w:val="0"/>
      <w:marBottom w:val="0"/>
      <w:divBdr>
        <w:top w:val="none" w:sz="0" w:space="0" w:color="auto"/>
        <w:left w:val="none" w:sz="0" w:space="0" w:color="auto"/>
        <w:bottom w:val="none" w:sz="0" w:space="0" w:color="auto"/>
        <w:right w:val="none" w:sz="0" w:space="0" w:color="auto"/>
      </w:divBdr>
    </w:div>
    <w:div w:id="1949654057">
      <w:bodyDiv w:val="1"/>
      <w:marLeft w:val="0"/>
      <w:marRight w:val="0"/>
      <w:marTop w:val="0"/>
      <w:marBottom w:val="0"/>
      <w:divBdr>
        <w:top w:val="none" w:sz="0" w:space="0" w:color="auto"/>
        <w:left w:val="none" w:sz="0" w:space="0" w:color="auto"/>
        <w:bottom w:val="none" w:sz="0" w:space="0" w:color="auto"/>
        <w:right w:val="none" w:sz="0" w:space="0" w:color="auto"/>
      </w:divBdr>
      <w:divsChild>
        <w:div w:id="957762722">
          <w:marLeft w:val="850"/>
          <w:marRight w:val="0"/>
          <w:marTop w:val="0"/>
          <w:marBottom w:val="0"/>
          <w:divBdr>
            <w:top w:val="none" w:sz="0" w:space="0" w:color="auto"/>
            <w:left w:val="none" w:sz="0" w:space="0" w:color="auto"/>
            <w:bottom w:val="none" w:sz="0" w:space="0" w:color="auto"/>
            <w:right w:val="none" w:sz="0" w:space="0" w:color="auto"/>
          </w:divBdr>
        </w:div>
        <w:div w:id="1138451948">
          <w:marLeft w:val="850"/>
          <w:marRight w:val="0"/>
          <w:marTop w:val="0"/>
          <w:marBottom w:val="0"/>
          <w:divBdr>
            <w:top w:val="none" w:sz="0" w:space="0" w:color="auto"/>
            <w:left w:val="none" w:sz="0" w:space="0" w:color="auto"/>
            <w:bottom w:val="none" w:sz="0" w:space="0" w:color="auto"/>
            <w:right w:val="none" w:sz="0" w:space="0" w:color="auto"/>
          </w:divBdr>
        </w:div>
        <w:div w:id="1422725372">
          <w:marLeft w:val="850"/>
          <w:marRight w:val="0"/>
          <w:marTop w:val="0"/>
          <w:marBottom w:val="0"/>
          <w:divBdr>
            <w:top w:val="none" w:sz="0" w:space="0" w:color="auto"/>
            <w:left w:val="none" w:sz="0" w:space="0" w:color="auto"/>
            <w:bottom w:val="none" w:sz="0" w:space="0" w:color="auto"/>
            <w:right w:val="none" w:sz="0" w:space="0" w:color="auto"/>
          </w:divBdr>
        </w:div>
        <w:div w:id="2007249368">
          <w:marLeft w:val="850"/>
          <w:marRight w:val="0"/>
          <w:marTop w:val="0"/>
          <w:marBottom w:val="0"/>
          <w:divBdr>
            <w:top w:val="none" w:sz="0" w:space="0" w:color="auto"/>
            <w:left w:val="none" w:sz="0" w:space="0" w:color="auto"/>
            <w:bottom w:val="none" w:sz="0" w:space="0" w:color="auto"/>
            <w:right w:val="none" w:sz="0" w:space="0" w:color="auto"/>
          </w:divBdr>
        </w:div>
      </w:divsChild>
    </w:div>
    <w:div w:id="1975330164">
      <w:bodyDiv w:val="1"/>
      <w:marLeft w:val="0"/>
      <w:marRight w:val="0"/>
      <w:marTop w:val="0"/>
      <w:marBottom w:val="0"/>
      <w:divBdr>
        <w:top w:val="none" w:sz="0" w:space="0" w:color="auto"/>
        <w:left w:val="none" w:sz="0" w:space="0" w:color="auto"/>
        <w:bottom w:val="none" w:sz="0" w:space="0" w:color="auto"/>
        <w:right w:val="none" w:sz="0" w:space="0" w:color="auto"/>
      </w:divBdr>
    </w:div>
    <w:div w:id="1981379174">
      <w:bodyDiv w:val="1"/>
      <w:marLeft w:val="0"/>
      <w:marRight w:val="0"/>
      <w:marTop w:val="0"/>
      <w:marBottom w:val="0"/>
      <w:divBdr>
        <w:top w:val="none" w:sz="0" w:space="0" w:color="auto"/>
        <w:left w:val="none" w:sz="0" w:space="0" w:color="auto"/>
        <w:bottom w:val="none" w:sz="0" w:space="0" w:color="auto"/>
        <w:right w:val="none" w:sz="0" w:space="0" w:color="auto"/>
      </w:divBdr>
    </w:div>
    <w:div w:id="1983608090">
      <w:bodyDiv w:val="1"/>
      <w:marLeft w:val="0"/>
      <w:marRight w:val="0"/>
      <w:marTop w:val="0"/>
      <w:marBottom w:val="0"/>
      <w:divBdr>
        <w:top w:val="none" w:sz="0" w:space="0" w:color="auto"/>
        <w:left w:val="none" w:sz="0" w:space="0" w:color="auto"/>
        <w:bottom w:val="none" w:sz="0" w:space="0" w:color="auto"/>
        <w:right w:val="none" w:sz="0" w:space="0" w:color="auto"/>
      </w:divBdr>
    </w:div>
    <w:div w:id="1985622401">
      <w:bodyDiv w:val="1"/>
      <w:marLeft w:val="0"/>
      <w:marRight w:val="0"/>
      <w:marTop w:val="0"/>
      <w:marBottom w:val="0"/>
      <w:divBdr>
        <w:top w:val="none" w:sz="0" w:space="0" w:color="auto"/>
        <w:left w:val="none" w:sz="0" w:space="0" w:color="auto"/>
        <w:bottom w:val="none" w:sz="0" w:space="0" w:color="auto"/>
        <w:right w:val="none" w:sz="0" w:space="0" w:color="auto"/>
      </w:divBdr>
    </w:div>
    <w:div w:id="1994675862">
      <w:bodyDiv w:val="1"/>
      <w:marLeft w:val="0"/>
      <w:marRight w:val="0"/>
      <w:marTop w:val="0"/>
      <w:marBottom w:val="0"/>
      <w:divBdr>
        <w:top w:val="none" w:sz="0" w:space="0" w:color="auto"/>
        <w:left w:val="none" w:sz="0" w:space="0" w:color="auto"/>
        <w:bottom w:val="none" w:sz="0" w:space="0" w:color="auto"/>
        <w:right w:val="none" w:sz="0" w:space="0" w:color="auto"/>
      </w:divBdr>
    </w:div>
    <w:div w:id="2020740756">
      <w:bodyDiv w:val="1"/>
      <w:marLeft w:val="0"/>
      <w:marRight w:val="0"/>
      <w:marTop w:val="0"/>
      <w:marBottom w:val="0"/>
      <w:divBdr>
        <w:top w:val="none" w:sz="0" w:space="0" w:color="auto"/>
        <w:left w:val="none" w:sz="0" w:space="0" w:color="auto"/>
        <w:bottom w:val="none" w:sz="0" w:space="0" w:color="auto"/>
        <w:right w:val="none" w:sz="0" w:space="0" w:color="auto"/>
      </w:divBdr>
    </w:div>
    <w:div w:id="2025981501">
      <w:bodyDiv w:val="1"/>
      <w:marLeft w:val="0"/>
      <w:marRight w:val="0"/>
      <w:marTop w:val="0"/>
      <w:marBottom w:val="0"/>
      <w:divBdr>
        <w:top w:val="none" w:sz="0" w:space="0" w:color="auto"/>
        <w:left w:val="none" w:sz="0" w:space="0" w:color="auto"/>
        <w:bottom w:val="none" w:sz="0" w:space="0" w:color="auto"/>
        <w:right w:val="none" w:sz="0" w:space="0" w:color="auto"/>
      </w:divBdr>
    </w:div>
    <w:div w:id="2028166688">
      <w:bodyDiv w:val="1"/>
      <w:marLeft w:val="0"/>
      <w:marRight w:val="0"/>
      <w:marTop w:val="0"/>
      <w:marBottom w:val="0"/>
      <w:divBdr>
        <w:top w:val="none" w:sz="0" w:space="0" w:color="auto"/>
        <w:left w:val="none" w:sz="0" w:space="0" w:color="auto"/>
        <w:bottom w:val="none" w:sz="0" w:space="0" w:color="auto"/>
        <w:right w:val="none" w:sz="0" w:space="0" w:color="auto"/>
      </w:divBdr>
    </w:div>
    <w:div w:id="2029748018">
      <w:bodyDiv w:val="1"/>
      <w:marLeft w:val="0"/>
      <w:marRight w:val="0"/>
      <w:marTop w:val="0"/>
      <w:marBottom w:val="0"/>
      <w:divBdr>
        <w:top w:val="none" w:sz="0" w:space="0" w:color="auto"/>
        <w:left w:val="none" w:sz="0" w:space="0" w:color="auto"/>
        <w:bottom w:val="none" w:sz="0" w:space="0" w:color="auto"/>
        <w:right w:val="none" w:sz="0" w:space="0" w:color="auto"/>
      </w:divBdr>
    </w:div>
    <w:div w:id="2034837040">
      <w:bodyDiv w:val="1"/>
      <w:marLeft w:val="0"/>
      <w:marRight w:val="0"/>
      <w:marTop w:val="0"/>
      <w:marBottom w:val="0"/>
      <w:divBdr>
        <w:top w:val="none" w:sz="0" w:space="0" w:color="auto"/>
        <w:left w:val="none" w:sz="0" w:space="0" w:color="auto"/>
        <w:bottom w:val="none" w:sz="0" w:space="0" w:color="auto"/>
        <w:right w:val="none" w:sz="0" w:space="0" w:color="auto"/>
      </w:divBdr>
    </w:div>
    <w:div w:id="2049573079">
      <w:bodyDiv w:val="1"/>
      <w:marLeft w:val="0"/>
      <w:marRight w:val="0"/>
      <w:marTop w:val="0"/>
      <w:marBottom w:val="0"/>
      <w:divBdr>
        <w:top w:val="none" w:sz="0" w:space="0" w:color="auto"/>
        <w:left w:val="none" w:sz="0" w:space="0" w:color="auto"/>
        <w:bottom w:val="none" w:sz="0" w:space="0" w:color="auto"/>
        <w:right w:val="none" w:sz="0" w:space="0" w:color="auto"/>
      </w:divBdr>
    </w:div>
    <w:div w:id="2051298381">
      <w:bodyDiv w:val="1"/>
      <w:marLeft w:val="0"/>
      <w:marRight w:val="0"/>
      <w:marTop w:val="0"/>
      <w:marBottom w:val="0"/>
      <w:divBdr>
        <w:top w:val="none" w:sz="0" w:space="0" w:color="auto"/>
        <w:left w:val="none" w:sz="0" w:space="0" w:color="auto"/>
        <w:bottom w:val="none" w:sz="0" w:space="0" w:color="auto"/>
        <w:right w:val="none" w:sz="0" w:space="0" w:color="auto"/>
      </w:divBdr>
      <w:divsChild>
        <w:div w:id="312565517">
          <w:marLeft w:val="0"/>
          <w:marRight w:val="0"/>
          <w:marTop w:val="0"/>
          <w:marBottom w:val="0"/>
          <w:divBdr>
            <w:top w:val="none" w:sz="0" w:space="0" w:color="auto"/>
            <w:left w:val="none" w:sz="0" w:space="0" w:color="auto"/>
            <w:bottom w:val="none" w:sz="0" w:space="0" w:color="auto"/>
            <w:right w:val="none" w:sz="0" w:space="0" w:color="auto"/>
          </w:divBdr>
          <w:divsChild>
            <w:div w:id="606540488">
              <w:marLeft w:val="0"/>
              <w:marRight w:val="0"/>
              <w:marTop w:val="0"/>
              <w:marBottom w:val="0"/>
              <w:divBdr>
                <w:top w:val="none" w:sz="0" w:space="0" w:color="auto"/>
                <w:left w:val="none" w:sz="0" w:space="0" w:color="auto"/>
                <w:bottom w:val="none" w:sz="0" w:space="0" w:color="auto"/>
                <w:right w:val="none" w:sz="0" w:space="0" w:color="auto"/>
              </w:divBdr>
            </w:div>
          </w:divsChild>
        </w:div>
        <w:div w:id="611397985">
          <w:marLeft w:val="0"/>
          <w:marRight w:val="0"/>
          <w:marTop w:val="0"/>
          <w:marBottom w:val="0"/>
          <w:divBdr>
            <w:top w:val="none" w:sz="0" w:space="0" w:color="auto"/>
            <w:left w:val="none" w:sz="0" w:space="0" w:color="auto"/>
            <w:bottom w:val="none" w:sz="0" w:space="0" w:color="auto"/>
            <w:right w:val="none" w:sz="0" w:space="0" w:color="auto"/>
          </w:divBdr>
        </w:div>
      </w:divsChild>
    </w:div>
    <w:div w:id="2076926769">
      <w:bodyDiv w:val="1"/>
      <w:marLeft w:val="0"/>
      <w:marRight w:val="0"/>
      <w:marTop w:val="0"/>
      <w:marBottom w:val="0"/>
      <w:divBdr>
        <w:top w:val="none" w:sz="0" w:space="0" w:color="auto"/>
        <w:left w:val="none" w:sz="0" w:space="0" w:color="auto"/>
        <w:bottom w:val="none" w:sz="0" w:space="0" w:color="auto"/>
        <w:right w:val="none" w:sz="0" w:space="0" w:color="auto"/>
      </w:divBdr>
    </w:div>
    <w:div w:id="2077241092">
      <w:bodyDiv w:val="1"/>
      <w:marLeft w:val="0"/>
      <w:marRight w:val="0"/>
      <w:marTop w:val="0"/>
      <w:marBottom w:val="0"/>
      <w:divBdr>
        <w:top w:val="none" w:sz="0" w:space="0" w:color="auto"/>
        <w:left w:val="none" w:sz="0" w:space="0" w:color="auto"/>
        <w:bottom w:val="none" w:sz="0" w:space="0" w:color="auto"/>
        <w:right w:val="none" w:sz="0" w:space="0" w:color="auto"/>
      </w:divBdr>
    </w:div>
    <w:div w:id="2102137130">
      <w:bodyDiv w:val="1"/>
      <w:marLeft w:val="0"/>
      <w:marRight w:val="0"/>
      <w:marTop w:val="0"/>
      <w:marBottom w:val="0"/>
      <w:divBdr>
        <w:top w:val="none" w:sz="0" w:space="0" w:color="auto"/>
        <w:left w:val="none" w:sz="0" w:space="0" w:color="auto"/>
        <w:bottom w:val="none" w:sz="0" w:space="0" w:color="auto"/>
        <w:right w:val="none" w:sz="0" w:space="0" w:color="auto"/>
      </w:divBdr>
    </w:div>
    <w:div w:id="213162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ML00g049\HCMC\Desarrollo\Fase%20II\ANALISIS\PRODUCTOS\PRODUCTOS%20CORPORATIVOS\Copia%20de%20FORMATO%20-%20PRODUCTOS%20-%20INFORM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5CB71-996F-4F6B-B2AE-21D734ED3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Copia de FORMATO - PRODUCTOS - INFORME.dot</Template>
  <TotalTime>26</TotalTime>
  <Pages>6</Pages>
  <Words>425</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Informe de Viabilidad</vt:lpstr>
    </vt:vector>
  </TitlesOfParts>
  <Company>BBVA</Company>
  <LinksUpToDate>false</LinksUpToDate>
  <CharactersWithSpaces>2763</CharactersWithSpaces>
  <SharedDoc>false</SharedDoc>
  <HLinks>
    <vt:vector size="18" baseType="variant">
      <vt:variant>
        <vt:i4>2162700</vt:i4>
      </vt:variant>
      <vt:variant>
        <vt:i4>14</vt:i4>
      </vt:variant>
      <vt:variant>
        <vt:i4>0</vt:i4>
      </vt:variant>
      <vt:variant>
        <vt:i4>5</vt:i4>
      </vt:variant>
      <vt:variant>
        <vt:lpwstr/>
      </vt:variant>
      <vt:variant>
        <vt:lpwstr>_Toc8476340</vt:lpwstr>
      </vt:variant>
      <vt:variant>
        <vt:i4>2490380</vt:i4>
      </vt:variant>
      <vt:variant>
        <vt:i4>8</vt:i4>
      </vt:variant>
      <vt:variant>
        <vt:i4>0</vt:i4>
      </vt:variant>
      <vt:variant>
        <vt:i4>5</vt:i4>
      </vt:variant>
      <vt:variant>
        <vt:lpwstr/>
      </vt:variant>
      <vt:variant>
        <vt:lpwstr>_Toc8476339</vt:lpwstr>
      </vt:variant>
      <vt:variant>
        <vt:i4>2490380</vt:i4>
      </vt:variant>
      <vt:variant>
        <vt:i4>2</vt:i4>
      </vt:variant>
      <vt:variant>
        <vt:i4>0</vt:i4>
      </vt:variant>
      <vt:variant>
        <vt:i4>5</vt:i4>
      </vt:variant>
      <vt:variant>
        <vt:lpwstr/>
      </vt:variant>
      <vt:variant>
        <vt:lpwstr>_Toc8476338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Viabilidad</dc:title>
  <dc:subject/>
  <dc:creator>BBVA</dc:creator>
  <cp:keywords/>
  <cp:lastModifiedBy>aldochavez08@gmail.com</cp:lastModifiedBy>
  <cp:revision>3</cp:revision>
  <cp:lastPrinted>2017-11-02T17:16:00Z</cp:lastPrinted>
  <dcterms:created xsi:type="dcterms:W3CDTF">2019-08-27T03:21:00Z</dcterms:created>
  <dcterms:modified xsi:type="dcterms:W3CDTF">2019-08-27T03:46:00Z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yecto">
    <vt:lpwstr>HCMC</vt:lpwstr>
  </property>
</Properties>
</file>